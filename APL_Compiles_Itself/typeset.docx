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B94" w:rsidRDefault="002D5C11" w:rsidP="005A5B94">
      <w:pPr>
        <w:pStyle w:val="SIGPLANTitle"/>
      </w:pPr>
      <w:r w:rsidRPr="002D5C11">
        <w:t>No branching, no recursion, no problem</w:t>
      </w:r>
    </w:p>
    <w:p w:rsidR="005A5B94" w:rsidRPr="00CD0BA5" w:rsidRDefault="002D5C11" w:rsidP="005A5B94">
      <w:pPr>
        <w:pStyle w:val="SIGPLANSubtitle"/>
        <w:rPr>
          <w:b w:val="0"/>
        </w:rPr>
      </w:pPr>
      <w:r w:rsidRPr="002D5C11">
        <w:rPr>
          <w:b w:val="0"/>
        </w:rPr>
        <w:t>Lexical scoping with arrays</w:t>
      </w:r>
    </w:p>
    <w:tbl>
      <w:tblPr>
        <w:tblW w:w="5000" w:type="pct"/>
        <w:tblCellMar>
          <w:top w:w="340" w:type="dxa"/>
          <w:left w:w="0" w:type="dxa"/>
          <w:bottom w:w="340" w:type="dxa"/>
          <w:right w:w="0" w:type="dxa"/>
        </w:tblCellMar>
        <w:tblLook w:val="01E0" w:firstRow="1" w:lastRow="1" w:firstColumn="1" w:lastColumn="1" w:noHBand="0" w:noVBand="0"/>
      </w:tblPr>
      <w:tblGrid>
        <w:gridCol w:w="5040"/>
        <w:gridCol w:w="5040"/>
      </w:tblGrid>
      <w:tr w:rsidR="005A5B94" w:rsidTr="00F920B6">
        <w:tc>
          <w:tcPr>
            <w:tcW w:w="2500" w:type="pct"/>
          </w:tcPr>
          <w:p w:rsidR="005A5B94" w:rsidRPr="005B1109" w:rsidRDefault="005A5B94" w:rsidP="005A5B94">
            <w:pPr>
              <w:pStyle w:val="SIGPLANAuthorname"/>
              <w:rPr>
                <w:color w:val="FFFFFF"/>
              </w:rPr>
            </w:pPr>
            <w:r w:rsidRPr="005B1109">
              <w:rPr>
                <w:color w:val="FFFFFF"/>
              </w:rPr>
              <w:t>Author Name</w:t>
            </w:r>
          </w:p>
          <w:p w:rsidR="005A5B94" w:rsidRPr="005B1109" w:rsidRDefault="005A5B94" w:rsidP="005A5B94">
            <w:pPr>
              <w:pStyle w:val="SIGPLANAuthoraffiliation"/>
              <w:rPr>
                <w:color w:val="FFFFFF"/>
              </w:rPr>
            </w:pPr>
            <w:r w:rsidRPr="005B1109">
              <w:rPr>
                <w:color w:val="FFFFFF"/>
              </w:rPr>
              <w:t>Author Affiliation</w:t>
            </w:r>
            <w:r w:rsidRPr="005B1109">
              <w:rPr>
                <w:color w:val="FFFFFF"/>
              </w:rPr>
              <w:br/>
            </w:r>
            <w:r w:rsidRPr="005B1109">
              <w:rPr>
                <w:i/>
                <w:color w:val="FFFFFF"/>
              </w:rPr>
              <w:t>as many lines as needed</w:t>
            </w:r>
            <w:r w:rsidRPr="005B1109">
              <w:rPr>
                <w:i/>
                <w:color w:val="FFFFFF"/>
              </w:rPr>
              <w:br/>
              <w:t xml:space="preserve">press </w:t>
            </w:r>
            <w:r w:rsidRPr="005B1109">
              <w:rPr>
                <w:rStyle w:val="SIGPLANComputer"/>
                <w:color w:val="FFFFFF"/>
              </w:rPr>
              <w:t>Shift + Return</w:t>
            </w:r>
            <w:r w:rsidRPr="005B1109">
              <w:rPr>
                <w:i/>
                <w:color w:val="FFFFFF"/>
              </w:rPr>
              <w:t xml:space="preserve"> to insert line breaks</w:t>
            </w:r>
          </w:p>
          <w:p w:rsidR="005A5B94" w:rsidRPr="005B1109" w:rsidRDefault="005A5B94" w:rsidP="005A5B94">
            <w:pPr>
              <w:pStyle w:val="SIGPLANAuthoremail"/>
              <w:rPr>
                <w:color w:val="FFFFFF"/>
              </w:rPr>
            </w:pPr>
            <w:r w:rsidRPr="005B1109">
              <w:rPr>
                <w:color w:val="FFFFFF"/>
              </w:rPr>
              <w:t>Author email</w:t>
            </w:r>
          </w:p>
        </w:tc>
        <w:tc>
          <w:tcPr>
            <w:tcW w:w="2500" w:type="pct"/>
          </w:tcPr>
          <w:p w:rsidR="005A5B94" w:rsidRPr="005B1109" w:rsidRDefault="005A5B94" w:rsidP="005A5B94">
            <w:pPr>
              <w:pStyle w:val="SIGPLANAuthorname"/>
              <w:rPr>
                <w:color w:val="FFFFFF"/>
              </w:rPr>
            </w:pPr>
            <w:r w:rsidRPr="005B1109">
              <w:rPr>
                <w:color w:val="FFFFFF"/>
              </w:rPr>
              <w:t>Author Name</w:t>
            </w:r>
          </w:p>
          <w:p w:rsidR="005A5B94" w:rsidRPr="005B1109" w:rsidRDefault="005A5B94" w:rsidP="005A5B94">
            <w:pPr>
              <w:pStyle w:val="SIGPLANAuthoraffiliation"/>
              <w:rPr>
                <w:color w:val="FFFFFF"/>
              </w:rPr>
            </w:pPr>
            <w:r w:rsidRPr="005B1109">
              <w:rPr>
                <w:color w:val="FFFFFF"/>
              </w:rPr>
              <w:t>Author Affiliation</w:t>
            </w:r>
            <w:r w:rsidRPr="005B1109">
              <w:rPr>
                <w:color w:val="FFFFFF"/>
              </w:rPr>
              <w:br/>
            </w:r>
            <w:r w:rsidRPr="005B1109">
              <w:rPr>
                <w:i/>
                <w:color w:val="FFFFFF"/>
              </w:rPr>
              <w:t>see Section 1 on how to add or delete authors</w:t>
            </w:r>
          </w:p>
          <w:p w:rsidR="005A5B94" w:rsidRPr="005B1109" w:rsidRDefault="005A5B94" w:rsidP="005A5B94">
            <w:pPr>
              <w:pStyle w:val="SIGPLANAuthoremail"/>
              <w:rPr>
                <w:color w:val="FFFFFF"/>
              </w:rPr>
            </w:pPr>
            <w:r w:rsidRPr="005B1109">
              <w:rPr>
                <w:color w:val="FFFFFF"/>
              </w:rPr>
              <w:t>Author email</w:t>
            </w:r>
          </w:p>
        </w:tc>
      </w:tr>
    </w:tbl>
    <w:p w:rsidR="005A5B94" w:rsidRDefault="005A5B94" w:rsidP="005A5B94">
      <w:pPr>
        <w:pStyle w:val="SIGPLANBasic"/>
        <w:sectPr w:rsidR="005A5B94" w:rsidSect="005A5B94">
          <w:footerReference w:type="even" r:id="rId8"/>
          <w:footerReference w:type="first" r:id="rId9"/>
          <w:pgSz w:w="12240" w:h="15840" w:code="1"/>
          <w:pgMar w:top="1440" w:right="1080" w:bottom="1440" w:left="1080" w:header="720" w:footer="720" w:gutter="0"/>
          <w:cols w:space="475"/>
          <w:titlePg/>
        </w:sectPr>
      </w:pPr>
    </w:p>
    <w:p w:rsidR="005A5B94" w:rsidRDefault="005A5B94" w:rsidP="00372A07">
      <w:pPr>
        <w:pStyle w:val="Abstract"/>
      </w:pPr>
    </w:p>
    <w:p w:rsidR="002D5C11" w:rsidRDefault="002D5C11" w:rsidP="00B13E0A">
      <w:pPr>
        <w:pStyle w:val="SIGPLANParagraphSubparagraphheading"/>
      </w:pPr>
      <w:r w:rsidRPr="002D5C11">
        <w:t>What would a compiler implementation look like if it did not use any conditionals, branching control flow, or recursion? This programming pearl describes a direct, straightforward method of lifting functions and resolving lexical scope using only array operations. The exposition focuses on the clarity of the presented methods and ideas. It gives some perspective on the construction of such passes and the array-oriented thinking used to arrive at a suitable implementation. This design is part of an effort to build a self-hosting, high-performance array language compiler, Co-</w:t>
      </w:r>
      <w:proofErr w:type="spellStart"/>
      <w:proofErr w:type="gramStart"/>
      <w:r w:rsidRPr="002D5C11">
        <w:t>dfns</w:t>
      </w:r>
      <w:proofErr w:type="spellEnd"/>
      <w:r w:rsidRPr="002D5C11">
        <w:t>, that</w:t>
      </w:r>
      <w:proofErr w:type="gramEnd"/>
      <w:r w:rsidRPr="002D5C11">
        <w:t xml:space="preserve"> efficiently executes on modern architectures like the GPU. </w:t>
      </w:r>
    </w:p>
    <w:p w:rsidR="00B13E0A" w:rsidRDefault="00B13E0A" w:rsidP="00E37DF5">
      <w:pPr>
        <w:pStyle w:val="Heading"/>
      </w:pPr>
      <w:r>
        <w:t>Introduction</w:t>
      </w:r>
    </w:p>
    <w:p w:rsidR="002D5C11" w:rsidRDefault="002D5C11" w:rsidP="002D5C11">
      <w:pPr>
        <w:pStyle w:val="SIGPLANParagraph1"/>
      </w:pPr>
      <w:r>
        <w:t xml:space="preserve">Parallelism permeates modern computing architectures. Traditional algorithmic descriptions of compiler transformations ignore this. Furthermore, the near universal approach to thinking about compiler transformation </w:t>
      </w:r>
      <w:r w:rsidRPr="00221D4C">
        <w:rPr>
          <w:lang w:val="en-US"/>
        </w:rPr>
        <w:t>centers</w:t>
      </w:r>
      <w:r>
        <w:t xml:space="preserve"> around recursive algorithms with a high degree of branching control flow, in the form of dispatch over the types of the nodes in an AST. In contrast, architectures like GPUs, and, increasingly, multi-core CPUs, reward vectorizable code through large numbers of independent processing units, large vector lanes, and fast SIMD instruction handling. Attempts to implement compiler transformations on the GPU tend to focus strictly on performance, which obfuscates the core ideas behind the process and design of writing a compiler pass that exhibits </w:t>
      </w:r>
      <w:r w:rsidRPr="00221D4C">
        <w:rPr>
          <w:lang w:val="en-US"/>
        </w:rPr>
        <w:t>favorable</w:t>
      </w:r>
      <w:r>
        <w:t xml:space="preserve"> characteristics for parallel execution, namely, minimal thread divergence and recursion, with maximum data locality. It is</w:t>
      </w:r>
      <w:r w:rsidR="00206EBF">
        <w:t xml:space="preserve"> not always clear how to “think”</w:t>
      </w:r>
      <w:r>
        <w:t xml:space="preserve"> for the GPU, for instance, instead of the CPU, and most programming paradi</w:t>
      </w:r>
      <w:r w:rsidR="00206EBF">
        <w:t xml:space="preserve">gms do not </w:t>
      </w:r>
      <w:proofErr w:type="spellStart"/>
      <w:r w:rsidR="00206EBF">
        <w:t>favor</w:t>
      </w:r>
      <w:proofErr w:type="spellEnd"/>
      <w:r w:rsidR="00206EBF">
        <w:t xml:space="preserve"> this style of “</w:t>
      </w:r>
      <w:r>
        <w:t>GPU th</w:t>
      </w:r>
      <w:r w:rsidR="00206EBF">
        <w:t>inking.”</w:t>
      </w:r>
    </w:p>
    <w:p w:rsidR="002D5C11" w:rsidRDefault="002D5C11" w:rsidP="002D5C11">
      <w:pPr>
        <w:pStyle w:val="Paragraph"/>
      </w:pPr>
      <w:r>
        <w:lastRenderedPageBreak/>
        <w:t xml:space="preserve">Specifically, how do traditional compiler passes look if implemented with neither recursion nor branching control flow? Compiler transformations such as function lifting heavily modify the structure of the AST, making it non-trivial to convert traditional approaches into the </w:t>
      </w:r>
      <w:r w:rsidR="00AA4ABF">
        <w:t>“</w:t>
      </w:r>
      <w:r>
        <w:t>native vocabulary</w:t>
      </w:r>
      <w:r w:rsidR="00AA4ABF">
        <w:t>”</w:t>
      </w:r>
      <w:r>
        <w:t xml:space="preserve"> of modern computing architectures, which reward parallel computation with vectorizable instructions over dense, compact structures. </w:t>
      </w:r>
    </w:p>
    <w:p w:rsidR="002D5C11" w:rsidRDefault="002D5C11" w:rsidP="002D5C11">
      <w:pPr>
        <w:pStyle w:val="Paragraph"/>
      </w:pPr>
      <w:r>
        <w:t>This pearl describes two compiler passes, function lifting and variable anchoring, which can be understood through the following example, used throughout. This pseudo-scheme code describes a simple computation which contains a number of nested functions that capture variables at different lexical scopes.</w:t>
      </w:r>
    </w:p>
    <w:p w:rsidR="00B13E0A" w:rsidRPr="00206EBF" w:rsidRDefault="00206EBF" w:rsidP="00674F33">
      <w:pPr>
        <w:pStyle w:val="Code"/>
      </w:pPr>
      <w:r w:rsidRPr="00206EBF">
        <w:t>(</w:t>
      </w:r>
      <w:proofErr w:type="gramStart"/>
      <w:r w:rsidRPr="00206EBF">
        <w:t>let</w:t>
      </w:r>
      <w:proofErr w:type="gramEnd"/>
      <w:r w:rsidRPr="00206EBF">
        <w:t xml:space="preserve"> ([m 3] [n 5])</w:t>
      </w:r>
      <w:r>
        <w:br/>
      </w:r>
      <w:r w:rsidRPr="00206EBF">
        <w:t xml:space="preserve">  (let ([f (lambda ()</w:t>
      </w:r>
      <w:r>
        <w:br/>
      </w:r>
      <w:r w:rsidRPr="00206EBF">
        <w:t xml:space="preserve">             (let ([y m] [z n])</w:t>
      </w:r>
      <w:r>
        <w:br/>
      </w:r>
      <w:r w:rsidRPr="00206EBF">
        <w:t xml:space="preserve">               ((</w:t>
      </w:r>
      <w:r w:rsidRPr="00A07145">
        <w:t>lambda</w:t>
      </w:r>
      <w:r w:rsidRPr="00206EBF">
        <w:t xml:space="preserve"> ()</w:t>
      </w:r>
      <w:r>
        <w:br/>
      </w:r>
      <w:r w:rsidRPr="00206EBF">
        <w:t xml:space="preserve">                  (let ([x z])</w:t>
      </w:r>
      <w:r>
        <w:br/>
      </w:r>
      <w:r w:rsidRPr="00206EBF">
        <w:t xml:space="preserve">                    ((lambda () </w:t>
      </w:r>
      <w:r>
        <w:br/>
        <w:t xml:space="preserve">                       </w:t>
      </w:r>
      <w:r w:rsidRPr="00206EBF">
        <w:t>(+ x y))))))))])</w:t>
      </w:r>
      <w:r>
        <w:br/>
      </w:r>
      <w:r w:rsidRPr="00206EBF">
        <w:t xml:space="preserve">    '()))</w:t>
      </w:r>
    </w:p>
    <w:p w:rsidR="00C07B0C" w:rsidRDefault="00206EBF" w:rsidP="00206EBF">
      <w:pPr>
        <w:pStyle w:val="Paragraph"/>
        <w:ind w:firstLine="0"/>
      </w:pPr>
      <w:r w:rsidRPr="00206EBF">
        <w:t xml:space="preserve">The function lifting and variable anchoring passes convert the above code to the following. </w:t>
      </w:r>
    </w:p>
    <w:p w:rsidR="00C07B0C" w:rsidRDefault="00C07B0C" w:rsidP="00C07B0C">
      <w:pPr>
        <w:pStyle w:val="Code"/>
      </w:pPr>
      <w:r w:rsidRPr="00674F33">
        <w:t>(</w:t>
      </w:r>
      <w:proofErr w:type="spellStart"/>
      <w:r w:rsidRPr="00674F33">
        <w:t>letrec</w:t>
      </w:r>
      <w:proofErr w:type="spellEnd"/>
      <w:r w:rsidRPr="00674F33">
        <w:t xml:space="preserve">* </w:t>
      </w:r>
      <w:r w:rsidRPr="00674F33">
        <w:br/>
        <w:t xml:space="preserve">  ([</w:t>
      </w:r>
      <w:proofErr w:type="spellStart"/>
      <w:r w:rsidRPr="00674F33">
        <w:t>env</w:t>
      </w:r>
      <w:proofErr w:type="spellEnd"/>
      <w:r w:rsidRPr="00674F33">
        <w:t xml:space="preserve"> '((m 3) (n 5))]</w:t>
      </w:r>
      <w:r w:rsidRPr="00674F33">
        <w:br/>
        <w:t xml:space="preserve">   [f (lambda (</w:t>
      </w:r>
      <w:proofErr w:type="spellStart"/>
      <w:r w:rsidRPr="00674F33">
        <w:t>env</w:t>
      </w:r>
      <w:proofErr w:type="spellEnd"/>
      <w:r w:rsidRPr="00674F33">
        <w:t>*)</w:t>
      </w:r>
      <w:r w:rsidRPr="00674F33">
        <w:br/>
        <w:t xml:space="preserve">        (let ([</w:t>
      </w:r>
      <w:proofErr w:type="spellStart"/>
      <w:r w:rsidRPr="00674F33">
        <w:t>env</w:t>
      </w:r>
      <w:proofErr w:type="spellEnd"/>
      <w:r w:rsidRPr="00674F33">
        <w:t xml:space="preserve"> </w:t>
      </w:r>
      <w:r w:rsidRPr="00674F33">
        <w:br/>
        <w:t xml:space="preserve">               `((y ,(get </w:t>
      </w:r>
      <w:proofErr w:type="spellStart"/>
      <w:r w:rsidRPr="00674F33">
        <w:t>env</w:t>
      </w:r>
      <w:proofErr w:type="spellEnd"/>
      <w:r w:rsidRPr="00674F33">
        <w:t>* 1 0))</w:t>
      </w:r>
      <w:r w:rsidRPr="00674F33">
        <w:br/>
        <w:t xml:space="preserve">                 (z ,(get </w:t>
      </w:r>
      <w:proofErr w:type="spellStart"/>
      <w:r w:rsidRPr="00674F33">
        <w:t>env</w:t>
      </w:r>
      <w:proofErr w:type="spellEnd"/>
      <w:r w:rsidRPr="00674F33">
        <w:t>* 1 1)))])</w:t>
      </w:r>
      <w:r w:rsidRPr="00674F33">
        <w:br/>
        <w:t xml:space="preserve">          (fn1 (append </w:t>
      </w:r>
      <w:proofErr w:type="spellStart"/>
      <w:r w:rsidRPr="00674F33">
        <w:t>env</w:t>
      </w:r>
      <w:proofErr w:type="spellEnd"/>
      <w:r w:rsidRPr="00674F33">
        <w:t xml:space="preserve"> </w:t>
      </w:r>
      <w:proofErr w:type="spellStart"/>
      <w:r w:rsidRPr="00674F33">
        <w:t>env</w:t>
      </w:r>
      <w:proofErr w:type="spellEnd"/>
      <w:r w:rsidRPr="00674F33">
        <w:t>*))))]</w:t>
      </w:r>
      <w:r w:rsidRPr="00674F33">
        <w:br/>
        <w:t xml:space="preserve">   [fn1 (lambda (</w:t>
      </w:r>
      <w:proofErr w:type="spellStart"/>
      <w:r w:rsidRPr="00674F33">
        <w:t>env</w:t>
      </w:r>
      <w:proofErr w:type="spellEnd"/>
      <w:r w:rsidRPr="00674F33">
        <w:t>*)</w:t>
      </w:r>
      <w:r w:rsidRPr="00674F33">
        <w:br/>
        <w:t xml:space="preserve">          (let ([</w:t>
      </w:r>
      <w:proofErr w:type="spellStart"/>
      <w:r w:rsidRPr="00674F33">
        <w:t>env</w:t>
      </w:r>
      <w:proofErr w:type="spellEnd"/>
      <w:r w:rsidRPr="00674F33">
        <w:t xml:space="preserve"> `((x </w:t>
      </w:r>
      <w:r w:rsidRPr="00674F33">
        <w:br/>
        <w:t xml:space="preserve">                        ,(get </w:t>
      </w:r>
      <w:proofErr w:type="spellStart"/>
      <w:r w:rsidRPr="00674F33">
        <w:t>env</w:t>
      </w:r>
      <w:proofErr w:type="spellEnd"/>
      <w:r w:rsidRPr="00674F33">
        <w:t>* 1 1)))])</w:t>
      </w:r>
      <w:r w:rsidRPr="00674F33">
        <w:br/>
        <w:t xml:space="preserve">            (fn2 (get </w:t>
      </w:r>
      <w:proofErr w:type="spellStart"/>
      <w:r w:rsidRPr="00674F33">
        <w:t>env</w:t>
      </w:r>
      <w:proofErr w:type="spellEnd"/>
      <w:r w:rsidRPr="00674F33">
        <w:t>* 1 0)</w:t>
      </w:r>
      <w:r w:rsidRPr="00674F33">
        <w:br/>
        <w:t xml:space="preserve">                 (append </w:t>
      </w:r>
      <w:proofErr w:type="spellStart"/>
      <w:r w:rsidRPr="00674F33">
        <w:t>env</w:t>
      </w:r>
      <w:proofErr w:type="spellEnd"/>
      <w:r w:rsidRPr="00674F33">
        <w:t xml:space="preserve"> </w:t>
      </w:r>
      <w:proofErr w:type="spellStart"/>
      <w:r w:rsidRPr="00674F33">
        <w:t>env</w:t>
      </w:r>
      <w:proofErr w:type="spellEnd"/>
      <w:r w:rsidRPr="00674F33">
        <w:t>*))))]</w:t>
      </w:r>
      <w:r w:rsidRPr="00674F33">
        <w:br/>
        <w:t xml:space="preserve">   [fn2 (lambda (</w:t>
      </w:r>
      <w:r w:rsidRPr="00674F33">
        <w:rPr>
          <w:rFonts w:cs="Cambria Math"/>
        </w:rPr>
        <w:t>⍵</w:t>
      </w:r>
      <w:r w:rsidRPr="00674F33">
        <w:t xml:space="preserve"> </w:t>
      </w:r>
      <w:proofErr w:type="spellStart"/>
      <w:r w:rsidRPr="00674F33">
        <w:t>env</w:t>
      </w:r>
      <w:proofErr w:type="spellEnd"/>
      <w:r w:rsidRPr="00674F33">
        <w:t>*)</w:t>
      </w:r>
      <w:r w:rsidRPr="00674F33">
        <w:br/>
        <w:t xml:space="preserve">          (let ([</w:t>
      </w:r>
      <w:proofErr w:type="spellStart"/>
      <w:r w:rsidRPr="00674F33">
        <w:t>env</w:t>
      </w:r>
      <w:proofErr w:type="spellEnd"/>
      <w:r w:rsidRPr="00674F33">
        <w:t xml:space="preserve"> `()])</w:t>
      </w:r>
      <w:r w:rsidRPr="00674F33">
        <w:br/>
        <w:t xml:space="preserve">            (+ (get </w:t>
      </w:r>
      <w:proofErr w:type="spellStart"/>
      <w:r w:rsidRPr="00674F33">
        <w:t>env</w:t>
      </w:r>
      <w:proofErr w:type="spellEnd"/>
      <w:r w:rsidRPr="00674F33">
        <w:t>* 1 0)</w:t>
      </w:r>
      <w:r w:rsidRPr="00674F33">
        <w:br/>
        <w:t xml:space="preserve">               (get </w:t>
      </w:r>
      <w:proofErr w:type="spellStart"/>
      <w:r w:rsidRPr="00674F33">
        <w:t>env</w:t>
      </w:r>
      <w:proofErr w:type="spellEnd"/>
      <w:r w:rsidRPr="00674F33">
        <w:t>*  2 0))))]])</w:t>
      </w:r>
      <w:r w:rsidRPr="00674F33">
        <w:br/>
        <w:t xml:space="preserve">  '())</w:t>
      </w:r>
    </w:p>
    <w:p w:rsidR="00C07B0C" w:rsidRDefault="00C07B0C" w:rsidP="00206EBF">
      <w:pPr>
        <w:pStyle w:val="Paragraph"/>
        <w:ind w:firstLine="0"/>
      </w:pPr>
    </w:p>
    <w:p w:rsidR="00206EBF" w:rsidRPr="00674F33" w:rsidRDefault="00206EBF" w:rsidP="00C07B0C">
      <w:pPr>
        <w:pStyle w:val="Paragraph"/>
        <w:ind w:firstLine="0"/>
        <w:rPr>
          <w:rFonts w:ascii="APL385 Unicode" w:hAnsi="APL385 Unicode"/>
        </w:rPr>
      </w:pPr>
      <w:r w:rsidRPr="00206EBF">
        <w:lastRenderedPageBreak/>
        <w:t xml:space="preserve">Notice that all functions now appear at the </w:t>
      </w:r>
      <w:r w:rsidR="00AA4ABF">
        <w:t xml:space="preserve">top-level, that is, at the top </w:t>
      </w:r>
      <w:proofErr w:type="spellStart"/>
      <w:r w:rsidR="00AA4ABF" w:rsidRPr="00AA4ABF">
        <w:rPr>
          <w:rFonts w:ascii="APL385 Unicode" w:hAnsi="APL385 Unicode"/>
        </w:rPr>
        <w:t>letrec</w:t>
      </w:r>
      <w:proofErr w:type="spellEnd"/>
      <w:r w:rsidRPr="00206EBF">
        <w:t xml:space="preserve"> binding construct. Additionally, all variable references and bindings now take the form of references to or from an environment passed around to each function. For simplicity, the following treatment ignores flattening nested expressions and creating the closures for functions that may be returned by other functions, which would form other compiler passes.</w:t>
      </w:r>
      <w:r w:rsidR="0034787F" w:rsidRPr="00674F33">
        <w:rPr>
          <w:rFonts w:ascii="APL385 Unicode" w:hAnsi="APL385 Unicode"/>
          <w:noProof/>
          <w:lang w:val="en-US"/>
        </w:rPr>
        <mc:AlternateContent>
          <mc:Choice Requires="wps">
            <w:drawing>
              <wp:anchor distT="91440" distB="91440" distL="114300" distR="114300" simplePos="0" relativeHeight="251659264" behindDoc="0" locked="0" layoutInCell="1" allowOverlap="1" wp14:anchorId="6F6EAFE6" wp14:editId="045EF0B0">
                <wp:simplePos x="0" y="0"/>
                <wp:positionH relativeFrom="margin">
                  <wp:align>center</wp:align>
                </wp:positionH>
                <wp:positionV relativeFrom="margin">
                  <wp:align>top</wp:align>
                </wp:positionV>
                <wp:extent cx="6400800" cy="30480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6400800" cy="304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PlainTable3"/>
                              <w:tblOverlap w:val="never"/>
                              <w:tblW w:w="10080" w:type="dxa"/>
                              <w:jc w:val="center"/>
                              <w:tblLook w:val="04A0" w:firstRow="1" w:lastRow="0" w:firstColumn="1" w:lastColumn="0" w:noHBand="0" w:noVBand="1"/>
                            </w:tblPr>
                            <w:tblGrid>
                              <w:gridCol w:w="388"/>
                              <w:gridCol w:w="4846"/>
                              <w:gridCol w:w="4846"/>
                            </w:tblGrid>
                            <w:tr w:rsidR="0034787F" w:rsidTr="0034787F">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100" w:firstRow="0" w:lastRow="0" w:firstColumn="1" w:lastColumn="0" w:oddVBand="0" w:evenVBand="0" w:oddHBand="0" w:evenHBand="0" w:firstRowFirstColumn="1" w:firstRowLastColumn="0" w:lastRowFirstColumn="0" w:lastRowLastColumn="0"/>
                                  <w:tcW w:w="360" w:type="dxa"/>
                                </w:tcPr>
                                <w:p w:rsidR="0034787F" w:rsidRDefault="0034787F" w:rsidP="0034787F">
                                  <w:pPr>
                                    <w:pStyle w:val="Unindented"/>
                                    <w:suppressOverlap/>
                                  </w:pPr>
                                </w:p>
                              </w:tc>
                              <w:tc>
                                <w:tcPr>
                                  <w:tcW w:w="4500" w:type="dxa"/>
                                </w:tcPr>
                                <w:p w:rsidR="0034787F" w:rsidRDefault="0034787F" w:rsidP="0034787F">
                                  <w:pPr>
                                    <w:pStyle w:val="Unindented"/>
                                    <w:suppressOverlap/>
                                    <w:cnfStyle w:val="100000000000" w:firstRow="1" w:lastRow="0" w:firstColumn="0" w:lastColumn="0" w:oddVBand="0" w:evenVBand="0" w:oddHBand="0" w:evenHBand="0" w:firstRowFirstColumn="0" w:firstRowLastColumn="0" w:lastRowFirstColumn="0" w:lastRowLastColumn="0"/>
                                  </w:pPr>
                                  <w:r>
                                    <w:t>Dyadic</w:t>
                                  </w:r>
                                </w:p>
                              </w:tc>
                              <w:tc>
                                <w:tcPr>
                                  <w:tcW w:w="4500" w:type="dxa"/>
                                </w:tcPr>
                                <w:p w:rsidR="0034787F" w:rsidRDefault="0034787F" w:rsidP="0034787F">
                                  <w:pPr>
                                    <w:pStyle w:val="Unindented"/>
                                    <w:suppressOverlap/>
                                    <w:cnfStyle w:val="100000000000" w:firstRow="1" w:lastRow="0" w:firstColumn="0" w:lastColumn="0" w:oddVBand="0" w:evenVBand="0" w:oddHBand="0" w:evenHBand="0" w:firstRowFirstColumn="0" w:firstRowLastColumn="0" w:lastRowFirstColumn="0" w:lastRowLastColumn="0"/>
                                  </w:pPr>
                                  <w:r>
                                    <w:t>Monadic</w:t>
                                  </w:r>
                                </w:p>
                              </w:tc>
                            </w:tr>
                            <w:tr w:rsidR="0034787F" w:rsidTr="0034787F">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hAnsi="APL385 Unicode"/>
                                      <w:b w:val="0"/>
                                    </w:rPr>
                                  </w:pPr>
                                  <w:r w:rsidRPr="0055642E">
                                    <w:rPr>
                                      <w:rFonts w:ascii="APL385 Unicode" w:hAnsi="APL385 Unicode"/>
                                      <w:b w:val="0"/>
                                    </w:rPr>
                                    <w:t>+</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Addition</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N/A</w:t>
                                  </w:r>
                                </w:p>
                              </w:tc>
                            </w:tr>
                            <w:tr w:rsidR="0034787F" w:rsidTr="0034787F">
                              <w:trPr>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hAnsi="APL385 Unicode"/>
                                      <w:b w:val="0"/>
                                    </w:rPr>
                                  </w:pPr>
                                  <w:r w:rsidRPr="0055642E">
                                    <w:rPr>
                                      <w:rFonts w:ascii="APL385 Unicode" w:hAnsi="APL385 Unicode"/>
                                      <w:b w:val="0"/>
                                    </w:rPr>
                                    <w:t>⌈</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Max</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N/A</w:t>
                                  </w:r>
                                </w:p>
                              </w:tc>
                            </w:tr>
                            <w:tr w:rsidR="0034787F" w:rsidTr="0034787F">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hAnsi="APL385 Unicode"/>
                                      <w:b w:val="0"/>
                                    </w:rPr>
                                  </w:pPr>
                                  <w:r w:rsidRPr="0055642E">
                                    <w:rPr>
                                      <w:rFonts w:ascii="APL385 Unicode" w:hAnsi="APL385 Unicode"/>
                                      <w:b w:val="0"/>
                                    </w:rPr>
                                    <w:t>,</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proofErr w:type="spellStart"/>
                                  <w:r>
                                    <w:t>Catenate</w:t>
                                  </w:r>
                                  <w:proofErr w:type="spellEnd"/>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Vector of elements in row-major order (ravel)</w:t>
                                  </w:r>
                                </w:p>
                              </w:tc>
                            </w:tr>
                            <w:tr w:rsidR="0034787F" w:rsidTr="0034787F">
                              <w:trPr>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hAnsi="APL385 Unicode"/>
                                      <w:b w:val="0"/>
                                    </w:rPr>
                                  </w:pPr>
                                  <w:r w:rsidRPr="0055642E">
                                    <w:rPr>
                                      <w:rFonts w:ascii="APL385 Unicode" w:hAnsi="APL385 Unicode"/>
                                      <w:b w:val="0"/>
                                    </w:rPr>
                                    <w:t>⍳</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Find first occurrence</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Index Generate</w:t>
                                  </w:r>
                                </w:p>
                              </w:tc>
                            </w:tr>
                            <w:tr w:rsidR="0034787F" w:rsidTr="0034787F">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hAnsi="APL385 Unicode"/>
                                      <w:b w:val="0"/>
                                    </w:rPr>
                                  </w:pPr>
                                  <w:r w:rsidRPr="0055642E">
                                    <w:rPr>
                                      <w:rFonts w:ascii="APL385 Unicode" w:hAnsi="APL385 Unicode"/>
                                      <w:b w:val="0"/>
                                    </w:rPr>
                                    <w:t>=</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Equality (of scalars)</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N/A</w:t>
                                  </w:r>
                                </w:p>
                              </w:tc>
                            </w:tr>
                            <w:tr w:rsidR="0034787F" w:rsidTr="0034787F">
                              <w:trPr>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hAnsi="APL385 Unicode"/>
                                      <w:b w:val="0"/>
                                    </w:rPr>
                                  </w:pPr>
                                  <w:r w:rsidRPr="0055642E">
                                    <w:rPr>
                                      <w:rFonts w:ascii="APL385 Unicode" w:hAnsi="APL385 Unicode"/>
                                      <w:b w:val="0"/>
                                    </w:rPr>
                                    <w:t>↑</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Take left elements from right</w:t>
                                  </w:r>
                                </w:p>
                              </w:tc>
                              <w:tc>
                                <w:tcPr>
                                  <w:tcW w:w="4500" w:type="dxa"/>
                                </w:tcPr>
                                <w:p w:rsidR="0034787F" w:rsidRDefault="006B6CED" w:rsidP="006B6CED">
                                  <w:pPr>
                                    <w:pStyle w:val="Unindented"/>
                                    <w:suppressOverlap/>
                                    <w:cnfStyle w:val="000000000000" w:firstRow="0" w:lastRow="0" w:firstColumn="0" w:lastColumn="0" w:oddVBand="0" w:evenVBand="0" w:oddHBand="0" w:evenHBand="0" w:firstRowFirstColumn="0" w:firstRowLastColumn="0" w:lastRowFirstColumn="0" w:lastRowLastColumn="0"/>
                                  </w:pPr>
                                  <w:r>
                                    <w:t>Mix (Nested vector converts to matrix)</w:t>
                                  </w:r>
                                </w:p>
                              </w:tc>
                            </w:tr>
                            <w:tr w:rsidR="0034787F" w:rsidTr="0034787F">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hAnsi="APL385 Unicode"/>
                                      <w:b w:val="0"/>
                                      <w:lang w:eastAsia="ja-JP"/>
                                    </w:rPr>
                                  </w:pPr>
                                  <w:r w:rsidRPr="0055642E">
                                    <w:rPr>
                                      <w:rFonts w:ascii="APL385 Unicode" w:eastAsia="Times New Roman" w:hAnsi="APL385 Unicode"/>
                                      <w:b w:val="0"/>
                                      <w:lang w:eastAsia="ja-JP"/>
                                    </w:rPr>
                                    <w:t>⊂</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N/A</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Enclose argument as a rank 0 nested array</w:t>
                                  </w:r>
                                </w:p>
                              </w:tc>
                            </w:tr>
                            <w:tr w:rsidR="0034787F" w:rsidTr="0034787F">
                              <w:trPr>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eastAsia="Times New Roman" w:hAnsi="APL385 Unicode"/>
                                      <w:b w:val="0"/>
                                      <w:lang w:eastAsia="ja-JP"/>
                                    </w:rPr>
                                  </w:pPr>
                                  <w:r>
                                    <w:rPr>
                                      <w:rFonts w:ascii="APL385 Unicode" w:eastAsia="Times New Roman" w:hAnsi="APL385 Unicode"/>
                                      <w:b w:val="0"/>
                                      <w:lang w:eastAsia="ja-JP"/>
                                    </w:rPr>
                                    <w:t>∧</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Boolean AND</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N/A</w:t>
                                  </w:r>
                                </w:p>
                              </w:tc>
                            </w:tr>
                            <w:tr w:rsidR="0034787F" w:rsidTr="0034787F">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eastAsia="Times New Roman" w:hAnsi="APL385 Unicode"/>
                                      <w:b w:val="0"/>
                                      <w:lang w:eastAsia="ja-JP"/>
                                    </w:rPr>
                                  </w:pPr>
                                  <w:r>
                                    <w:rPr>
                                      <w:rFonts w:ascii="APL385 Unicode" w:eastAsia="Times New Roman" w:hAnsi="APL385 Unicode"/>
                                      <w:b w:val="0"/>
                                      <w:lang w:eastAsia="ja-JP"/>
                                    </w:rPr>
                                    <w:t>∨</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Boolean OR</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N/A</w:t>
                                  </w:r>
                                </w:p>
                              </w:tc>
                            </w:tr>
                            <w:tr w:rsidR="0034787F" w:rsidTr="0034787F">
                              <w:trPr>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eastAsia="Times New Roman" w:hAnsi="APL385 Unicode"/>
                                      <w:b w:val="0"/>
                                      <w:lang w:eastAsia="ja-JP"/>
                                    </w:rPr>
                                  </w:pPr>
                                  <w:r>
                                    <w:rPr>
                                      <w:rFonts w:ascii="APL385 Unicode" w:eastAsia="Times New Roman" w:hAnsi="APL385 Unicode"/>
                                      <w:b w:val="0"/>
                                      <w:lang w:eastAsia="ja-JP"/>
                                    </w:rPr>
                                    <w:t>⊢</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Right argument</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Identity</w:t>
                                  </w:r>
                                </w:p>
                              </w:tc>
                            </w:tr>
                            <w:tr w:rsidR="0034787F" w:rsidTr="0034787F">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eastAsia="Times New Roman" w:hAnsi="APL385 Unicode"/>
                                      <w:b w:val="0"/>
                                      <w:lang w:eastAsia="ja-JP"/>
                                    </w:rPr>
                                  </w:pPr>
                                  <w:r>
                                    <w:rPr>
                                      <w:rFonts w:ascii="APL385 Unicode" w:eastAsia="Times New Roman" w:hAnsi="APL385 Unicode"/>
                                      <w:b w:val="0"/>
                                      <w:lang w:eastAsia="ja-JP"/>
                                    </w:rPr>
                                    <w:t>⍉</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N/A</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Transpose</w:t>
                                  </w:r>
                                </w:p>
                              </w:tc>
                            </w:tr>
                            <w:tr w:rsidR="0034787F" w:rsidTr="0034787F">
                              <w:trPr>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eastAsia="Times New Roman" w:hAnsi="APL385 Unicode"/>
                                      <w:b w:val="0"/>
                                      <w:lang w:eastAsia="ja-JP"/>
                                    </w:rPr>
                                  </w:pPr>
                                  <w:r>
                                    <w:rPr>
                                      <w:rFonts w:ascii="APL385 Unicode" w:eastAsia="Times New Roman" w:hAnsi="APL385 Unicode"/>
                                      <w:b w:val="0"/>
                                      <w:lang w:eastAsia="ja-JP"/>
                                    </w:rPr>
                                    <w:t>⌽</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N/A</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Reverse</w:t>
                                  </w:r>
                                </w:p>
                              </w:tc>
                            </w:tr>
                            <w:tr w:rsidR="0034787F" w:rsidTr="0034787F">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eastAsia="Times New Roman" w:hAnsi="APL385 Unicode"/>
                                      <w:b w:val="0"/>
                                      <w:lang w:eastAsia="ja-JP"/>
                                    </w:rPr>
                                  </w:pPr>
                                  <w:r>
                                    <w:rPr>
                                      <w:rFonts w:ascii="APL385 Unicode" w:eastAsia="Times New Roman" w:hAnsi="APL385 Unicode"/>
                                      <w:b w:val="0"/>
                                      <w:lang w:eastAsia="ja-JP"/>
                                    </w:rPr>
                                    <w:t>∩</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Intersection</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N/A</w:t>
                                  </w:r>
                                </w:p>
                              </w:tc>
                            </w:tr>
                            <w:tr w:rsidR="0034787F" w:rsidTr="0034787F">
                              <w:trPr>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Default="0034787F" w:rsidP="0034787F">
                                  <w:pPr>
                                    <w:pStyle w:val="Unindented"/>
                                    <w:suppressOverlap/>
                                    <w:rPr>
                                      <w:rFonts w:ascii="APL385 Unicode" w:eastAsia="Times New Roman" w:hAnsi="APL385 Unicode"/>
                                      <w:b w:val="0"/>
                                      <w:lang w:eastAsia="ja-JP"/>
                                    </w:rPr>
                                  </w:pPr>
                                  <w:r>
                                    <w:rPr>
                                      <w:rFonts w:ascii="APL385 Unicode" w:eastAsia="Times New Roman" w:hAnsi="APL385 Unicode"/>
                                      <w:b w:val="0"/>
                                      <w:lang w:eastAsia="ja-JP"/>
                                    </w:rPr>
                                    <w:t>⍴</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N/A</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Shape (vector of dimensions of the array)</w:t>
                                  </w:r>
                                </w:p>
                              </w:tc>
                            </w:tr>
                            <w:tr w:rsidR="0034787F" w:rsidTr="0034787F">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Default="0034787F" w:rsidP="0034787F">
                                  <w:pPr>
                                    <w:pStyle w:val="Unindented"/>
                                    <w:suppressOverlap/>
                                    <w:rPr>
                                      <w:rFonts w:ascii="APL385 Unicode" w:eastAsia="Times New Roman" w:hAnsi="APL385 Unicode"/>
                                      <w:b w:val="0"/>
                                      <w:lang w:eastAsia="ja-JP"/>
                                    </w:rPr>
                                  </w:pPr>
                                  <w:r>
                                    <w:rPr>
                                      <w:rFonts w:ascii="APL385 Unicode" w:eastAsia="Times New Roman" w:hAnsi="APL385 Unicode"/>
                                      <w:b w:val="0"/>
                                      <w:lang w:eastAsia="ja-JP"/>
                                    </w:rPr>
                                    <w:t>⊤</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Encode vector index to array index based on shape</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N/A</w:t>
                                  </w:r>
                                </w:p>
                              </w:tc>
                            </w:tr>
                            <w:tr w:rsidR="0034787F" w:rsidTr="0034787F">
                              <w:trPr>
                                <w:trHeight w:val="250"/>
                                <w:jc w:val="center"/>
                              </w:trPr>
                              <w:tc>
                                <w:tcPr>
                                  <w:cnfStyle w:val="001000000000" w:firstRow="0" w:lastRow="0" w:firstColumn="1" w:lastColumn="0" w:oddVBand="0" w:evenVBand="0" w:oddHBand="0" w:evenHBand="0" w:firstRowFirstColumn="0" w:firstRowLastColumn="0" w:lastRowFirstColumn="0" w:lastRowLastColumn="0"/>
                                  <w:tcW w:w="360" w:type="dxa"/>
                                  <w:tcBorders>
                                    <w:bottom w:val="single" w:sz="4" w:space="0" w:color="auto"/>
                                    <w:right w:val="single" w:sz="4" w:space="0" w:color="auto"/>
                                  </w:tcBorders>
                                </w:tcPr>
                                <w:p w:rsidR="0034787F" w:rsidRDefault="0034787F" w:rsidP="0034787F">
                                  <w:pPr>
                                    <w:pStyle w:val="Unindented"/>
                                    <w:suppressOverlap/>
                                    <w:rPr>
                                      <w:rFonts w:ascii="APL385 Unicode" w:eastAsia="Times New Roman" w:hAnsi="APL385 Unicode"/>
                                      <w:b w:val="0"/>
                                      <w:lang w:eastAsia="ja-JP"/>
                                    </w:rPr>
                                  </w:pPr>
                                  <w:r>
                                    <w:rPr>
                                      <w:rFonts w:ascii="APL385 Unicode" w:eastAsia="Times New Roman" w:hAnsi="APL385 Unicode"/>
                                      <w:b w:val="0"/>
                                      <w:lang w:eastAsia="ja-JP"/>
                                    </w:rPr>
                                    <w:t>⊥</w:t>
                                  </w:r>
                                </w:p>
                              </w:tc>
                              <w:tc>
                                <w:tcPr>
                                  <w:tcW w:w="4500" w:type="dxa"/>
                                  <w:tcBorders>
                                    <w:left w:val="single" w:sz="4" w:space="0" w:color="auto"/>
                                    <w:bottom w:val="single" w:sz="4" w:space="0" w:color="auto"/>
                                  </w:tcBorders>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Inverse of Encode, decode array index to vector index</w:t>
                                  </w:r>
                                </w:p>
                              </w:tc>
                              <w:tc>
                                <w:tcPr>
                                  <w:tcW w:w="4500" w:type="dxa"/>
                                  <w:tcBorders>
                                    <w:bottom w:val="single" w:sz="4" w:space="0" w:color="auto"/>
                                  </w:tcBorders>
                                </w:tcPr>
                                <w:p w:rsidR="0034787F" w:rsidRDefault="0034787F" w:rsidP="0034787F">
                                  <w:pPr>
                                    <w:pStyle w:val="Unindented"/>
                                    <w:keepNext/>
                                    <w:suppressOverlap/>
                                    <w:cnfStyle w:val="000000000000" w:firstRow="0" w:lastRow="0" w:firstColumn="0" w:lastColumn="0" w:oddVBand="0" w:evenVBand="0" w:oddHBand="0" w:evenHBand="0" w:firstRowFirstColumn="0" w:firstRowLastColumn="0" w:lastRowFirstColumn="0" w:lastRowLastColumn="0"/>
                                  </w:pPr>
                                  <w:r>
                                    <w:t>N/A</w:t>
                                  </w:r>
                                </w:p>
                              </w:tc>
                            </w:tr>
                          </w:tbl>
                          <w:p w:rsidR="006563E4" w:rsidRPr="0034787F" w:rsidRDefault="0034787F" w:rsidP="0034787F">
                            <w:pPr>
                              <w:pStyle w:val="Caption"/>
                              <w:spacing w:before="120"/>
                              <w:jc w:val="center"/>
                              <w:rPr>
                                <w:i w:val="0"/>
                                <w:color w:val="auto"/>
                              </w:rPr>
                            </w:pPr>
                            <w:bookmarkStart w:id="0" w:name="_Ref403612218"/>
                            <w:r w:rsidRPr="0034787F">
                              <w:rPr>
                                <w:b/>
                                <w:i w:val="0"/>
                                <w:color w:val="auto"/>
                              </w:rPr>
                              <w:t xml:space="preserve">Table </w:t>
                            </w:r>
                            <w:r w:rsidRPr="0034787F">
                              <w:rPr>
                                <w:b/>
                                <w:i w:val="0"/>
                                <w:color w:val="auto"/>
                              </w:rPr>
                              <w:fldChar w:fldCharType="begin"/>
                            </w:r>
                            <w:r w:rsidRPr="0034787F">
                              <w:rPr>
                                <w:b/>
                                <w:i w:val="0"/>
                                <w:color w:val="auto"/>
                              </w:rPr>
                              <w:instrText xml:space="preserve"> SEQ Table \* ARABIC </w:instrText>
                            </w:r>
                            <w:r w:rsidRPr="0034787F">
                              <w:rPr>
                                <w:b/>
                                <w:i w:val="0"/>
                                <w:color w:val="auto"/>
                              </w:rPr>
                              <w:fldChar w:fldCharType="separate"/>
                            </w:r>
                            <w:r w:rsidR="00AB0591">
                              <w:rPr>
                                <w:b/>
                                <w:i w:val="0"/>
                                <w:noProof/>
                                <w:color w:val="auto"/>
                              </w:rPr>
                              <w:t>1</w:t>
                            </w:r>
                            <w:r w:rsidRPr="0034787F">
                              <w:rPr>
                                <w:b/>
                                <w:i w:val="0"/>
                                <w:color w:val="auto"/>
                              </w:rPr>
                              <w:fldChar w:fldCharType="end"/>
                            </w:r>
                            <w:bookmarkEnd w:id="0"/>
                            <w:r w:rsidRPr="0034787F">
                              <w:rPr>
                                <w:b/>
                                <w:i w:val="0"/>
                                <w:color w:val="auto"/>
                              </w:rPr>
                              <w:t>.</w:t>
                            </w:r>
                            <w:r w:rsidRPr="0034787F">
                              <w:rPr>
                                <w:i w:val="0"/>
                                <w:color w:val="auto"/>
                              </w:rPr>
                              <w:t xml:space="preserve"> Summary of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6EAFE6" id="_x0000_t202" coordsize="21600,21600" o:spt="202" path="m,l,21600r21600,l21600,xe">
                <v:stroke joinstyle="miter"/>
                <v:path gradientshapeok="t" o:connecttype="rect"/>
              </v:shapetype>
              <v:shape id="Text Box 4" o:spid="_x0000_s1026" type="#_x0000_t202" style="position:absolute;left:0;text-align:left;margin-left:0;margin-top:0;width:7in;height:240pt;z-index:251659264;visibility:visible;mso-wrap-style:square;mso-width-percent:0;mso-height-percent:0;mso-wrap-distance-left:9pt;mso-wrap-distance-top:7.2pt;mso-wrap-distance-right:9pt;mso-wrap-distance-bottom:7.2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" filled="f" stroked="f" strokeweight=".5pt">
                <v:textbox>
                  <w:txbxContent>
                    <w:tbl>
                      <w:tblPr>
                        <w:tblStyle w:val="PlainTable3"/>
                        <w:tblOverlap w:val="never"/>
                        <w:tblW w:w="10080" w:type="dxa"/>
                        <w:jc w:val="center"/>
                        <w:tblLook w:val="04A0" w:firstRow="1" w:lastRow="0" w:firstColumn="1" w:lastColumn="0" w:noHBand="0" w:noVBand="1"/>
                      </w:tblPr>
                      <w:tblGrid>
                        <w:gridCol w:w="388"/>
                        <w:gridCol w:w="4846"/>
                        <w:gridCol w:w="4846"/>
                      </w:tblGrid>
                      <w:tr w:rsidR="0034787F" w:rsidTr="0034787F">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100" w:firstRow="0" w:lastRow="0" w:firstColumn="1" w:lastColumn="0" w:oddVBand="0" w:evenVBand="0" w:oddHBand="0" w:evenHBand="0" w:firstRowFirstColumn="1" w:firstRowLastColumn="0" w:lastRowFirstColumn="0" w:lastRowLastColumn="0"/>
                            <w:tcW w:w="360" w:type="dxa"/>
                          </w:tcPr>
                          <w:p w:rsidR="0034787F" w:rsidRDefault="0034787F" w:rsidP="0034787F">
                            <w:pPr>
                              <w:pStyle w:val="Unindented"/>
                              <w:suppressOverlap/>
                            </w:pPr>
                          </w:p>
                        </w:tc>
                        <w:tc>
                          <w:tcPr>
                            <w:tcW w:w="4500" w:type="dxa"/>
                          </w:tcPr>
                          <w:p w:rsidR="0034787F" w:rsidRDefault="0034787F" w:rsidP="0034787F">
                            <w:pPr>
                              <w:pStyle w:val="Unindented"/>
                              <w:suppressOverlap/>
                              <w:cnfStyle w:val="100000000000" w:firstRow="1" w:lastRow="0" w:firstColumn="0" w:lastColumn="0" w:oddVBand="0" w:evenVBand="0" w:oddHBand="0" w:evenHBand="0" w:firstRowFirstColumn="0" w:firstRowLastColumn="0" w:lastRowFirstColumn="0" w:lastRowLastColumn="0"/>
                            </w:pPr>
                            <w:r>
                              <w:t>Dyadic</w:t>
                            </w:r>
                          </w:p>
                        </w:tc>
                        <w:tc>
                          <w:tcPr>
                            <w:tcW w:w="4500" w:type="dxa"/>
                          </w:tcPr>
                          <w:p w:rsidR="0034787F" w:rsidRDefault="0034787F" w:rsidP="0034787F">
                            <w:pPr>
                              <w:pStyle w:val="Unindented"/>
                              <w:suppressOverlap/>
                              <w:cnfStyle w:val="100000000000" w:firstRow="1" w:lastRow="0" w:firstColumn="0" w:lastColumn="0" w:oddVBand="0" w:evenVBand="0" w:oddHBand="0" w:evenHBand="0" w:firstRowFirstColumn="0" w:firstRowLastColumn="0" w:lastRowFirstColumn="0" w:lastRowLastColumn="0"/>
                            </w:pPr>
                            <w:r>
                              <w:t>Monadic</w:t>
                            </w:r>
                          </w:p>
                        </w:tc>
                      </w:tr>
                      <w:tr w:rsidR="0034787F" w:rsidTr="0034787F">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hAnsi="APL385 Unicode"/>
                                <w:b w:val="0"/>
                              </w:rPr>
                            </w:pPr>
                            <w:r w:rsidRPr="0055642E">
                              <w:rPr>
                                <w:rFonts w:ascii="APL385 Unicode" w:hAnsi="APL385 Unicode"/>
                                <w:b w:val="0"/>
                              </w:rPr>
                              <w:t>+</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Addition</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N/A</w:t>
                            </w:r>
                          </w:p>
                        </w:tc>
                      </w:tr>
                      <w:tr w:rsidR="0034787F" w:rsidTr="0034787F">
                        <w:trPr>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hAnsi="APL385 Unicode"/>
                                <w:b w:val="0"/>
                              </w:rPr>
                            </w:pPr>
                            <w:r w:rsidRPr="0055642E">
                              <w:rPr>
                                <w:rFonts w:ascii="APL385 Unicode" w:hAnsi="APL385 Unicode"/>
                                <w:b w:val="0"/>
                              </w:rPr>
                              <w:t>⌈</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Max</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N/A</w:t>
                            </w:r>
                          </w:p>
                        </w:tc>
                      </w:tr>
                      <w:tr w:rsidR="0034787F" w:rsidTr="0034787F">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hAnsi="APL385 Unicode"/>
                                <w:b w:val="0"/>
                              </w:rPr>
                            </w:pPr>
                            <w:r w:rsidRPr="0055642E">
                              <w:rPr>
                                <w:rFonts w:ascii="APL385 Unicode" w:hAnsi="APL385 Unicode"/>
                                <w:b w:val="0"/>
                              </w:rPr>
                              <w:t>,</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proofErr w:type="spellStart"/>
                            <w:r>
                              <w:t>Catenate</w:t>
                            </w:r>
                            <w:proofErr w:type="spellEnd"/>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Vector of elements in row-major order (ravel)</w:t>
                            </w:r>
                          </w:p>
                        </w:tc>
                      </w:tr>
                      <w:tr w:rsidR="0034787F" w:rsidTr="0034787F">
                        <w:trPr>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hAnsi="APL385 Unicode"/>
                                <w:b w:val="0"/>
                              </w:rPr>
                            </w:pPr>
                            <w:r w:rsidRPr="0055642E">
                              <w:rPr>
                                <w:rFonts w:ascii="APL385 Unicode" w:hAnsi="APL385 Unicode"/>
                                <w:b w:val="0"/>
                              </w:rPr>
                              <w:t>⍳</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Find first occurrence</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Index Generate</w:t>
                            </w:r>
                          </w:p>
                        </w:tc>
                      </w:tr>
                      <w:tr w:rsidR="0034787F" w:rsidTr="0034787F">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hAnsi="APL385 Unicode"/>
                                <w:b w:val="0"/>
                              </w:rPr>
                            </w:pPr>
                            <w:r w:rsidRPr="0055642E">
                              <w:rPr>
                                <w:rFonts w:ascii="APL385 Unicode" w:hAnsi="APL385 Unicode"/>
                                <w:b w:val="0"/>
                              </w:rPr>
                              <w:t>=</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Equality (of scalars)</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N/A</w:t>
                            </w:r>
                          </w:p>
                        </w:tc>
                      </w:tr>
                      <w:tr w:rsidR="0034787F" w:rsidTr="0034787F">
                        <w:trPr>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hAnsi="APL385 Unicode"/>
                                <w:b w:val="0"/>
                              </w:rPr>
                            </w:pPr>
                            <w:r w:rsidRPr="0055642E">
                              <w:rPr>
                                <w:rFonts w:ascii="APL385 Unicode" w:hAnsi="APL385 Unicode"/>
                                <w:b w:val="0"/>
                              </w:rPr>
                              <w:t>↑</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Take left elements from right</w:t>
                            </w:r>
                          </w:p>
                        </w:tc>
                        <w:tc>
                          <w:tcPr>
                            <w:tcW w:w="4500" w:type="dxa"/>
                          </w:tcPr>
                          <w:p w:rsidR="0034787F" w:rsidRDefault="006B6CED" w:rsidP="006B6CED">
                            <w:pPr>
                              <w:pStyle w:val="Unindented"/>
                              <w:suppressOverlap/>
                              <w:cnfStyle w:val="000000000000" w:firstRow="0" w:lastRow="0" w:firstColumn="0" w:lastColumn="0" w:oddVBand="0" w:evenVBand="0" w:oddHBand="0" w:evenHBand="0" w:firstRowFirstColumn="0" w:firstRowLastColumn="0" w:lastRowFirstColumn="0" w:lastRowLastColumn="0"/>
                            </w:pPr>
                            <w:r>
                              <w:t>Mix (Nested vector converts to matrix)</w:t>
                            </w:r>
                          </w:p>
                        </w:tc>
                      </w:tr>
                      <w:tr w:rsidR="0034787F" w:rsidTr="0034787F">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hAnsi="APL385 Unicode"/>
                                <w:b w:val="0"/>
                                <w:lang w:eastAsia="ja-JP"/>
                              </w:rPr>
                            </w:pPr>
                            <w:r w:rsidRPr="0055642E">
                              <w:rPr>
                                <w:rFonts w:ascii="APL385 Unicode" w:eastAsia="Times New Roman" w:hAnsi="APL385 Unicode"/>
                                <w:b w:val="0"/>
                                <w:lang w:eastAsia="ja-JP"/>
                              </w:rPr>
                              <w:t>⊂</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N/A</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Enclose argument as a rank 0 nested array</w:t>
                            </w:r>
                          </w:p>
                        </w:tc>
                      </w:tr>
                      <w:tr w:rsidR="0034787F" w:rsidTr="0034787F">
                        <w:trPr>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eastAsia="Times New Roman" w:hAnsi="APL385 Unicode"/>
                                <w:b w:val="0"/>
                                <w:lang w:eastAsia="ja-JP"/>
                              </w:rPr>
                            </w:pPr>
                            <w:r>
                              <w:rPr>
                                <w:rFonts w:ascii="APL385 Unicode" w:eastAsia="Times New Roman" w:hAnsi="APL385 Unicode"/>
                                <w:b w:val="0"/>
                                <w:lang w:eastAsia="ja-JP"/>
                              </w:rPr>
                              <w:t>∧</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Boolean AND</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N/A</w:t>
                            </w:r>
                          </w:p>
                        </w:tc>
                      </w:tr>
                      <w:tr w:rsidR="0034787F" w:rsidTr="0034787F">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eastAsia="Times New Roman" w:hAnsi="APL385 Unicode"/>
                                <w:b w:val="0"/>
                                <w:lang w:eastAsia="ja-JP"/>
                              </w:rPr>
                            </w:pPr>
                            <w:r>
                              <w:rPr>
                                <w:rFonts w:ascii="APL385 Unicode" w:eastAsia="Times New Roman" w:hAnsi="APL385 Unicode"/>
                                <w:b w:val="0"/>
                                <w:lang w:eastAsia="ja-JP"/>
                              </w:rPr>
                              <w:t>∨</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Boolean OR</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N/A</w:t>
                            </w:r>
                          </w:p>
                        </w:tc>
                      </w:tr>
                      <w:tr w:rsidR="0034787F" w:rsidTr="0034787F">
                        <w:trPr>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eastAsia="Times New Roman" w:hAnsi="APL385 Unicode"/>
                                <w:b w:val="0"/>
                                <w:lang w:eastAsia="ja-JP"/>
                              </w:rPr>
                            </w:pPr>
                            <w:r>
                              <w:rPr>
                                <w:rFonts w:ascii="APL385 Unicode" w:eastAsia="Times New Roman" w:hAnsi="APL385 Unicode"/>
                                <w:b w:val="0"/>
                                <w:lang w:eastAsia="ja-JP"/>
                              </w:rPr>
                              <w:t>⊢</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Right argument</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Identity</w:t>
                            </w:r>
                          </w:p>
                        </w:tc>
                      </w:tr>
                      <w:tr w:rsidR="0034787F" w:rsidTr="0034787F">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eastAsia="Times New Roman" w:hAnsi="APL385 Unicode"/>
                                <w:b w:val="0"/>
                                <w:lang w:eastAsia="ja-JP"/>
                              </w:rPr>
                            </w:pPr>
                            <w:r>
                              <w:rPr>
                                <w:rFonts w:ascii="APL385 Unicode" w:eastAsia="Times New Roman" w:hAnsi="APL385 Unicode"/>
                                <w:b w:val="0"/>
                                <w:lang w:eastAsia="ja-JP"/>
                              </w:rPr>
                              <w:t>⍉</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N/A</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Transpose</w:t>
                            </w:r>
                          </w:p>
                        </w:tc>
                      </w:tr>
                      <w:tr w:rsidR="0034787F" w:rsidTr="0034787F">
                        <w:trPr>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eastAsia="Times New Roman" w:hAnsi="APL385 Unicode"/>
                                <w:b w:val="0"/>
                                <w:lang w:eastAsia="ja-JP"/>
                              </w:rPr>
                            </w:pPr>
                            <w:r>
                              <w:rPr>
                                <w:rFonts w:ascii="APL385 Unicode" w:eastAsia="Times New Roman" w:hAnsi="APL385 Unicode"/>
                                <w:b w:val="0"/>
                                <w:lang w:eastAsia="ja-JP"/>
                              </w:rPr>
                              <w:t>⌽</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N/A</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Reverse</w:t>
                            </w:r>
                          </w:p>
                        </w:tc>
                      </w:tr>
                      <w:tr w:rsidR="0034787F" w:rsidTr="0034787F">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Pr="0055642E" w:rsidRDefault="0034787F" w:rsidP="0034787F">
                            <w:pPr>
                              <w:pStyle w:val="Unindented"/>
                              <w:suppressOverlap/>
                              <w:rPr>
                                <w:rFonts w:ascii="APL385 Unicode" w:eastAsia="Times New Roman" w:hAnsi="APL385 Unicode"/>
                                <w:b w:val="0"/>
                                <w:lang w:eastAsia="ja-JP"/>
                              </w:rPr>
                            </w:pPr>
                            <w:r>
                              <w:rPr>
                                <w:rFonts w:ascii="APL385 Unicode" w:eastAsia="Times New Roman" w:hAnsi="APL385 Unicode"/>
                                <w:b w:val="0"/>
                                <w:lang w:eastAsia="ja-JP"/>
                              </w:rPr>
                              <w:t>∩</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Intersection</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N/A</w:t>
                            </w:r>
                          </w:p>
                        </w:tc>
                      </w:tr>
                      <w:tr w:rsidR="0034787F" w:rsidTr="0034787F">
                        <w:trPr>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Default="0034787F" w:rsidP="0034787F">
                            <w:pPr>
                              <w:pStyle w:val="Unindented"/>
                              <w:suppressOverlap/>
                              <w:rPr>
                                <w:rFonts w:ascii="APL385 Unicode" w:eastAsia="Times New Roman" w:hAnsi="APL385 Unicode"/>
                                <w:b w:val="0"/>
                                <w:lang w:eastAsia="ja-JP"/>
                              </w:rPr>
                            </w:pPr>
                            <w:r>
                              <w:rPr>
                                <w:rFonts w:ascii="APL385 Unicode" w:eastAsia="Times New Roman" w:hAnsi="APL385 Unicode"/>
                                <w:b w:val="0"/>
                                <w:lang w:eastAsia="ja-JP"/>
                              </w:rPr>
                              <w:t>⍴</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N/A</w:t>
                            </w:r>
                          </w:p>
                        </w:tc>
                        <w:tc>
                          <w:tcPr>
                            <w:tcW w:w="4500" w:type="dxa"/>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Shape (vector of dimensions of the array)</w:t>
                            </w:r>
                          </w:p>
                        </w:tc>
                      </w:tr>
                      <w:tr w:rsidR="0034787F" w:rsidTr="0034787F">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360" w:type="dxa"/>
                          </w:tcPr>
                          <w:p w:rsidR="0034787F" w:rsidRDefault="0034787F" w:rsidP="0034787F">
                            <w:pPr>
                              <w:pStyle w:val="Unindented"/>
                              <w:suppressOverlap/>
                              <w:rPr>
                                <w:rFonts w:ascii="APL385 Unicode" w:eastAsia="Times New Roman" w:hAnsi="APL385 Unicode"/>
                                <w:b w:val="0"/>
                                <w:lang w:eastAsia="ja-JP"/>
                              </w:rPr>
                            </w:pPr>
                            <w:r>
                              <w:rPr>
                                <w:rFonts w:ascii="APL385 Unicode" w:eastAsia="Times New Roman" w:hAnsi="APL385 Unicode"/>
                                <w:b w:val="0"/>
                                <w:lang w:eastAsia="ja-JP"/>
                              </w:rPr>
                              <w:t>⊤</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Encode vector index to array index based on shape</w:t>
                            </w:r>
                          </w:p>
                        </w:tc>
                        <w:tc>
                          <w:tcPr>
                            <w:tcW w:w="4500" w:type="dxa"/>
                          </w:tcPr>
                          <w:p w:rsidR="0034787F" w:rsidRDefault="0034787F" w:rsidP="0034787F">
                            <w:pPr>
                              <w:pStyle w:val="Unindented"/>
                              <w:suppressOverlap/>
                              <w:cnfStyle w:val="000000100000" w:firstRow="0" w:lastRow="0" w:firstColumn="0" w:lastColumn="0" w:oddVBand="0" w:evenVBand="0" w:oddHBand="1" w:evenHBand="0" w:firstRowFirstColumn="0" w:firstRowLastColumn="0" w:lastRowFirstColumn="0" w:lastRowLastColumn="0"/>
                            </w:pPr>
                            <w:r>
                              <w:t>N/A</w:t>
                            </w:r>
                          </w:p>
                        </w:tc>
                      </w:tr>
                      <w:tr w:rsidR="0034787F" w:rsidTr="0034787F">
                        <w:trPr>
                          <w:trHeight w:val="250"/>
                          <w:jc w:val="center"/>
                        </w:trPr>
                        <w:tc>
                          <w:tcPr>
                            <w:cnfStyle w:val="001000000000" w:firstRow="0" w:lastRow="0" w:firstColumn="1" w:lastColumn="0" w:oddVBand="0" w:evenVBand="0" w:oddHBand="0" w:evenHBand="0" w:firstRowFirstColumn="0" w:firstRowLastColumn="0" w:lastRowFirstColumn="0" w:lastRowLastColumn="0"/>
                            <w:tcW w:w="360" w:type="dxa"/>
                            <w:tcBorders>
                              <w:bottom w:val="single" w:sz="4" w:space="0" w:color="auto"/>
                              <w:right w:val="single" w:sz="4" w:space="0" w:color="auto"/>
                            </w:tcBorders>
                          </w:tcPr>
                          <w:p w:rsidR="0034787F" w:rsidRDefault="0034787F" w:rsidP="0034787F">
                            <w:pPr>
                              <w:pStyle w:val="Unindented"/>
                              <w:suppressOverlap/>
                              <w:rPr>
                                <w:rFonts w:ascii="APL385 Unicode" w:eastAsia="Times New Roman" w:hAnsi="APL385 Unicode"/>
                                <w:b w:val="0"/>
                                <w:lang w:eastAsia="ja-JP"/>
                              </w:rPr>
                            </w:pPr>
                            <w:r>
                              <w:rPr>
                                <w:rFonts w:ascii="APL385 Unicode" w:eastAsia="Times New Roman" w:hAnsi="APL385 Unicode"/>
                                <w:b w:val="0"/>
                                <w:lang w:eastAsia="ja-JP"/>
                              </w:rPr>
                              <w:t>⊥</w:t>
                            </w:r>
                          </w:p>
                        </w:tc>
                        <w:tc>
                          <w:tcPr>
                            <w:tcW w:w="4500" w:type="dxa"/>
                            <w:tcBorders>
                              <w:left w:val="single" w:sz="4" w:space="0" w:color="auto"/>
                              <w:bottom w:val="single" w:sz="4" w:space="0" w:color="auto"/>
                            </w:tcBorders>
                          </w:tcPr>
                          <w:p w:rsidR="0034787F" w:rsidRDefault="0034787F" w:rsidP="0034787F">
                            <w:pPr>
                              <w:pStyle w:val="Unindented"/>
                              <w:suppressOverlap/>
                              <w:cnfStyle w:val="000000000000" w:firstRow="0" w:lastRow="0" w:firstColumn="0" w:lastColumn="0" w:oddVBand="0" w:evenVBand="0" w:oddHBand="0" w:evenHBand="0" w:firstRowFirstColumn="0" w:firstRowLastColumn="0" w:lastRowFirstColumn="0" w:lastRowLastColumn="0"/>
                            </w:pPr>
                            <w:r>
                              <w:t>Inverse of Encode, decode array index to vector index</w:t>
                            </w:r>
                          </w:p>
                        </w:tc>
                        <w:tc>
                          <w:tcPr>
                            <w:tcW w:w="4500" w:type="dxa"/>
                            <w:tcBorders>
                              <w:bottom w:val="single" w:sz="4" w:space="0" w:color="auto"/>
                            </w:tcBorders>
                          </w:tcPr>
                          <w:p w:rsidR="0034787F" w:rsidRDefault="0034787F" w:rsidP="0034787F">
                            <w:pPr>
                              <w:pStyle w:val="Unindented"/>
                              <w:keepNext/>
                              <w:suppressOverlap/>
                              <w:cnfStyle w:val="000000000000" w:firstRow="0" w:lastRow="0" w:firstColumn="0" w:lastColumn="0" w:oddVBand="0" w:evenVBand="0" w:oddHBand="0" w:evenHBand="0" w:firstRowFirstColumn="0" w:firstRowLastColumn="0" w:lastRowFirstColumn="0" w:lastRowLastColumn="0"/>
                            </w:pPr>
                            <w:r>
                              <w:t>N/A</w:t>
                            </w:r>
                          </w:p>
                        </w:tc>
                      </w:tr>
                    </w:tbl>
                    <w:p w:rsidR="006563E4" w:rsidRPr="0034787F" w:rsidRDefault="0034787F" w:rsidP="0034787F">
                      <w:pPr>
                        <w:pStyle w:val="Caption"/>
                        <w:spacing w:before="120"/>
                        <w:jc w:val="center"/>
                        <w:rPr>
                          <w:i w:val="0"/>
                          <w:color w:val="auto"/>
                        </w:rPr>
                      </w:pPr>
                      <w:bookmarkStart w:id="1" w:name="_Ref403612218"/>
                      <w:r w:rsidRPr="0034787F">
                        <w:rPr>
                          <w:b/>
                          <w:i w:val="0"/>
                          <w:color w:val="auto"/>
                        </w:rPr>
                        <w:t xml:space="preserve">Table </w:t>
                      </w:r>
                      <w:r w:rsidRPr="0034787F">
                        <w:rPr>
                          <w:b/>
                          <w:i w:val="0"/>
                          <w:color w:val="auto"/>
                        </w:rPr>
                        <w:fldChar w:fldCharType="begin"/>
                      </w:r>
                      <w:r w:rsidRPr="0034787F">
                        <w:rPr>
                          <w:b/>
                          <w:i w:val="0"/>
                          <w:color w:val="auto"/>
                        </w:rPr>
                        <w:instrText xml:space="preserve"> SEQ Table \* ARABIC </w:instrText>
                      </w:r>
                      <w:r w:rsidRPr="0034787F">
                        <w:rPr>
                          <w:b/>
                          <w:i w:val="0"/>
                          <w:color w:val="auto"/>
                        </w:rPr>
                        <w:fldChar w:fldCharType="separate"/>
                      </w:r>
                      <w:r w:rsidR="00AB0591">
                        <w:rPr>
                          <w:b/>
                          <w:i w:val="0"/>
                          <w:noProof/>
                          <w:color w:val="auto"/>
                        </w:rPr>
                        <w:t>1</w:t>
                      </w:r>
                      <w:r w:rsidRPr="0034787F">
                        <w:rPr>
                          <w:b/>
                          <w:i w:val="0"/>
                          <w:color w:val="auto"/>
                        </w:rPr>
                        <w:fldChar w:fldCharType="end"/>
                      </w:r>
                      <w:bookmarkEnd w:id="1"/>
                      <w:r w:rsidRPr="0034787F">
                        <w:rPr>
                          <w:b/>
                          <w:i w:val="0"/>
                          <w:color w:val="auto"/>
                        </w:rPr>
                        <w:t>.</w:t>
                      </w:r>
                      <w:r w:rsidRPr="0034787F">
                        <w:rPr>
                          <w:i w:val="0"/>
                          <w:color w:val="auto"/>
                        </w:rPr>
                        <w:t xml:space="preserve"> Summary of Functions</w:t>
                      </w:r>
                    </w:p>
                  </w:txbxContent>
                </v:textbox>
                <w10:wrap type="topAndBottom" anchorx="margin" anchory="margin"/>
              </v:shape>
            </w:pict>
          </mc:Fallback>
        </mc:AlternateContent>
      </w:r>
    </w:p>
    <w:p w:rsidR="00A07145" w:rsidRDefault="00A07145" w:rsidP="00C07B0C">
      <w:pPr>
        <w:pStyle w:val="Paragraph"/>
      </w:pPr>
      <w:r w:rsidRPr="00A07145">
        <w:t xml:space="preserve">The solution features concise and direct implementations of the core concepts behind function lifting and variable anchoring formulated with established array operations over n-dimensional rectangular arrays, giving a unique perspective on the traditional algorithmic descriptions of these core compiler passes. It clarifies the design of array-oriented compiler construction and lays </w:t>
      </w:r>
      <w:r w:rsidRPr="00C07B0C">
        <w:t>out</w:t>
      </w:r>
      <w:r w:rsidRPr="00A07145">
        <w:t xml:space="preserve"> a roadmap for designing passes through consideration of the structures and encodings used to reason about the relationship between nodes in the AST. By utilizing standard array operations, the code highlights a specific set of array operations which prove generally useful for compiler transformations, providing a focal point for possible optimization and efficient implementation. All code may be executed using </w:t>
      </w:r>
      <w:proofErr w:type="spellStart"/>
      <w:r w:rsidRPr="00A07145">
        <w:t>Dyalog</w:t>
      </w:r>
      <w:proofErr w:type="spellEnd"/>
      <w:r w:rsidRPr="00A07145">
        <w:t xml:space="preserve"> APL 14.0 or later and is part of an effort to implement a high-performance, self-hosting array language compiler, Co-</w:t>
      </w:r>
      <w:proofErr w:type="spellStart"/>
      <w:r w:rsidRPr="00A07145">
        <w:t>dfns</w:t>
      </w:r>
      <w:proofErr w:type="spellEnd"/>
      <w:r w:rsidRPr="00A07145">
        <w:t>, on the GPU and other parallel architectures.</w:t>
      </w:r>
    </w:p>
    <w:p w:rsidR="0055642E" w:rsidRDefault="00A07145" w:rsidP="0055642E">
      <w:pPr>
        <w:pStyle w:val="SIGPLANSubsectionheading"/>
      </w:pPr>
      <w:r w:rsidRPr="00A07145">
        <w:t>Contributions</w:t>
      </w:r>
    </w:p>
    <w:p w:rsidR="0055642E" w:rsidRDefault="0055642E" w:rsidP="0055642E">
      <w:pPr>
        <w:pStyle w:val="Paragraph"/>
        <w:numPr>
          <w:ilvl w:val="0"/>
          <w:numId w:val="23"/>
        </w:numPr>
      </w:pPr>
      <w:r>
        <w:t>A simple, direct, straightforward approach to function lifting and variable anchoring using only standard array operations</w:t>
      </w:r>
    </w:p>
    <w:p w:rsidR="0055642E" w:rsidRDefault="0055642E" w:rsidP="0055642E">
      <w:pPr>
        <w:pStyle w:val="Paragraph"/>
        <w:numPr>
          <w:ilvl w:val="0"/>
          <w:numId w:val="23"/>
        </w:numPr>
      </w:pPr>
      <w:r>
        <w:t>The approach is defined in a readily available executable notation suitable for exploration and pedagogy</w:t>
      </w:r>
    </w:p>
    <w:p w:rsidR="0055642E" w:rsidRDefault="0055642E" w:rsidP="0055642E">
      <w:pPr>
        <w:pStyle w:val="Paragraph"/>
        <w:numPr>
          <w:ilvl w:val="0"/>
          <w:numId w:val="23"/>
        </w:numPr>
      </w:pPr>
      <w:r>
        <w:t>The exposition suggests how further exploration of these algorithms might progress and how to explore the space of array programming to arrive at solutions to compiler transformations which might otherwise appear too difficult to implement</w:t>
      </w:r>
    </w:p>
    <w:p w:rsidR="0055642E" w:rsidRDefault="0055642E" w:rsidP="0055642E">
      <w:pPr>
        <w:pStyle w:val="Paragraph"/>
        <w:numPr>
          <w:ilvl w:val="0"/>
          <w:numId w:val="23"/>
        </w:numPr>
      </w:pPr>
      <w:r>
        <w:t>The implementation highlights a set of general purpose operations that serve as focal points for future work to efficiently implement the algorithms described here</w:t>
      </w:r>
    </w:p>
    <w:p w:rsidR="0055642E" w:rsidRDefault="0055642E" w:rsidP="0055642E">
      <w:pPr>
        <w:pStyle w:val="Heading"/>
      </w:pPr>
      <w:r w:rsidRPr="0055642E">
        <w:t>Notational Conventions</w:t>
      </w:r>
    </w:p>
    <w:p w:rsidR="0055642E" w:rsidRDefault="0055642E" w:rsidP="0055642E">
      <w:pPr>
        <w:pStyle w:val="Unindented"/>
      </w:pPr>
      <w:r>
        <w:t xml:space="preserve">All the algorithms in this pearl use a subset of APL's array notation suitable for execution on </w:t>
      </w:r>
      <w:proofErr w:type="spellStart"/>
      <w:r>
        <w:t>Dyalog</w:t>
      </w:r>
      <w:proofErr w:type="spellEnd"/>
      <w:r>
        <w:t xml:space="preserve"> APL 14.0 or later. All expressions evaluate from right to left with equal precedence order for all functions. Functions appear infix and take a right array argument with an optional left array argument. Functions that return other functions, called operators, take a left operand and possibly a right operand, either of which may be functions. Operators associate to the left instead of the right, as </w:t>
      </w:r>
      <w:r w:rsidR="00AA4ABF">
        <w:t>C</w:t>
      </w:r>
      <w:r>
        <w:t xml:space="preserve"> expressions do. Thus, expressions associate as follows:</w:t>
      </w:r>
    </w:p>
    <w:p w:rsidR="0055642E" w:rsidRDefault="000A6803" w:rsidP="00674F33">
      <w:pPr>
        <w:pStyle w:val="Code"/>
      </w:pPr>
      <w:proofErr w:type="gramStart"/>
      <w:r>
        <w:t>A</w:t>
      </w:r>
      <w:proofErr w:type="gramEnd"/>
      <w:r w:rsidR="0055642E">
        <w:t xml:space="preserve"> f B g C ←→ A f (B g C)</w:t>
      </w:r>
    </w:p>
    <w:p w:rsidR="0055642E" w:rsidRDefault="0055642E" w:rsidP="0055642E">
      <w:pPr>
        <w:pStyle w:val="Unindented"/>
      </w:pPr>
      <w:r>
        <w:t xml:space="preserve">Whereas all </w:t>
      </w:r>
      <w:r>
        <w:t>operators associate as follows:</w:t>
      </w:r>
    </w:p>
    <w:p w:rsidR="0055642E" w:rsidRDefault="0055642E" w:rsidP="00674F33">
      <w:pPr>
        <w:pStyle w:val="Code"/>
      </w:pPr>
      <w:proofErr w:type="gramStart"/>
      <w:r>
        <w:t>f</w:t>
      </w:r>
      <w:proofErr w:type="gramEnd"/>
      <w:r>
        <w:t xml:space="preserve"> m n o ←→ </w:t>
      </w:r>
      <w:r>
        <w:t>((f m) n) o</w:t>
      </w:r>
    </w:p>
    <w:p w:rsidR="0055642E" w:rsidRDefault="0055642E" w:rsidP="0055642E">
      <w:pPr>
        <w:pStyle w:val="Unindented"/>
      </w:pPr>
      <w:r>
        <w:t xml:space="preserve">Finally, all operations occur over n-dimensional rectangular arrays. The representation of these arrays as dense or sparse does not matter here. Functions and operators taking two arguments or operands are called dyadic, while those taking only one </w:t>
      </w:r>
      <w:r w:rsidR="007A0554">
        <w:t xml:space="preserve">are called monadic. </w:t>
      </w:r>
      <w:r w:rsidR="00D62AD6">
        <w:fldChar w:fldCharType="begin"/>
      </w:r>
      <w:r w:rsidR="00D62AD6">
        <w:instrText xml:space="preserve"> REF _Ref403612218 \h </w:instrText>
      </w:r>
      <w:r w:rsidR="00D62AD6">
        <w:fldChar w:fldCharType="separate"/>
      </w:r>
      <w:r w:rsidR="00AB0591" w:rsidRPr="0034787F">
        <w:rPr>
          <w:b/>
          <w:i/>
        </w:rPr>
        <w:t>Table</w:t>
      </w:r>
      <w:r w:rsidR="00B71A42">
        <w:rPr>
          <w:b/>
          <w:i/>
        </w:rPr>
        <w:t>s</w:t>
      </w:r>
      <w:r w:rsidR="00AB0591" w:rsidRPr="0034787F">
        <w:rPr>
          <w:b/>
          <w:i/>
        </w:rPr>
        <w:t xml:space="preserve"> </w:t>
      </w:r>
      <w:r w:rsidR="00AB0591">
        <w:rPr>
          <w:b/>
          <w:i/>
          <w:noProof/>
        </w:rPr>
        <w:t>1</w:t>
      </w:r>
      <w:r w:rsidR="00D62AD6">
        <w:fldChar w:fldCharType="end"/>
      </w:r>
      <w:r w:rsidR="00D62AD6">
        <w:t xml:space="preserve"> and </w:t>
      </w:r>
      <w:r w:rsidR="00D62AD6">
        <w:fldChar w:fldCharType="begin"/>
      </w:r>
      <w:r w:rsidR="00D62AD6">
        <w:instrText xml:space="preserve"> REF _Ref403615234 \h </w:instrText>
      </w:r>
      <w:r w:rsidR="00D62AD6">
        <w:fldChar w:fldCharType="separate"/>
      </w:r>
      <w:r w:rsidR="00AB0591">
        <w:rPr>
          <w:b/>
          <w:i/>
          <w:noProof/>
        </w:rPr>
        <w:t>2</w:t>
      </w:r>
      <w:r w:rsidR="00D62AD6">
        <w:fldChar w:fldCharType="end"/>
      </w:r>
      <w:r w:rsidR="00D62AD6">
        <w:t xml:space="preserve"> </w:t>
      </w:r>
      <w:r>
        <w:t>give the summary of functions and operators used</w:t>
      </w:r>
      <w:r w:rsidR="00D62AD6">
        <w:t>.</w:t>
      </w:r>
      <w:r>
        <w:t xml:space="preserve"> </w:t>
      </w:r>
    </w:p>
    <w:p w:rsidR="007A0554" w:rsidRDefault="007A0554" w:rsidP="007A0554">
      <w:pPr>
        <w:pStyle w:val="Paragraph"/>
      </w:pPr>
      <w:r>
        <w:t>A major cell is a sub-array of an array whose shape is that of the shape of the array less the first dim</w:t>
      </w:r>
      <w:bookmarkStart w:id="2" w:name="_GoBack"/>
      <w:bookmarkEnd w:id="2"/>
      <w:r>
        <w:t xml:space="preserve">ension. Thus, the </w:t>
      </w:r>
      <w:r w:rsidR="00C07B0C">
        <w:rPr>
          <w:noProof/>
          <w:lang w:val="en-US"/>
        </w:rPr>
        <w:lastRenderedPageBreak/>
        <mc:AlternateContent>
          <mc:Choice Requires="wps">
            <w:drawing>
              <wp:anchor distT="0" distB="91440" distL="114300" distR="114300" simplePos="0" relativeHeight="251660288" behindDoc="0" locked="0" layoutInCell="1" allowOverlap="1" wp14:anchorId="253D43D9" wp14:editId="3A60B047">
                <wp:simplePos x="0" y="0"/>
                <wp:positionH relativeFrom="margin">
                  <wp:align>right</wp:align>
                </wp:positionH>
                <wp:positionV relativeFrom="margin">
                  <wp:align>top</wp:align>
                </wp:positionV>
                <wp:extent cx="6400800" cy="174371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6400800" cy="1743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PlainTable3"/>
                              <w:tblW w:w="4980" w:type="pct"/>
                              <w:tblLook w:val="04A0" w:firstRow="1" w:lastRow="0" w:firstColumn="1" w:lastColumn="0" w:noHBand="0" w:noVBand="1"/>
                            </w:tblPr>
                            <w:tblGrid>
                              <w:gridCol w:w="1438"/>
                              <w:gridCol w:w="8305"/>
                            </w:tblGrid>
                            <w:tr w:rsidR="00D62AD6" w:rsidTr="00004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8" w:type="pct"/>
                                </w:tcPr>
                                <w:p w:rsidR="00004F4D" w:rsidRPr="00D62AD6" w:rsidRDefault="00004F4D" w:rsidP="00D62AD6"/>
                              </w:tc>
                              <w:tc>
                                <w:tcPr>
                                  <w:tcW w:w="4262" w:type="pct"/>
                                </w:tcPr>
                                <w:p w:rsidR="00004F4D" w:rsidRDefault="00D62AD6" w:rsidP="00D62AD6">
                                  <w:pPr>
                                    <w:pStyle w:val="Unindented"/>
                                    <w:cnfStyle w:val="100000000000" w:firstRow="1" w:lastRow="0" w:firstColumn="0" w:lastColumn="0" w:oddVBand="0" w:evenVBand="0" w:oddHBand="0" w:evenHBand="0" w:firstRowFirstColumn="0" w:firstRowLastColumn="0" w:lastRowFirstColumn="0" w:lastRowLastColumn="0"/>
                                  </w:pPr>
                                  <w:r>
                                    <w:t>Description</w:t>
                                  </w:r>
                                </w:p>
                              </w:tc>
                            </w:tr>
                            <w:tr w:rsidR="00D62AD6" w:rsidTr="00004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pct"/>
                                </w:tcPr>
                                <w:p w:rsidR="00004F4D" w:rsidRPr="00004F4D" w:rsidRDefault="00D62AD6" w:rsidP="00004F4D">
                                  <w:pPr>
                                    <w:rPr>
                                      <w:rFonts w:ascii="APL385 Unicode" w:hAnsi="APL385 Unicode"/>
                                      <w:b w:val="0"/>
                                      <w:caps w:val="0"/>
                                      <w:sz w:val="20"/>
                                    </w:rPr>
                                  </w:pPr>
                                  <w:r>
                                    <w:rPr>
                                      <w:rFonts w:ascii="APL385 Unicode" w:hAnsi="APL385 Unicode"/>
                                      <w:b w:val="0"/>
                                      <w:caps w:val="0"/>
                                      <w:sz w:val="20"/>
                                    </w:rPr>
                                    <w:t>f</w:t>
                                  </w:r>
                                  <w:r w:rsidR="00004F4D" w:rsidRPr="00004F4D">
                                    <w:rPr>
                                      <w:rFonts w:ascii="APL385 Unicode" w:hAnsi="APL385 Unicode"/>
                                      <w:b w:val="0"/>
                                      <w:caps w:val="0"/>
                                      <w:sz w:val="20"/>
                                    </w:rPr>
                                    <w:t>/A</w:t>
                                  </w:r>
                                </w:p>
                              </w:tc>
                              <w:tc>
                                <w:tcPr>
                                  <w:tcW w:w="4262" w:type="pct"/>
                                </w:tcPr>
                                <w:p w:rsidR="00004F4D" w:rsidRDefault="00D62AD6" w:rsidP="00AA4ABF">
                                  <w:pPr>
                                    <w:pStyle w:val="Unindented"/>
                                    <w:cnfStyle w:val="000000100000" w:firstRow="0" w:lastRow="0" w:firstColumn="0" w:lastColumn="0" w:oddVBand="0" w:evenVBand="0" w:oddHBand="1" w:evenHBand="0" w:firstRowFirstColumn="0" w:firstRowLastColumn="0" w:lastRowFirstColumn="0" w:lastRowLastColumn="0"/>
                                  </w:pPr>
                                  <w:r w:rsidRPr="00D62AD6">
                                    <w:t xml:space="preserve">Reduce along last axis of </w:t>
                                  </w:r>
                                  <w:r w:rsidRPr="00AA4ABF">
                                    <w:rPr>
                                      <w:rFonts w:ascii="APL385 Unicode" w:hAnsi="APL385 Unicode"/>
                                    </w:rPr>
                                    <w:t>A</w:t>
                                  </w:r>
                                  <w:r w:rsidRPr="00D62AD6">
                                    <w:t xml:space="preserve"> with function </w:t>
                                  </w:r>
                                  <w:r w:rsidRPr="00AA4ABF">
                                    <w:rPr>
                                      <w:rFonts w:ascii="APL385 Unicode" w:hAnsi="APL385 Unicode"/>
                                    </w:rPr>
                                    <w:t>f</w:t>
                                  </w:r>
                                </w:p>
                              </w:tc>
                            </w:tr>
                            <w:tr w:rsidR="00D62AD6" w:rsidTr="00004F4D">
                              <w:tc>
                                <w:tcPr>
                                  <w:cnfStyle w:val="001000000000" w:firstRow="0" w:lastRow="0" w:firstColumn="1" w:lastColumn="0" w:oddVBand="0" w:evenVBand="0" w:oddHBand="0" w:evenHBand="0" w:firstRowFirstColumn="0" w:firstRowLastColumn="0" w:lastRowFirstColumn="0" w:lastRowLastColumn="0"/>
                                  <w:tcW w:w="738" w:type="pct"/>
                                </w:tcPr>
                                <w:p w:rsidR="00004F4D" w:rsidRPr="00004F4D" w:rsidRDefault="00D62AD6" w:rsidP="00004F4D">
                                  <w:pPr>
                                    <w:rPr>
                                      <w:rFonts w:ascii="APL385 Unicode" w:hAnsi="APL385 Unicode"/>
                                      <w:b w:val="0"/>
                                      <w:caps w:val="0"/>
                                      <w:sz w:val="20"/>
                                    </w:rPr>
                                  </w:pPr>
                                  <w:proofErr w:type="spellStart"/>
                                  <w:r>
                                    <w:rPr>
                                      <w:rFonts w:ascii="APL385 Unicode" w:hAnsi="APL385 Unicode"/>
                                      <w:b w:val="0"/>
                                      <w:caps w:val="0"/>
                                      <w:sz w:val="20"/>
                                    </w:rPr>
                                    <w:t>f</w:t>
                                  </w:r>
                                  <w:r w:rsidR="00004F4D" w:rsidRPr="00004F4D">
                                    <w:rPr>
                                      <w:rFonts w:ascii="APL385 Unicode" w:hAnsi="APL385 Unicode" w:cs="Cambria Math"/>
                                      <w:b w:val="0"/>
                                      <w:caps w:val="0"/>
                                      <w:sz w:val="20"/>
                                    </w:rPr>
                                    <w:t>⌿</w:t>
                                  </w:r>
                                  <w:r w:rsidR="00004F4D" w:rsidRPr="00004F4D">
                                    <w:rPr>
                                      <w:rFonts w:ascii="APL385 Unicode" w:hAnsi="APL385 Unicode"/>
                                      <w:b w:val="0"/>
                                      <w:caps w:val="0"/>
                                      <w:sz w:val="20"/>
                                    </w:rPr>
                                    <w:t>A</w:t>
                                  </w:r>
                                  <w:proofErr w:type="spellEnd"/>
                                </w:p>
                              </w:tc>
                              <w:tc>
                                <w:tcPr>
                                  <w:tcW w:w="4262" w:type="pct"/>
                                </w:tcPr>
                                <w:p w:rsidR="00004F4D" w:rsidRDefault="00D62AD6" w:rsidP="00D62AD6">
                                  <w:pPr>
                                    <w:pStyle w:val="Unindented"/>
                                    <w:cnfStyle w:val="000000000000" w:firstRow="0" w:lastRow="0" w:firstColumn="0" w:lastColumn="0" w:oddVBand="0" w:evenVBand="0" w:oddHBand="0" w:evenHBand="0" w:firstRowFirstColumn="0" w:firstRowLastColumn="0" w:lastRowFirstColumn="0" w:lastRowLastColumn="0"/>
                                  </w:pPr>
                                  <w:r w:rsidRPr="00D62AD6">
                                    <w:t xml:space="preserve">Reduce along first axis of </w:t>
                                  </w:r>
                                  <w:r w:rsidRPr="00AA4ABF">
                                    <w:rPr>
                                      <w:rFonts w:ascii="APL385 Unicode" w:hAnsi="APL385 Unicode"/>
                                    </w:rPr>
                                    <w:t>A</w:t>
                                  </w:r>
                                  <w:r w:rsidRPr="00D62AD6">
                                    <w:t xml:space="preserve"> with function </w:t>
                                  </w:r>
                                  <w:r w:rsidRPr="00AA4ABF">
                                    <w:rPr>
                                      <w:rFonts w:ascii="APL385 Unicode" w:hAnsi="APL385 Unicode"/>
                                    </w:rPr>
                                    <w:t>f</w:t>
                                  </w:r>
                                </w:p>
                              </w:tc>
                            </w:tr>
                            <w:tr w:rsidR="00D62AD6" w:rsidTr="00004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pct"/>
                                </w:tcPr>
                                <w:p w:rsidR="00004F4D" w:rsidRPr="00004F4D" w:rsidRDefault="00D62AD6" w:rsidP="00004F4D">
                                  <w:pPr>
                                    <w:rPr>
                                      <w:rFonts w:ascii="APL385 Unicode" w:hAnsi="APL385 Unicode"/>
                                      <w:b w:val="0"/>
                                      <w:caps w:val="0"/>
                                      <w:sz w:val="20"/>
                                    </w:rPr>
                                  </w:pPr>
                                  <w:proofErr w:type="spellStart"/>
                                  <w:r>
                                    <w:rPr>
                                      <w:rFonts w:ascii="APL385 Unicode" w:hAnsi="APL385 Unicode"/>
                                      <w:b w:val="0"/>
                                      <w:caps w:val="0"/>
                                      <w:sz w:val="20"/>
                                    </w:rPr>
                                    <w:t>f</w:t>
                                  </w:r>
                                  <w:r w:rsidR="00004F4D" w:rsidRPr="00004F4D">
                                    <w:rPr>
                                      <w:rFonts w:ascii="APL385 Unicode" w:hAnsi="APL385 Unicode" w:cs="Cambria Math"/>
                                      <w:b w:val="0"/>
                                      <w:caps w:val="0"/>
                                      <w:sz w:val="20"/>
                                    </w:rPr>
                                    <w:t>⍀</w:t>
                                  </w:r>
                                  <w:r w:rsidR="00004F4D" w:rsidRPr="00004F4D">
                                    <w:rPr>
                                      <w:rFonts w:ascii="APL385 Unicode" w:hAnsi="APL385 Unicode"/>
                                      <w:b w:val="0"/>
                                      <w:caps w:val="0"/>
                                      <w:sz w:val="20"/>
                                    </w:rPr>
                                    <w:t>A</w:t>
                                  </w:r>
                                  <w:proofErr w:type="spellEnd"/>
                                </w:p>
                              </w:tc>
                              <w:tc>
                                <w:tcPr>
                                  <w:tcW w:w="4262" w:type="pct"/>
                                </w:tcPr>
                                <w:p w:rsidR="00004F4D" w:rsidRDefault="00D62AD6" w:rsidP="00D62AD6">
                                  <w:pPr>
                                    <w:pStyle w:val="Unindented"/>
                                    <w:cnfStyle w:val="000000100000" w:firstRow="0" w:lastRow="0" w:firstColumn="0" w:lastColumn="0" w:oddVBand="0" w:evenVBand="0" w:oddHBand="1" w:evenHBand="0" w:firstRowFirstColumn="0" w:firstRowLastColumn="0" w:lastRowFirstColumn="0" w:lastRowLastColumn="0"/>
                                  </w:pPr>
                                  <w:r w:rsidRPr="00D62AD6">
                                    <w:t xml:space="preserve">Scan along first axis of </w:t>
                                  </w:r>
                                  <w:r w:rsidRPr="00AA4ABF">
                                    <w:rPr>
                                      <w:rFonts w:ascii="APL385 Unicode" w:hAnsi="APL385 Unicode"/>
                                    </w:rPr>
                                    <w:t>A</w:t>
                                  </w:r>
                                  <w:r w:rsidRPr="00D62AD6">
                                    <w:t xml:space="preserve"> with function </w:t>
                                  </w:r>
                                  <w:r w:rsidRPr="00AA4ABF">
                                    <w:rPr>
                                      <w:rFonts w:ascii="APL385 Unicode" w:hAnsi="APL385 Unicode"/>
                                    </w:rPr>
                                    <w:t>f</w:t>
                                  </w:r>
                                </w:p>
                              </w:tc>
                            </w:tr>
                            <w:tr w:rsidR="00D62AD6" w:rsidTr="00004F4D">
                              <w:tc>
                                <w:tcPr>
                                  <w:cnfStyle w:val="001000000000" w:firstRow="0" w:lastRow="0" w:firstColumn="1" w:lastColumn="0" w:oddVBand="0" w:evenVBand="0" w:oddHBand="0" w:evenHBand="0" w:firstRowFirstColumn="0" w:firstRowLastColumn="0" w:lastRowFirstColumn="0" w:lastRowLastColumn="0"/>
                                  <w:tcW w:w="738" w:type="pct"/>
                                </w:tcPr>
                                <w:p w:rsidR="00004F4D" w:rsidRPr="00004F4D" w:rsidRDefault="00004F4D" w:rsidP="00004F4D">
                                  <w:pPr>
                                    <w:rPr>
                                      <w:rFonts w:ascii="APL385 Unicode" w:hAnsi="APL385 Unicode"/>
                                      <w:b w:val="0"/>
                                      <w:caps w:val="0"/>
                                      <w:sz w:val="20"/>
                                    </w:rPr>
                                  </w:pPr>
                                  <w:r w:rsidRPr="00004F4D">
                                    <w:rPr>
                                      <w:rFonts w:ascii="APL385 Unicode" w:hAnsi="APL385 Unicode"/>
                                      <w:b w:val="0"/>
                                      <w:caps w:val="0"/>
                                      <w:sz w:val="20"/>
                                    </w:rPr>
                                    <w:t xml:space="preserve">A </w:t>
                                  </w:r>
                                  <w:proofErr w:type="spellStart"/>
                                  <w:r w:rsidRPr="00004F4D">
                                    <w:rPr>
                                      <w:rFonts w:ascii="APL385 Unicode" w:hAnsi="APL385 Unicode"/>
                                      <w:b w:val="0"/>
                                      <w:caps w:val="0"/>
                                      <w:sz w:val="20"/>
                                    </w:rPr>
                                    <w:t>f.g</w:t>
                                  </w:r>
                                  <w:proofErr w:type="spellEnd"/>
                                  <w:r w:rsidRPr="00004F4D">
                                    <w:rPr>
                                      <w:rFonts w:ascii="APL385 Unicode" w:hAnsi="APL385 Unicode"/>
                                      <w:b w:val="0"/>
                                      <w:caps w:val="0"/>
                                      <w:sz w:val="20"/>
                                    </w:rPr>
                                    <w:t xml:space="preserve"> B</w:t>
                                  </w:r>
                                </w:p>
                              </w:tc>
                              <w:tc>
                                <w:tcPr>
                                  <w:tcW w:w="4262" w:type="pct"/>
                                </w:tcPr>
                                <w:p w:rsidR="00004F4D" w:rsidRDefault="00D62AD6" w:rsidP="00D62AD6">
                                  <w:pPr>
                                    <w:pStyle w:val="Unindented"/>
                                    <w:cnfStyle w:val="000000000000" w:firstRow="0" w:lastRow="0" w:firstColumn="0" w:lastColumn="0" w:oddVBand="0" w:evenVBand="0" w:oddHBand="0" w:evenHBand="0" w:firstRowFirstColumn="0" w:firstRowLastColumn="0" w:lastRowFirstColumn="0" w:lastRowLastColumn="0"/>
                                  </w:pPr>
                                  <w:r w:rsidRPr="00D62AD6">
                                    <w:t xml:space="preserve">Compute inner product of </w:t>
                                  </w:r>
                                  <w:r w:rsidRPr="00AA4ABF">
                                    <w:rPr>
                                      <w:rFonts w:ascii="APL385 Unicode" w:hAnsi="APL385 Unicode"/>
                                    </w:rPr>
                                    <w:t>f</w:t>
                                  </w:r>
                                  <w:r w:rsidRPr="00D62AD6">
                                    <w:t xml:space="preserve"> and </w:t>
                                  </w:r>
                                  <w:r w:rsidRPr="00AA4ABF">
                                    <w:rPr>
                                      <w:rFonts w:ascii="APL385 Unicode" w:hAnsi="APL385 Unicode"/>
                                    </w:rPr>
                                    <w:t>g</w:t>
                                  </w:r>
                                  <w:r w:rsidRPr="00D62AD6">
                                    <w:t xml:space="preserve"> over </w:t>
                                  </w:r>
                                  <w:r w:rsidRPr="00AA4ABF">
                                    <w:rPr>
                                      <w:rFonts w:ascii="APL385 Unicode" w:hAnsi="APL385 Unicode"/>
                                    </w:rPr>
                                    <w:t>A</w:t>
                                  </w:r>
                                  <w:r w:rsidRPr="00D62AD6">
                                    <w:t xml:space="preserve"> and </w:t>
                                  </w:r>
                                  <w:r w:rsidRPr="00AA4ABF">
                                    <w:rPr>
                                      <w:rFonts w:ascii="APL385 Unicode" w:hAnsi="APL385 Unicode"/>
                                    </w:rPr>
                                    <w:t>B</w:t>
                                  </w:r>
                                </w:p>
                              </w:tc>
                            </w:tr>
                            <w:tr w:rsidR="00D62AD6" w:rsidTr="00004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pct"/>
                                </w:tcPr>
                                <w:p w:rsidR="00004F4D" w:rsidRPr="00004F4D" w:rsidRDefault="00004F4D" w:rsidP="00004F4D">
                                  <w:pPr>
                                    <w:rPr>
                                      <w:rFonts w:ascii="APL385 Unicode" w:hAnsi="APL385 Unicode"/>
                                      <w:b w:val="0"/>
                                      <w:caps w:val="0"/>
                                      <w:sz w:val="20"/>
                                    </w:rPr>
                                  </w:pPr>
                                  <w:r w:rsidRPr="00004F4D">
                                    <w:rPr>
                                      <w:rFonts w:ascii="APL385 Unicode" w:hAnsi="APL385 Unicode"/>
                                      <w:b w:val="0"/>
                                      <w:caps w:val="0"/>
                                      <w:sz w:val="20"/>
                                    </w:rPr>
                                    <w:t>A ∘.f B</w:t>
                                  </w:r>
                                </w:p>
                              </w:tc>
                              <w:tc>
                                <w:tcPr>
                                  <w:tcW w:w="4262" w:type="pct"/>
                                </w:tcPr>
                                <w:p w:rsidR="00004F4D" w:rsidRDefault="00D62AD6" w:rsidP="00D62AD6">
                                  <w:pPr>
                                    <w:pStyle w:val="Unindented"/>
                                    <w:cnfStyle w:val="000000100000" w:firstRow="0" w:lastRow="0" w:firstColumn="0" w:lastColumn="0" w:oddVBand="0" w:evenVBand="0" w:oddHBand="1" w:evenHBand="0" w:firstRowFirstColumn="0" w:firstRowLastColumn="0" w:lastRowFirstColumn="0" w:lastRowLastColumn="0"/>
                                  </w:pPr>
                                  <w:r w:rsidRPr="00D62AD6">
                                    <w:t xml:space="preserve">Compute the outer product </w:t>
                                  </w:r>
                                  <w:proofErr w:type="spellStart"/>
                                  <w:r w:rsidRPr="00D62AD6">
                                    <w:t xml:space="preserve">of </w:t>
                                  </w:r>
                                  <w:r w:rsidRPr="00AA4ABF">
                                    <w:rPr>
                                      <w:rFonts w:ascii="APL385 Unicode" w:hAnsi="APL385 Unicode"/>
                                    </w:rPr>
                                    <w:t>f</w:t>
                                  </w:r>
                                  <w:proofErr w:type="spellEnd"/>
                                  <w:r w:rsidRPr="00D62AD6">
                                    <w:t xml:space="preserve"> over </w:t>
                                  </w:r>
                                  <w:r w:rsidRPr="00AA4ABF">
                                    <w:rPr>
                                      <w:rFonts w:ascii="APL385 Unicode" w:hAnsi="APL385 Unicode"/>
                                    </w:rPr>
                                    <w:t>A</w:t>
                                  </w:r>
                                  <w:r w:rsidRPr="00D62AD6">
                                    <w:t xml:space="preserve"> and </w:t>
                                  </w:r>
                                  <w:r w:rsidRPr="00AA4ABF">
                                    <w:rPr>
                                      <w:rFonts w:ascii="APL385 Unicode" w:hAnsi="APL385 Unicode"/>
                                    </w:rPr>
                                    <w:t>B</w:t>
                                  </w:r>
                                </w:p>
                              </w:tc>
                            </w:tr>
                            <w:tr w:rsidR="00D62AD6" w:rsidTr="00004F4D">
                              <w:tc>
                                <w:tcPr>
                                  <w:cnfStyle w:val="001000000000" w:firstRow="0" w:lastRow="0" w:firstColumn="1" w:lastColumn="0" w:oddVBand="0" w:evenVBand="0" w:oddHBand="0" w:evenHBand="0" w:firstRowFirstColumn="0" w:firstRowLastColumn="0" w:lastRowFirstColumn="0" w:lastRowLastColumn="0"/>
                                  <w:tcW w:w="738" w:type="pct"/>
                                </w:tcPr>
                                <w:p w:rsidR="00004F4D" w:rsidRPr="00004F4D" w:rsidRDefault="00004F4D" w:rsidP="00004F4D">
                                  <w:pPr>
                                    <w:rPr>
                                      <w:rFonts w:ascii="APL385 Unicode" w:hAnsi="APL385 Unicode"/>
                                      <w:b w:val="0"/>
                                      <w:caps w:val="0"/>
                                      <w:sz w:val="20"/>
                                    </w:rPr>
                                  </w:pPr>
                                  <w:r w:rsidRPr="00004F4D">
                                    <w:rPr>
                                      <w:rFonts w:ascii="APL385 Unicode" w:hAnsi="APL385 Unicode"/>
                                      <w:b w:val="0"/>
                                      <w:caps w:val="0"/>
                                      <w:sz w:val="20"/>
                                    </w:rPr>
                                    <w:t>K f⌸ A</w:t>
                                  </w:r>
                                </w:p>
                              </w:tc>
                              <w:tc>
                                <w:tcPr>
                                  <w:tcW w:w="4262" w:type="pct"/>
                                </w:tcPr>
                                <w:p w:rsidR="00004F4D" w:rsidRDefault="00D62AD6" w:rsidP="00D62AD6">
                                  <w:pPr>
                                    <w:pStyle w:val="Unindented"/>
                                    <w:cnfStyle w:val="000000000000" w:firstRow="0" w:lastRow="0" w:firstColumn="0" w:lastColumn="0" w:oddVBand="0" w:evenVBand="0" w:oddHBand="0" w:evenHBand="0" w:firstRowFirstColumn="0" w:firstRowLastColumn="0" w:lastRowFirstColumn="0" w:lastRowLastColumn="0"/>
                                  </w:pPr>
                                  <w:r w:rsidRPr="00D62AD6">
                                    <w:t xml:space="preserve">Apply </w:t>
                                  </w:r>
                                  <w:r w:rsidRPr="00AA4ABF">
                                    <w:rPr>
                                      <w:rFonts w:ascii="APL385 Unicode" w:hAnsi="APL385 Unicode"/>
                                    </w:rPr>
                                    <w:t>f</w:t>
                                  </w:r>
                                  <w:r w:rsidRPr="00D62AD6">
                                    <w:t xml:space="preserve"> for each unique major cell in </w:t>
                                  </w:r>
                                  <w:r w:rsidRPr="00AA4ABF">
                                    <w:rPr>
                                      <w:rFonts w:ascii="APL385 Unicode" w:hAnsi="APL385 Unicode"/>
                                    </w:rPr>
                                    <w:t>K</w:t>
                                  </w:r>
                                  <w:r w:rsidRPr="00D62AD6">
                                    <w:t xml:space="preserve"> with all associated cells in </w:t>
                                  </w:r>
                                  <w:r w:rsidRPr="00AA4ABF">
                                    <w:rPr>
                                      <w:rFonts w:ascii="APL385 Unicode" w:hAnsi="APL385 Unicode"/>
                                    </w:rPr>
                                    <w:t>A</w:t>
                                  </w:r>
                                </w:p>
                              </w:tc>
                            </w:tr>
                            <w:tr w:rsidR="00D62AD6" w:rsidTr="00004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pct"/>
                                </w:tcPr>
                                <w:p w:rsidR="00004F4D" w:rsidRPr="00004F4D" w:rsidRDefault="00004F4D" w:rsidP="00004F4D">
                                  <w:pPr>
                                    <w:rPr>
                                      <w:rFonts w:ascii="APL385 Unicode" w:hAnsi="APL385 Unicode"/>
                                      <w:b w:val="0"/>
                                      <w:caps w:val="0"/>
                                      <w:sz w:val="20"/>
                                    </w:rPr>
                                  </w:pPr>
                                  <w:r>
                                    <w:rPr>
                                      <w:rFonts w:ascii="APL385 Unicode" w:hAnsi="APL385 Unicode"/>
                                      <w:b w:val="0"/>
                                      <w:caps w:val="0"/>
                                      <w:sz w:val="20"/>
                                    </w:rPr>
                                    <w:t xml:space="preserve">A </w:t>
                                  </w:r>
                                  <w:proofErr w:type="spellStart"/>
                                  <w:r>
                                    <w:rPr>
                                      <w:rFonts w:ascii="APL385 Unicode" w:hAnsi="APL385 Unicode"/>
                                      <w:b w:val="0"/>
                                      <w:caps w:val="0"/>
                                      <w:sz w:val="20"/>
                                    </w:rPr>
                                    <w:t>f⍤i</w:t>
                                  </w:r>
                                  <w:proofErr w:type="spellEnd"/>
                                  <w:r>
                                    <w:rPr>
                                      <w:rFonts w:ascii="APL385 Unicode" w:hAnsi="APL385 Unicode"/>
                                      <w:b w:val="0"/>
                                      <w:caps w:val="0"/>
                                      <w:sz w:val="20"/>
                                    </w:rPr>
                                    <w:t xml:space="preserve"> </w:t>
                                  </w:r>
                                  <w:proofErr w:type="spellStart"/>
                                  <w:r>
                                    <w:rPr>
                                      <w:rFonts w:ascii="APL385 Unicode" w:hAnsi="APL385 Unicode"/>
                                      <w:b w:val="0"/>
                                      <w:caps w:val="0"/>
                                      <w:sz w:val="20"/>
                                    </w:rPr>
                                    <w:t>j⊢B</w:t>
                                  </w:r>
                                  <w:proofErr w:type="spellEnd"/>
                                </w:p>
                              </w:tc>
                              <w:tc>
                                <w:tcPr>
                                  <w:tcW w:w="4262" w:type="pct"/>
                                </w:tcPr>
                                <w:p w:rsidR="00004F4D" w:rsidRDefault="00D62AD6" w:rsidP="00D62AD6">
                                  <w:pPr>
                                    <w:pStyle w:val="Unindented"/>
                                    <w:cnfStyle w:val="000000100000" w:firstRow="0" w:lastRow="0" w:firstColumn="0" w:lastColumn="0" w:oddVBand="0" w:evenVBand="0" w:oddHBand="1" w:evenHBand="0" w:firstRowFirstColumn="0" w:firstRowLastColumn="0" w:lastRowFirstColumn="0" w:lastRowLastColumn="0"/>
                                  </w:pPr>
                                  <w:r w:rsidRPr="00D62AD6">
                                    <w:t xml:space="preserve">Compute </w:t>
                                  </w:r>
                                  <w:r w:rsidRPr="00AA4ABF">
                                    <w:rPr>
                                      <w:rFonts w:ascii="APL385 Unicode" w:hAnsi="APL385 Unicode"/>
                                    </w:rPr>
                                    <w:t>f</w:t>
                                  </w:r>
                                  <w:r w:rsidRPr="00D62AD6">
                                    <w:t xml:space="preserve"> for each cell of rank </w:t>
                                  </w:r>
                                  <w:proofErr w:type="spellStart"/>
                                  <w:r w:rsidRPr="00AA4ABF">
                                    <w:rPr>
                                      <w:rFonts w:ascii="APL385 Unicode" w:hAnsi="APL385 Unicode"/>
                                    </w:rPr>
                                    <w:t>i</w:t>
                                  </w:r>
                                  <w:proofErr w:type="spellEnd"/>
                                  <w:r w:rsidRPr="00D62AD6">
                                    <w:t xml:space="preserve"> in </w:t>
                                  </w:r>
                                  <w:r w:rsidRPr="00AA4ABF">
                                    <w:rPr>
                                      <w:rFonts w:ascii="APL385 Unicode" w:hAnsi="APL385 Unicode"/>
                                    </w:rPr>
                                    <w:t>A</w:t>
                                  </w:r>
                                  <w:r w:rsidRPr="00D62AD6">
                                    <w:t xml:space="preserve"> with cell of rank </w:t>
                                  </w:r>
                                  <w:r w:rsidRPr="00AA4ABF">
                                    <w:rPr>
                                      <w:rFonts w:ascii="APL385 Unicode" w:hAnsi="APL385 Unicode"/>
                                    </w:rPr>
                                    <w:t>j</w:t>
                                  </w:r>
                                  <w:r w:rsidRPr="00D62AD6">
                                    <w:t xml:space="preserve"> in </w:t>
                                  </w:r>
                                  <w:r w:rsidRPr="00AA4ABF">
                                    <w:rPr>
                                      <w:rFonts w:ascii="APL385 Unicode" w:hAnsi="APL385 Unicode"/>
                                    </w:rPr>
                                    <w:t>B</w:t>
                                  </w:r>
                                </w:p>
                              </w:tc>
                            </w:tr>
                            <w:tr w:rsidR="00004F4D" w:rsidTr="00D62AD6">
                              <w:tc>
                                <w:tcPr>
                                  <w:cnfStyle w:val="001000000000" w:firstRow="0" w:lastRow="0" w:firstColumn="1" w:lastColumn="0" w:oddVBand="0" w:evenVBand="0" w:oddHBand="0" w:evenHBand="0" w:firstRowFirstColumn="0" w:firstRowLastColumn="0" w:lastRowFirstColumn="0" w:lastRowLastColumn="0"/>
                                  <w:tcW w:w="738" w:type="pct"/>
                                  <w:tcBorders>
                                    <w:bottom w:val="single" w:sz="4" w:space="0" w:color="auto"/>
                                  </w:tcBorders>
                                </w:tcPr>
                                <w:p w:rsidR="00004F4D" w:rsidRDefault="00004F4D" w:rsidP="00004F4D">
                                  <w:pPr>
                                    <w:rPr>
                                      <w:rFonts w:ascii="APL385 Unicode" w:hAnsi="APL385 Unicode"/>
                                      <w:b w:val="0"/>
                                      <w:caps w:val="0"/>
                                      <w:sz w:val="20"/>
                                    </w:rPr>
                                  </w:pPr>
                                  <w:r>
                                    <w:rPr>
                                      <w:rFonts w:ascii="APL385 Unicode" w:hAnsi="APL385 Unicode"/>
                                      <w:b w:val="0"/>
                                      <w:caps w:val="0"/>
                                      <w:sz w:val="20"/>
                                    </w:rPr>
                                    <w:t xml:space="preserve">A </w:t>
                                  </w:r>
                                  <w:proofErr w:type="spellStart"/>
                                  <w:r>
                                    <w:rPr>
                                      <w:rFonts w:ascii="APL385 Unicode" w:hAnsi="APL385 Unicode"/>
                                      <w:b w:val="0"/>
                                      <w:caps w:val="0"/>
                                      <w:sz w:val="20"/>
                                    </w:rPr>
                                    <w:t>f∘g</w:t>
                                  </w:r>
                                  <w:proofErr w:type="spellEnd"/>
                                  <w:r>
                                    <w:rPr>
                                      <w:rFonts w:ascii="APL385 Unicode" w:hAnsi="APL385 Unicode"/>
                                      <w:b w:val="0"/>
                                      <w:caps w:val="0"/>
                                      <w:sz w:val="20"/>
                                    </w:rPr>
                                    <w:t xml:space="preserve"> B</w:t>
                                  </w:r>
                                </w:p>
                              </w:tc>
                              <w:tc>
                                <w:tcPr>
                                  <w:tcW w:w="4262" w:type="pct"/>
                                  <w:tcBorders>
                                    <w:bottom w:val="single" w:sz="4" w:space="0" w:color="auto"/>
                                  </w:tcBorders>
                                </w:tcPr>
                                <w:p w:rsidR="00004F4D" w:rsidRDefault="00D62AD6" w:rsidP="00D62AD6">
                                  <w:pPr>
                                    <w:pStyle w:val="Unindented"/>
                                    <w:keepNext/>
                                    <w:cnfStyle w:val="000000000000" w:firstRow="0" w:lastRow="0" w:firstColumn="0" w:lastColumn="0" w:oddVBand="0" w:evenVBand="0" w:oddHBand="0" w:evenHBand="0" w:firstRowFirstColumn="0" w:firstRowLastColumn="0" w:lastRowFirstColumn="0" w:lastRowLastColumn="0"/>
                                  </w:pPr>
                                  <w:r w:rsidRPr="00D62AD6">
                                    <w:t xml:space="preserve">Compose </w:t>
                                  </w:r>
                                  <w:r w:rsidRPr="00AA4ABF">
                                    <w:rPr>
                                      <w:rFonts w:ascii="APL385 Unicode" w:hAnsi="APL385 Unicode"/>
                                    </w:rPr>
                                    <w:t>f</w:t>
                                  </w:r>
                                  <w:r w:rsidRPr="00D62AD6">
                                    <w:t xml:space="preserve"> with </w:t>
                                  </w:r>
                                  <w:r w:rsidRPr="00AA4ABF">
                                    <w:rPr>
                                      <w:rFonts w:ascii="APL385 Unicode" w:hAnsi="APL385 Unicode"/>
                                    </w:rPr>
                                    <w:t>g</w:t>
                                  </w:r>
                                  <w:r w:rsidRPr="00D62AD6">
                                    <w:t xml:space="preserve">, thus </w:t>
                                  </w:r>
                                  <w:r w:rsidRPr="00AA4ABF">
                                    <w:rPr>
                                      <w:rFonts w:ascii="APL385 Unicode" w:hAnsi="APL385 Unicode"/>
                                    </w:rPr>
                                    <w:t xml:space="preserve">A </w:t>
                                  </w:r>
                                  <w:proofErr w:type="spellStart"/>
                                  <w:r w:rsidRPr="00AA4ABF">
                                    <w:rPr>
                                      <w:rFonts w:ascii="APL385 Unicode" w:hAnsi="APL385 Unicode"/>
                                    </w:rPr>
                                    <w:t>f∘g</w:t>
                                  </w:r>
                                  <w:proofErr w:type="spellEnd"/>
                                  <w:r w:rsidRPr="00AA4ABF">
                                    <w:rPr>
                                      <w:rFonts w:ascii="APL385 Unicode" w:hAnsi="APL385 Unicode"/>
                                    </w:rPr>
                                    <w:t xml:space="preserve"> B </w:t>
                                  </w:r>
                                  <w:r w:rsidRPr="00AA4ABF">
                                    <w:rPr>
                                      <w:rFonts w:ascii="APL385 Unicode" w:hAnsi="APL385 Unicode" w:hint="eastAsia"/>
                                    </w:rPr>
                                    <w:t>←→</w:t>
                                  </w:r>
                                  <w:r w:rsidRPr="00AA4ABF">
                                    <w:rPr>
                                      <w:rFonts w:ascii="APL385 Unicode" w:hAnsi="APL385 Unicode"/>
                                    </w:rPr>
                                    <w:t xml:space="preserve"> A f (g B)</w:t>
                                  </w:r>
                                </w:p>
                              </w:tc>
                            </w:tr>
                          </w:tbl>
                          <w:p w:rsidR="00D62AD6" w:rsidRPr="00D62AD6" w:rsidRDefault="00D62AD6" w:rsidP="00D62AD6">
                            <w:pPr>
                              <w:pStyle w:val="Caption"/>
                              <w:spacing w:before="120" w:after="120"/>
                              <w:jc w:val="center"/>
                              <w:rPr>
                                <w:i w:val="0"/>
                                <w:color w:val="auto"/>
                              </w:rPr>
                            </w:pPr>
                            <w:bookmarkStart w:id="3" w:name="_Ref403615234"/>
                            <w:r w:rsidRPr="00D62AD6">
                              <w:rPr>
                                <w:b/>
                                <w:i w:val="0"/>
                                <w:color w:val="auto"/>
                              </w:rPr>
                              <w:t xml:space="preserve">Table </w:t>
                            </w:r>
                            <w:r w:rsidRPr="00D62AD6">
                              <w:rPr>
                                <w:b/>
                                <w:i w:val="0"/>
                                <w:color w:val="auto"/>
                              </w:rPr>
                              <w:fldChar w:fldCharType="begin"/>
                            </w:r>
                            <w:r w:rsidRPr="00D62AD6">
                              <w:rPr>
                                <w:b/>
                                <w:i w:val="0"/>
                                <w:color w:val="auto"/>
                              </w:rPr>
                              <w:instrText xml:space="preserve"> SEQ Table \* ARABIC </w:instrText>
                            </w:r>
                            <w:r w:rsidRPr="00D62AD6">
                              <w:rPr>
                                <w:b/>
                                <w:i w:val="0"/>
                                <w:color w:val="auto"/>
                              </w:rPr>
                              <w:fldChar w:fldCharType="separate"/>
                            </w:r>
                            <w:r w:rsidR="00AB0591">
                              <w:rPr>
                                <w:b/>
                                <w:i w:val="0"/>
                                <w:noProof/>
                                <w:color w:val="auto"/>
                              </w:rPr>
                              <w:t>2</w:t>
                            </w:r>
                            <w:r w:rsidRPr="00D62AD6">
                              <w:rPr>
                                <w:b/>
                                <w:i w:val="0"/>
                                <w:color w:val="auto"/>
                              </w:rPr>
                              <w:fldChar w:fldCharType="end"/>
                            </w:r>
                            <w:bookmarkEnd w:id="3"/>
                            <w:r w:rsidRPr="00D62AD6">
                              <w:rPr>
                                <w:b/>
                                <w:i w:val="0"/>
                                <w:color w:val="auto"/>
                              </w:rPr>
                              <w:t>.</w:t>
                            </w:r>
                            <w:r w:rsidRPr="00D62AD6">
                              <w:rPr>
                                <w:i w:val="0"/>
                                <w:color w:val="auto"/>
                              </w:rPr>
                              <w:t xml:space="preserve"> Summary of Operators</w:t>
                            </w:r>
                          </w:p>
                          <w:p w:rsidR="00004F4D" w:rsidRDefault="00004F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D43D9" id="Text Box 5" o:spid="_x0000_s1027" type="#_x0000_t202" style="position:absolute;left:0;text-align:left;margin-left:452.8pt;margin-top:0;width:7in;height:137.3pt;z-index:251660288;visibility:visible;mso-wrap-style:square;mso-width-percent:0;mso-height-percent:0;mso-wrap-distance-left:9pt;mso-wrap-distance-top:0;mso-wrap-distance-right:9pt;mso-wrap-distance-bottom:7.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" filled="f" stroked="f" strokeweight=".5pt">
                <v:textbox>
                  <w:txbxContent>
                    <w:tbl>
                      <w:tblPr>
                        <w:tblStyle w:val="PlainTable3"/>
                        <w:tblW w:w="4980" w:type="pct"/>
                        <w:tblLook w:val="04A0" w:firstRow="1" w:lastRow="0" w:firstColumn="1" w:lastColumn="0" w:noHBand="0" w:noVBand="1"/>
                      </w:tblPr>
                      <w:tblGrid>
                        <w:gridCol w:w="1438"/>
                        <w:gridCol w:w="8305"/>
                      </w:tblGrid>
                      <w:tr w:rsidR="00D62AD6" w:rsidTr="00004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8" w:type="pct"/>
                          </w:tcPr>
                          <w:p w:rsidR="00004F4D" w:rsidRPr="00D62AD6" w:rsidRDefault="00004F4D" w:rsidP="00D62AD6"/>
                        </w:tc>
                        <w:tc>
                          <w:tcPr>
                            <w:tcW w:w="4262" w:type="pct"/>
                          </w:tcPr>
                          <w:p w:rsidR="00004F4D" w:rsidRDefault="00D62AD6" w:rsidP="00D62AD6">
                            <w:pPr>
                              <w:pStyle w:val="Unindented"/>
                              <w:cnfStyle w:val="100000000000" w:firstRow="1" w:lastRow="0" w:firstColumn="0" w:lastColumn="0" w:oddVBand="0" w:evenVBand="0" w:oddHBand="0" w:evenHBand="0" w:firstRowFirstColumn="0" w:firstRowLastColumn="0" w:lastRowFirstColumn="0" w:lastRowLastColumn="0"/>
                            </w:pPr>
                            <w:r>
                              <w:t>Description</w:t>
                            </w:r>
                          </w:p>
                        </w:tc>
                      </w:tr>
                      <w:tr w:rsidR="00D62AD6" w:rsidTr="00004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pct"/>
                          </w:tcPr>
                          <w:p w:rsidR="00004F4D" w:rsidRPr="00004F4D" w:rsidRDefault="00D62AD6" w:rsidP="00004F4D">
                            <w:pPr>
                              <w:rPr>
                                <w:rFonts w:ascii="APL385 Unicode" w:hAnsi="APL385 Unicode"/>
                                <w:b w:val="0"/>
                                <w:caps w:val="0"/>
                                <w:sz w:val="20"/>
                              </w:rPr>
                            </w:pPr>
                            <w:r>
                              <w:rPr>
                                <w:rFonts w:ascii="APL385 Unicode" w:hAnsi="APL385 Unicode"/>
                                <w:b w:val="0"/>
                                <w:caps w:val="0"/>
                                <w:sz w:val="20"/>
                              </w:rPr>
                              <w:t>f</w:t>
                            </w:r>
                            <w:r w:rsidR="00004F4D" w:rsidRPr="00004F4D">
                              <w:rPr>
                                <w:rFonts w:ascii="APL385 Unicode" w:hAnsi="APL385 Unicode"/>
                                <w:b w:val="0"/>
                                <w:caps w:val="0"/>
                                <w:sz w:val="20"/>
                              </w:rPr>
                              <w:t>/A</w:t>
                            </w:r>
                          </w:p>
                        </w:tc>
                        <w:tc>
                          <w:tcPr>
                            <w:tcW w:w="4262" w:type="pct"/>
                          </w:tcPr>
                          <w:p w:rsidR="00004F4D" w:rsidRDefault="00D62AD6" w:rsidP="00AA4ABF">
                            <w:pPr>
                              <w:pStyle w:val="Unindented"/>
                              <w:cnfStyle w:val="000000100000" w:firstRow="0" w:lastRow="0" w:firstColumn="0" w:lastColumn="0" w:oddVBand="0" w:evenVBand="0" w:oddHBand="1" w:evenHBand="0" w:firstRowFirstColumn="0" w:firstRowLastColumn="0" w:lastRowFirstColumn="0" w:lastRowLastColumn="0"/>
                            </w:pPr>
                            <w:r w:rsidRPr="00D62AD6">
                              <w:t xml:space="preserve">Reduce along last axis of </w:t>
                            </w:r>
                            <w:r w:rsidRPr="00AA4ABF">
                              <w:rPr>
                                <w:rFonts w:ascii="APL385 Unicode" w:hAnsi="APL385 Unicode"/>
                              </w:rPr>
                              <w:t>A</w:t>
                            </w:r>
                            <w:r w:rsidRPr="00D62AD6">
                              <w:t xml:space="preserve"> with function </w:t>
                            </w:r>
                            <w:r w:rsidRPr="00AA4ABF">
                              <w:rPr>
                                <w:rFonts w:ascii="APL385 Unicode" w:hAnsi="APL385 Unicode"/>
                              </w:rPr>
                              <w:t>f</w:t>
                            </w:r>
                          </w:p>
                        </w:tc>
                      </w:tr>
                      <w:tr w:rsidR="00D62AD6" w:rsidTr="00004F4D">
                        <w:tc>
                          <w:tcPr>
                            <w:cnfStyle w:val="001000000000" w:firstRow="0" w:lastRow="0" w:firstColumn="1" w:lastColumn="0" w:oddVBand="0" w:evenVBand="0" w:oddHBand="0" w:evenHBand="0" w:firstRowFirstColumn="0" w:firstRowLastColumn="0" w:lastRowFirstColumn="0" w:lastRowLastColumn="0"/>
                            <w:tcW w:w="738" w:type="pct"/>
                          </w:tcPr>
                          <w:p w:rsidR="00004F4D" w:rsidRPr="00004F4D" w:rsidRDefault="00D62AD6" w:rsidP="00004F4D">
                            <w:pPr>
                              <w:rPr>
                                <w:rFonts w:ascii="APL385 Unicode" w:hAnsi="APL385 Unicode"/>
                                <w:b w:val="0"/>
                                <w:caps w:val="0"/>
                                <w:sz w:val="20"/>
                              </w:rPr>
                            </w:pPr>
                            <w:proofErr w:type="spellStart"/>
                            <w:r>
                              <w:rPr>
                                <w:rFonts w:ascii="APL385 Unicode" w:hAnsi="APL385 Unicode"/>
                                <w:b w:val="0"/>
                                <w:caps w:val="0"/>
                                <w:sz w:val="20"/>
                              </w:rPr>
                              <w:t>f</w:t>
                            </w:r>
                            <w:r w:rsidR="00004F4D" w:rsidRPr="00004F4D">
                              <w:rPr>
                                <w:rFonts w:ascii="APL385 Unicode" w:hAnsi="APL385 Unicode" w:cs="Cambria Math"/>
                                <w:b w:val="0"/>
                                <w:caps w:val="0"/>
                                <w:sz w:val="20"/>
                              </w:rPr>
                              <w:t>⌿</w:t>
                            </w:r>
                            <w:r w:rsidR="00004F4D" w:rsidRPr="00004F4D">
                              <w:rPr>
                                <w:rFonts w:ascii="APL385 Unicode" w:hAnsi="APL385 Unicode"/>
                                <w:b w:val="0"/>
                                <w:caps w:val="0"/>
                                <w:sz w:val="20"/>
                              </w:rPr>
                              <w:t>A</w:t>
                            </w:r>
                            <w:proofErr w:type="spellEnd"/>
                          </w:p>
                        </w:tc>
                        <w:tc>
                          <w:tcPr>
                            <w:tcW w:w="4262" w:type="pct"/>
                          </w:tcPr>
                          <w:p w:rsidR="00004F4D" w:rsidRDefault="00D62AD6" w:rsidP="00D62AD6">
                            <w:pPr>
                              <w:pStyle w:val="Unindented"/>
                              <w:cnfStyle w:val="000000000000" w:firstRow="0" w:lastRow="0" w:firstColumn="0" w:lastColumn="0" w:oddVBand="0" w:evenVBand="0" w:oddHBand="0" w:evenHBand="0" w:firstRowFirstColumn="0" w:firstRowLastColumn="0" w:lastRowFirstColumn="0" w:lastRowLastColumn="0"/>
                            </w:pPr>
                            <w:r w:rsidRPr="00D62AD6">
                              <w:t xml:space="preserve">Reduce along first axis of </w:t>
                            </w:r>
                            <w:r w:rsidRPr="00AA4ABF">
                              <w:rPr>
                                <w:rFonts w:ascii="APL385 Unicode" w:hAnsi="APL385 Unicode"/>
                              </w:rPr>
                              <w:t>A</w:t>
                            </w:r>
                            <w:r w:rsidRPr="00D62AD6">
                              <w:t xml:space="preserve"> with function </w:t>
                            </w:r>
                            <w:r w:rsidRPr="00AA4ABF">
                              <w:rPr>
                                <w:rFonts w:ascii="APL385 Unicode" w:hAnsi="APL385 Unicode"/>
                              </w:rPr>
                              <w:t>f</w:t>
                            </w:r>
                          </w:p>
                        </w:tc>
                      </w:tr>
                      <w:tr w:rsidR="00D62AD6" w:rsidTr="00004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pct"/>
                          </w:tcPr>
                          <w:p w:rsidR="00004F4D" w:rsidRPr="00004F4D" w:rsidRDefault="00D62AD6" w:rsidP="00004F4D">
                            <w:pPr>
                              <w:rPr>
                                <w:rFonts w:ascii="APL385 Unicode" w:hAnsi="APL385 Unicode"/>
                                <w:b w:val="0"/>
                                <w:caps w:val="0"/>
                                <w:sz w:val="20"/>
                              </w:rPr>
                            </w:pPr>
                            <w:proofErr w:type="spellStart"/>
                            <w:r>
                              <w:rPr>
                                <w:rFonts w:ascii="APL385 Unicode" w:hAnsi="APL385 Unicode"/>
                                <w:b w:val="0"/>
                                <w:caps w:val="0"/>
                                <w:sz w:val="20"/>
                              </w:rPr>
                              <w:t>f</w:t>
                            </w:r>
                            <w:r w:rsidR="00004F4D" w:rsidRPr="00004F4D">
                              <w:rPr>
                                <w:rFonts w:ascii="APL385 Unicode" w:hAnsi="APL385 Unicode" w:cs="Cambria Math"/>
                                <w:b w:val="0"/>
                                <w:caps w:val="0"/>
                                <w:sz w:val="20"/>
                              </w:rPr>
                              <w:t>⍀</w:t>
                            </w:r>
                            <w:r w:rsidR="00004F4D" w:rsidRPr="00004F4D">
                              <w:rPr>
                                <w:rFonts w:ascii="APL385 Unicode" w:hAnsi="APL385 Unicode"/>
                                <w:b w:val="0"/>
                                <w:caps w:val="0"/>
                                <w:sz w:val="20"/>
                              </w:rPr>
                              <w:t>A</w:t>
                            </w:r>
                            <w:proofErr w:type="spellEnd"/>
                          </w:p>
                        </w:tc>
                        <w:tc>
                          <w:tcPr>
                            <w:tcW w:w="4262" w:type="pct"/>
                          </w:tcPr>
                          <w:p w:rsidR="00004F4D" w:rsidRDefault="00D62AD6" w:rsidP="00D62AD6">
                            <w:pPr>
                              <w:pStyle w:val="Unindented"/>
                              <w:cnfStyle w:val="000000100000" w:firstRow="0" w:lastRow="0" w:firstColumn="0" w:lastColumn="0" w:oddVBand="0" w:evenVBand="0" w:oddHBand="1" w:evenHBand="0" w:firstRowFirstColumn="0" w:firstRowLastColumn="0" w:lastRowFirstColumn="0" w:lastRowLastColumn="0"/>
                            </w:pPr>
                            <w:r w:rsidRPr="00D62AD6">
                              <w:t xml:space="preserve">Scan along first axis of </w:t>
                            </w:r>
                            <w:r w:rsidRPr="00AA4ABF">
                              <w:rPr>
                                <w:rFonts w:ascii="APL385 Unicode" w:hAnsi="APL385 Unicode"/>
                              </w:rPr>
                              <w:t>A</w:t>
                            </w:r>
                            <w:r w:rsidRPr="00D62AD6">
                              <w:t xml:space="preserve"> with function </w:t>
                            </w:r>
                            <w:r w:rsidRPr="00AA4ABF">
                              <w:rPr>
                                <w:rFonts w:ascii="APL385 Unicode" w:hAnsi="APL385 Unicode"/>
                              </w:rPr>
                              <w:t>f</w:t>
                            </w:r>
                          </w:p>
                        </w:tc>
                      </w:tr>
                      <w:tr w:rsidR="00D62AD6" w:rsidTr="00004F4D">
                        <w:tc>
                          <w:tcPr>
                            <w:cnfStyle w:val="001000000000" w:firstRow="0" w:lastRow="0" w:firstColumn="1" w:lastColumn="0" w:oddVBand="0" w:evenVBand="0" w:oddHBand="0" w:evenHBand="0" w:firstRowFirstColumn="0" w:firstRowLastColumn="0" w:lastRowFirstColumn="0" w:lastRowLastColumn="0"/>
                            <w:tcW w:w="738" w:type="pct"/>
                          </w:tcPr>
                          <w:p w:rsidR="00004F4D" w:rsidRPr="00004F4D" w:rsidRDefault="00004F4D" w:rsidP="00004F4D">
                            <w:pPr>
                              <w:rPr>
                                <w:rFonts w:ascii="APL385 Unicode" w:hAnsi="APL385 Unicode"/>
                                <w:b w:val="0"/>
                                <w:caps w:val="0"/>
                                <w:sz w:val="20"/>
                              </w:rPr>
                            </w:pPr>
                            <w:r w:rsidRPr="00004F4D">
                              <w:rPr>
                                <w:rFonts w:ascii="APL385 Unicode" w:hAnsi="APL385 Unicode"/>
                                <w:b w:val="0"/>
                                <w:caps w:val="0"/>
                                <w:sz w:val="20"/>
                              </w:rPr>
                              <w:t xml:space="preserve">A </w:t>
                            </w:r>
                            <w:proofErr w:type="spellStart"/>
                            <w:r w:rsidRPr="00004F4D">
                              <w:rPr>
                                <w:rFonts w:ascii="APL385 Unicode" w:hAnsi="APL385 Unicode"/>
                                <w:b w:val="0"/>
                                <w:caps w:val="0"/>
                                <w:sz w:val="20"/>
                              </w:rPr>
                              <w:t>f.g</w:t>
                            </w:r>
                            <w:proofErr w:type="spellEnd"/>
                            <w:r w:rsidRPr="00004F4D">
                              <w:rPr>
                                <w:rFonts w:ascii="APL385 Unicode" w:hAnsi="APL385 Unicode"/>
                                <w:b w:val="0"/>
                                <w:caps w:val="0"/>
                                <w:sz w:val="20"/>
                              </w:rPr>
                              <w:t xml:space="preserve"> B</w:t>
                            </w:r>
                          </w:p>
                        </w:tc>
                        <w:tc>
                          <w:tcPr>
                            <w:tcW w:w="4262" w:type="pct"/>
                          </w:tcPr>
                          <w:p w:rsidR="00004F4D" w:rsidRDefault="00D62AD6" w:rsidP="00D62AD6">
                            <w:pPr>
                              <w:pStyle w:val="Unindented"/>
                              <w:cnfStyle w:val="000000000000" w:firstRow="0" w:lastRow="0" w:firstColumn="0" w:lastColumn="0" w:oddVBand="0" w:evenVBand="0" w:oddHBand="0" w:evenHBand="0" w:firstRowFirstColumn="0" w:firstRowLastColumn="0" w:lastRowFirstColumn="0" w:lastRowLastColumn="0"/>
                            </w:pPr>
                            <w:r w:rsidRPr="00D62AD6">
                              <w:t xml:space="preserve">Compute inner product of </w:t>
                            </w:r>
                            <w:r w:rsidRPr="00AA4ABF">
                              <w:rPr>
                                <w:rFonts w:ascii="APL385 Unicode" w:hAnsi="APL385 Unicode"/>
                              </w:rPr>
                              <w:t>f</w:t>
                            </w:r>
                            <w:r w:rsidRPr="00D62AD6">
                              <w:t xml:space="preserve"> and </w:t>
                            </w:r>
                            <w:r w:rsidRPr="00AA4ABF">
                              <w:rPr>
                                <w:rFonts w:ascii="APL385 Unicode" w:hAnsi="APL385 Unicode"/>
                              </w:rPr>
                              <w:t>g</w:t>
                            </w:r>
                            <w:r w:rsidRPr="00D62AD6">
                              <w:t xml:space="preserve"> over </w:t>
                            </w:r>
                            <w:r w:rsidRPr="00AA4ABF">
                              <w:rPr>
                                <w:rFonts w:ascii="APL385 Unicode" w:hAnsi="APL385 Unicode"/>
                              </w:rPr>
                              <w:t>A</w:t>
                            </w:r>
                            <w:r w:rsidRPr="00D62AD6">
                              <w:t xml:space="preserve"> and </w:t>
                            </w:r>
                            <w:r w:rsidRPr="00AA4ABF">
                              <w:rPr>
                                <w:rFonts w:ascii="APL385 Unicode" w:hAnsi="APL385 Unicode"/>
                              </w:rPr>
                              <w:t>B</w:t>
                            </w:r>
                          </w:p>
                        </w:tc>
                      </w:tr>
                      <w:tr w:rsidR="00D62AD6" w:rsidTr="00004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pct"/>
                          </w:tcPr>
                          <w:p w:rsidR="00004F4D" w:rsidRPr="00004F4D" w:rsidRDefault="00004F4D" w:rsidP="00004F4D">
                            <w:pPr>
                              <w:rPr>
                                <w:rFonts w:ascii="APL385 Unicode" w:hAnsi="APL385 Unicode"/>
                                <w:b w:val="0"/>
                                <w:caps w:val="0"/>
                                <w:sz w:val="20"/>
                              </w:rPr>
                            </w:pPr>
                            <w:r w:rsidRPr="00004F4D">
                              <w:rPr>
                                <w:rFonts w:ascii="APL385 Unicode" w:hAnsi="APL385 Unicode"/>
                                <w:b w:val="0"/>
                                <w:caps w:val="0"/>
                                <w:sz w:val="20"/>
                              </w:rPr>
                              <w:t>A ∘.f B</w:t>
                            </w:r>
                          </w:p>
                        </w:tc>
                        <w:tc>
                          <w:tcPr>
                            <w:tcW w:w="4262" w:type="pct"/>
                          </w:tcPr>
                          <w:p w:rsidR="00004F4D" w:rsidRDefault="00D62AD6" w:rsidP="00D62AD6">
                            <w:pPr>
                              <w:pStyle w:val="Unindented"/>
                              <w:cnfStyle w:val="000000100000" w:firstRow="0" w:lastRow="0" w:firstColumn="0" w:lastColumn="0" w:oddVBand="0" w:evenVBand="0" w:oddHBand="1" w:evenHBand="0" w:firstRowFirstColumn="0" w:firstRowLastColumn="0" w:lastRowFirstColumn="0" w:lastRowLastColumn="0"/>
                            </w:pPr>
                            <w:r w:rsidRPr="00D62AD6">
                              <w:t xml:space="preserve">Compute the outer product </w:t>
                            </w:r>
                            <w:proofErr w:type="spellStart"/>
                            <w:r w:rsidRPr="00D62AD6">
                              <w:t xml:space="preserve">of </w:t>
                            </w:r>
                            <w:r w:rsidRPr="00AA4ABF">
                              <w:rPr>
                                <w:rFonts w:ascii="APL385 Unicode" w:hAnsi="APL385 Unicode"/>
                              </w:rPr>
                              <w:t>f</w:t>
                            </w:r>
                            <w:proofErr w:type="spellEnd"/>
                            <w:r w:rsidRPr="00D62AD6">
                              <w:t xml:space="preserve"> over </w:t>
                            </w:r>
                            <w:r w:rsidRPr="00AA4ABF">
                              <w:rPr>
                                <w:rFonts w:ascii="APL385 Unicode" w:hAnsi="APL385 Unicode"/>
                              </w:rPr>
                              <w:t>A</w:t>
                            </w:r>
                            <w:r w:rsidRPr="00D62AD6">
                              <w:t xml:space="preserve"> and </w:t>
                            </w:r>
                            <w:r w:rsidRPr="00AA4ABF">
                              <w:rPr>
                                <w:rFonts w:ascii="APL385 Unicode" w:hAnsi="APL385 Unicode"/>
                              </w:rPr>
                              <w:t>B</w:t>
                            </w:r>
                          </w:p>
                        </w:tc>
                      </w:tr>
                      <w:tr w:rsidR="00D62AD6" w:rsidTr="00004F4D">
                        <w:tc>
                          <w:tcPr>
                            <w:cnfStyle w:val="001000000000" w:firstRow="0" w:lastRow="0" w:firstColumn="1" w:lastColumn="0" w:oddVBand="0" w:evenVBand="0" w:oddHBand="0" w:evenHBand="0" w:firstRowFirstColumn="0" w:firstRowLastColumn="0" w:lastRowFirstColumn="0" w:lastRowLastColumn="0"/>
                            <w:tcW w:w="738" w:type="pct"/>
                          </w:tcPr>
                          <w:p w:rsidR="00004F4D" w:rsidRPr="00004F4D" w:rsidRDefault="00004F4D" w:rsidP="00004F4D">
                            <w:pPr>
                              <w:rPr>
                                <w:rFonts w:ascii="APL385 Unicode" w:hAnsi="APL385 Unicode"/>
                                <w:b w:val="0"/>
                                <w:caps w:val="0"/>
                                <w:sz w:val="20"/>
                              </w:rPr>
                            </w:pPr>
                            <w:r w:rsidRPr="00004F4D">
                              <w:rPr>
                                <w:rFonts w:ascii="APL385 Unicode" w:hAnsi="APL385 Unicode"/>
                                <w:b w:val="0"/>
                                <w:caps w:val="0"/>
                                <w:sz w:val="20"/>
                              </w:rPr>
                              <w:t>K f⌸ A</w:t>
                            </w:r>
                          </w:p>
                        </w:tc>
                        <w:tc>
                          <w:tcPr>
                            <w:tcW w:w="4262" w:type="pct"/>
                          </w:tcPr>
                          <w:p w:rsidR="00004F4D" w:rsidRDefault="00D62AD6" w:rsidP="00D62AD6">
                            <w:pPr>
                              <w:pStyle w:val="Unindented"/>
                              <w:cnfStyle w:val="000000000000" w:firstRow="0" w:lastRow="0" w:firstColumn="0" w:lastColumn="0" w:oddVBand="0" w:evenVBand="0" w:oddHBand="0" w:evenHBand="0" w:firstRowFirstColumn="0" w:firstRowLastColumn="0" w:lastRowFirstColumn="0" w:lastRowLastColumn="0"/>
                            </w:pPr>
                            <w:r w:rsidRPr="00D62AD6">
                              <w:t xml:space="preserve">Apply </w:t>
                            </w:r>
                            <w:r w:rsidRPr="00AA4ABF">
                              <w:rPr>
                                <w:rFonts w:ascii="APL385 Unicode" w:hAnsi="APL385 Unicode"/>
                              </w:rPr>
                              <w:t>f</w:t>
                            </w:r>
                            <w:r w:rsidRPr="00D62AD6">
                              <w:t xml:space="preserve"> for each unique major cell in </w:t>
                            </w:r>
                            <w:r w:rsidRPr="00AA4ABF">
                              <w:rPr>
                                <w:rFonts w:ascii="APL385 Unicode" w:hAnsi="APL385 Unicode"/>
                              </w:rPr>
                              <w:t>K</w:t>
                            </w:r>
                            <w:r w:rsidRPr="00D62AD6">
                              <w:t xml:space="preserve"> with all associated cells in </w:t>
                            </w:r>
                            <w:r w:rsidRPr="00AA4ABF">
                              <w:rPr>
                                <w:rFonts w:ascii="APL385 Unicode" w:hAnsi="APL385 Unicode"/>
                              </w:rPr>
                              <w:t>A</w:t>
                            </w:r>
                          </w:p>
                        </w:tc>
                      </w:tr>
                      <w:tr w:rsidR="00D62AD6" w:rsidTr="00004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pct"/>
                          </w:tcPr>
                          <w:p w:rsidR="00004F4D" w:rsidRPr="00004F4D" w:rsidRDefault="00004F4D" w:rsidP="00004F4D">
                            <w:pPr>
                              <w:rPr>
                                <w:rFonts w:ascii="APL385 Unicode" w:hAnsi="APL385 Unicode"/>
                                <w:b w:val="0"/>
                                <w:caps w:val="0"/>
                                <w:sz w:val="20"/>
                              </w:rPr>
                            </w:pPr>
                            <w:r>
                              <w:rPr>
                                <w:rFonts w:ascii="APL385 Unicode" w:hAnsi="APL385 Unicode"/>
                                <w:b w:val="0"/>
                                <w:caps w:val="0"/>
                                <w:sz w:val="20"/>
                              </w:rPr>
                              <w:t xml:space="preserve">A </w:t>
                            </w:r>
                            <w:proofErr w:type="spellStart"/>
                            <w:r>
                              <w:rPr>
                                <w:rFonts w:ascii="APL385 Unicode" w:hAnsi="APL385 Unicode"/>
                                <w:b w:val="0"/>
                                <w:caps w:val="0"/>
                                <w:sz w:val="20"/>
                              </w:rPr>
                              <w:t>f⍤i</w:t>
                            </w:r>
                            <w:proofErr w:type="spellEnd"/>
                            <w:r>
                              <w:rPr>
                                <w:rFonts w:ascii="APL385 Unicode" w:hAnsi="APL385 Unicode"/>
                                <w:b w:val="0"/>
                                <w:caps w:val="0"/>
                                <w:sz w:val="20"/>
                              </w:rPr>
                              <w:t xml:space="preserve"> </w:t>
                            </w:r>
                            <w:proofErr w:type="spellStart"/>
                            <w:r>
                              <w:rPr>
                                <w:rFonts w:ascii="APL385 Unicode" w:hAnsi="APL385 Unicode"/>
                                <w:b w:val="0"/>
                                <w:caps w:val="0"/>
                                <w:sz w:val="20"/>
                              </w:rPr>
                              <w:t>j⊢B</w:t>
                            </w:r>
                            <w:proofErr w:type="spellEnd"/>
                          </w:p>
                        </w:tc>
                        <w:tc>
                          <w:tcPr>
                            <w:tcW w:w="4262" w:type="pct"/>
                          </w:tcPr>
                          <w:p w:rsidR="00004F4D" w:rsidRDefault="00D62AD6" w:rsidP="00D62AD6">
                            <w:pPr>
                              <w:pStyle w:val="Unindented"/>
                              <w:cnfStyle w:val="000000100000" w:firstRow="0" w:lastRow="0" w:firstColumn="0" w:lastColumn="0" w:oddVBand="0" w:evenVBand="0" w:oddHBand="1" w:evenHBand="0" w:firstRowFirstColumn="0" w:firstRowLastColumn="0" w:lastRowFirstColumn="0" w:lastRowLastColumn="0"/>
                            </w:pPr>
                            <w:r w:rsidRPr="00D62AD6">
                              <w:t xml:space="preserve">Compute </w:t>
                            </w:r>
                            <w:r w:rsidRPr="00AA4ABF">
                              <w:rPr>
                                <w:rFonts w:ascii="APL385 Unicode" w:hAnsi="APL385 Unicode"/>
                              </w:rPr>
                              <w:t>f</w:t>
                            </w:r>
                            <w:r w:rsidRPr="00D62AD6">
                              <w:t xml:space="preserve"> for each cell of rank </w:t>
                            </w:r>
                            <w:proofErr w:type="spellStart"/>
                            <w:r w:rsidRPr="00AA4ABF">
                              <w:rPr>
                                <w:rFonts w:ascii="APL385 Unicode" w:hAnsi="APL385 Unicode"/>
                              </w:rPr>
                              <w:t>i</w:t>
                            </w:r>
                            <w:proofErr w:type="spellEnd"/>
                            <w:r w:rsidRPr="00D62AD6">
                              <w:t xml:space="preserve"> in </w:t>
                            </w:r>
                            <w:r w:rsidRPr="00AA4ABF">
                              <w:rPr>
                                <w:rFonts w:ascii="APL385 Unicode" w:hAnsi="APL385 Unicode"/>
                              </w:rPr>
                              <w:t>A</w:t>
                            </w:r>
                            <w:r w:rsidRPr="00D62AD6">
                              <w:t xml:space="preserve"> with cell of rank </w:t>
                            </w:r>
                            <w:r w:rsidRPr="00AA4ABF">
                              <w:rPr>
                                <w:rFonts w:ascii="APL385 Unicode" w:hAnsi="APL385 Unicode"/>
                              </w:rPr>
                              <w:t>j</w:t>
                            </w:r>
                            <w:r w:rsidRPr="00D62AD6">
                              <w:t xml:space="preserve"> in </w:t>
                            </w:r>
                            <w:r w:rsidRPr="00AA4ABF">
                              <w:rPr>
                                <w:rFonts w:ascii="APL385 Unicode" w:hAnsi="APL385 Unicode"/>
                              </w:rPr>
                              <w:t>B</w:t>
                            </w:r>
                          </w:p>
                        </w:tc>
                      </w:tr>
                      <w:tr w:rsidR="00004F4D" w:rsidTr="00D62AD6">
                        <w:tc>
                          <w:tcPr>
                            <w:cnfStyle w:val="001000000000" w:firstRow="0" w:lastRow="0" w:firstColumn="1" w:lastColumn="0" w:oddVBand="0" w:evenVBand="0" w:oddHBand="0" w:evenHBand="0" w:firstRowFirstColumn="0" w:firstRowLastColumn="0" w:lastRowFirstColumn="0" w:lastRowLastColumn="0"/>
                            <w:tcW w:w="738" w:type="pct"/>
                            <w:tcBorders>
                              <w:bottom w:val="single" w:sz="4" w:space="0" w:color="auto"/>
                            </w:tcBorders>
                          </w:tcPr>
                          <w:p w:rsidR="00004F4D" w:rsidRDefault="00004F4D" w:rsidP="00004F4D">
                            <w:pPr>
                              <w:rPr>
                                <w:rFonts w:ascii="APL385 Unicode" w:hAnsi="APL385 Unicode"/>
                                <w:b w:val="0"/>
                                <w:caps w:val="0"/>
                                <w:sz w:val="20"/>
                              </w:rPr>
                            </w:pPr>
                            <w:r>
                              <w:rPr>
                                <w:rFonts w:ascii="APL385 Unicode" w:hAnsi="APL385 Unicode"/>
                                <w:b w:val="0"/>
                                <w:caps w:val="0"/>
                                <w:sz w:val="20"/>
                              </w:rPr>
                              <w:t xml:space="preserve">A </w:t>
                            </w:r>
                            <w:proofErr w:type="spellStart"/>
                            <w:r>
                              <w:rPr>
                                <w:rFonts w:ascii="APL385 Unicode" w:hAnsi="APL385 Unicode"/>
                                <w:b w:val="0"/>
                                <w:caps w:val="0"/>
                                <w:sz w:val="20"/>
                              </w:rPr>
                              <w:t>f∘g</w:t>
                            </w:r>
                            <w:proofErr w:type="spellEnd"/>
                            <w:r>
                              <w:rPr>
                                <w:rFonts w:ascii="APL385 Unicode" w:hAnsi="APL385 Unicode"/>
                                <w:b w:val="0"/>
                                <w:caps w:val="0"/>
                                <w:sz w:val="20"/>
                              </w:rPr>
                              <w:t xml:space="preserve"> B</w:t>
                            </w:r>
                          </w:p>
                        </w:tc>
                        <w:tc>
                          <w:tcPr>
                            <w:tcW w:w="4262" w:type="pct"/>
                            <w:tcBorders>
                              <w:bottom w:val="single" w:sz="4" w:space="0" w:color="auto"/>
                            </w:tcBorders>
                          </w:tcPr>
                          <w:p w:rsidR="00004F4D" w:rsidRDefault="00D62AD6" w:rsidP="00D62AD6">
                            <w:pPr>
                              <w:pStyle w:val="Unindented"/>
                              <w:keepNext/>
                              <w:cnfStyle w:val="000000000000" w:firstRow="0" w:lastRow="0" w:firstColumn="0" w:lastColumn="0" w:oddVBand="0" w:evenVBand="0" w:oddHBand="0" w:evenHBand="0" w:firstRowFirstColumn="0" w:firstRowLastColumn="0" w:lastRowFirstColumn="0" w:lastRowLastColumn="0"/>
                            </w:pPr>
                            <w:r w:rsidRPr="00D62AD6">
                              <w:t xml:space="preserve">Compose </w:t>
                            </w:r>
                            <w:r w:rsidRPr="00AA4ABF">
                              <w:rPr>
                                <w:rFonts w:ascii="APL385 Unicode" w:hAnsi="APL385 Unicode"/>
                              </w:rPr>
                              <w:t>f</w:t>
                            </w:r>
                            <w:r w:rsidRPr="00D62AD6">
                              <w:t xml:space="preserve"> with </w:t>
                            </w:r>
                            <w:r w:rsidRPr="00AA4ABF">
                              <w:rPr>
                                <w:rFonts w:ascii="APL385 Unicode" w:hAnsi="APL385 Unicode"/>
                              </w:rPr>
                              <w:t>g</w:t>
                            </w:r>
                            <w:r w:rsidRPr="00D62AD6">
                              <w:t xml:space="preserve">, thus </w:t>
                            </w:r>
                            <w:r w:rsidRPr="00AA4ABF">
                              <w:rPr>
                                <w:rFonts w:ascii="APL385 Unicode" w:hAnsi="APL385 Unicode"/>
                              </w:rPr>
                              <w:t xml:space="preserve">A </w:t>
                            </w:r>
                            <w:proofErr w:type="spellStart"/>
                            <w:r w:rsidRPr="00AA4ABF">
                              <w:rPr>
                                <w:rFonts w:ascii="APL385 Unicode" w:hAnsi="APL385 Unicode"/>
                              </w:rPr>
                              <w:t>f∘g</w:t>
                            </w:r>
                            <w:proofErr w:type="spellEnd"/>
                            <w:r w:rsidRPr="00AA4ABF">
                              <w:rPr>
                                <w:rFonts w:ascii="APL385 Unicode" w:hAnsi="APL385 Unicode"/>
                              </w:rPr>
                              <w:t xml:space="preserve"> B </w:t>
                            </w:r>
                            <w:r w:rsidRPr="00AA4ABF">
                              <w:rPr>
                                <w:rFonts w:ascii="APL385 Unicode" w:hAnsi="APL385 Unicode" w:hint="eastAsia"/>
                              </w:rPr>
                              <w:t>←→</w:t>
                            </w:r>
                            <w:r w:rsidRPr="00AA4ABF">
                              <w:rPr>
                                <w:rFonts w:ascii="APL385 Unicode" w:hAnsi="APL385 Unicode"/>
                              </w:rPr>
                              <w:t xml:space="preserve"> A f (g B)</w:t>
                            </w:r>
                          </w:p>
                        </w:tc>
                      </w:tr>
                    </w:tbl>
                    <w:p w:rsidR="00D62AD6" w:rsidRPr="00D62AD6" w:rsidRDefault="00D62AD6" w:rsidP="00D62AD6">
                      <w:pPr>
                        <w:pStyle w:val="Caption"/>
                        <w:spacing w:before="120" w:after="120"/>
                        <w:jc w:val="center"/>
                        <w:rPr>
                          <w:i w:val="0"/>
                          <w:color w:val="auto"/>
                        </w:rPr>
                      </w:pPr>
                      <w:bookmarkStart w:id="4" w:name="_Ref403615234"/>
                      <w:r w:rsidRPr="00D62AD6">
                        <w:rPr>
                          <w:b/>
                          <w:i w:val="0"/>
                          <w:color w:val="auto"/>
                        </w:rPr>
                        <w:t xml:space="preserve">Table </w:t>
                      </w:r>
                      <w:r w:rsidRPr="00D62AD6">
                        <w:rPr>
                          <w:b/>
                          <w:i w:val="0"/>
                          <w:color w:val="auto"/>
                        </w:rPr>
                        <w:fldChar w:fldCharType="begin"/>
                      </w:r>
                      <w:r w:rsidRPr="00D62AD6">
                        <w:rPr>
                          <w:b/>
                          <w:i w:val="0"/>
                          <w:color w:val="auto"/>
                        </w:rPr>
                        <w:instrText xml:space="preserve"> SEQ Table \* ARABIC </w:instrText>
                      </w:r>
                      <w:r w:rsidRPr="00D62AD6">
                        <w:rPr>
                          <w:b/>
                          <w:i w:val="0"/>
                          <w:color w:val="auto"/>
                        </w:rPr>
                        <w:fldChar w:fldCharType="separate"/>
                      </w:r>
                      <w:r w:rsidR="00AB0591">
                        <w:rPr>
                          <w:b/>
                          <w:i w:val="0"/>
                          <w:noProof/>
                          <w:color w:val="auto"/>
                        </w:rPr>
                        <w:t>2</w:t>
                      </w:r>
                      <w:r w:rsidRPr="00D62AD6">
                        <w:rPr>
                          <w:b/>
                          <w:i w:val="0"/>
                          <w:color w:val="auto"/>
                        </w:rPr>
                        <w:fldChar w:fldCharType="end"/>
                      </w:r>
                      <w:bookmarkEnd w:id="4"/>
                      <w:r w:rsidRPr="00D62AD6">
                        <w:rPr>
                          <w:b/>
                          <w:i w:val="0"/>
                          <w:color w:val="auto"/>
                        </w:rPr>
                        <w:t>.</w:t>
                      </w:r>
                      <w:r w:rsidRPr="00D62AD6">
                        <w:rPr>
                          <w:i w:val="0"/>
                          <w:color w:val="auto"/>
                        </w:rPr>
                        <w:t xml:space="preserve"> Summary of Operators</w:t>
                      </w:r>
                    </w:p>
                    <w:p w:rsidR="00004F4D" w:rsidRDefault="00004F4D"/>
                  </w:txbxContent>
                </v:textbox>
                <w10:wrap type="topAndBottom" anchorx="margin" anchory="margin"/>
              </v:shape>
            </w:pict>
          </mc:Fallback>
        </mc:AlternateContent>
      </w:r>
      <w:r>
        <w:t>major cells of a matrix are its rows. The rank 1 cells of a 3-dimensional array are the rows of each sub-matrix described by the array. The rank 2 cell of a matrix is just the matrix itself. In this treatment, scalar values are just rank 0 arrays. The concept of cells helps to explain how operators</w:t>
      </w:r>
      <w:r>
        <w:t xml:space="preserve"> apply functions along arrays. </w:t>
      </w:r>
    </w:p>
    <w:p w:rsidR="007A0554" w:rsidRDefault="007A0554" w:rsidP="007A0554">
      <w:pPr>
        <w:pStyle w:val="Paragraph"/>
      </w:pPr>
      <w:r>
        <w:t>The rank operator (</w:t>
      </w:r>
      <w:r w:rsidRPr="00AA4ABF">
        <w:rPr>
          <w:rFonts w:ascii="APL385 Unicode" w:hAnsi="APL385 Unicode"/>
        </w:rPr>
        <w:t>⍤</w:t>
      </w:r>
      <w:r>
        <w:t xml:space="preserve">) generalizes a function to operate over cells. For instance, </w:t>
      </w:r>
      <w:r w:rsidRPr="00AA4ABF">
        <w:rPr>
          <w:rFonts w:ascii="APL385 Unicode" w:hAnsi="APL385 Unicode"/>
        </w:rPr>
        <w:t>+/⍤1</w:t>
      </w:r>
      <w:r>
        <w:t xml:space="preserve">, computes the sum reduction of each row in a matrix, or each row of the sub-matrices in a 3-dimensional array, and so forth. The function </w:t>
      </w:r>
      <w:r w:rsidRPr="00AA4ABF">
        <w:rPr>
          <w:rFonts w:ascii="APL385 Unicode" w:hAnsi="APL385 Unicode"/>
        </w:rPr>
        <w:t>∘.f</w:t>
      </w:r>
      <w:r w:rsidR="000A6803">
        <w:t xml:space="preserve"> computes the outer product </w:t>
      </w:r>
      <w:proofErr w:type="spellStart"/>
      <w:r w:rsidR="000A6803">
        <w:t xml:space="preserve">of </w:t>
      </w:r>
      <w:r w:rsidR="000A6803" w:rsidRPr="000A6803">
        <w:rPr>
          <w:rStyle w:val="CodeChar"/>
        </w:rPr>
        <w:t>f</w:t>
      </w:r>
      <w:proofErr w:type="spellEnd"/>
      <w:r>
        <w:t>, which can be</w:t>
      </w:r>
      <w:r>
        <w:t xml:space="preserve"> written using rank as follows:</w:t>
      </w:r>
    </w:p>
    <w:p w:rsidR="007A0554" w:rsidRPr="00674F33" w:rsidRDefault="007A0554" w:rsidP="00674F33">
      <w:pPr>
        <w:pStyle w:val="Code"/>
      </w:pPr>
      <w:r w:rsidRPr="00674F33">
        <w:rPr>
          <w:rFonts w:cs="Cambria Math"/>
        </w:rPr>
        <w:t>∘</w:t>
      </w:r>
      <w:r w:rsidRPr="00674F33">
        <w:t>.f ←→ f</w:t>
      </w:r>
      <w:r w:rsidRPr="00674F33">
        <w:rPr>
          <w:rFonts w:cs="Cambria Math"/>
        </w:rPr>
        <w:t>⍤</w:t>
      </w:r>
      <w:r w:rsidRPr="00674F33">
        <w:t>0</w:t>
      </w:r>
      <w:r w:rsidRPr="00674F33">
        <w:rPr>
          <w:rFonts w:cs="Cambria Math"/>
        </w:rPr>
        <w:t>⍤</w:t>
      </w:r>
      <w:r w:rsidRPr="00674F33">
        <w:t>0 99</w:t>
      </w:r>
    </w:p>
    <w:p w:rsidR="007A0554" w:rsidRDefault="007A0554" w:rsidP="007A0554">
      <w:pPr>
        <w:pStyle w:val="Unindented"/>
      </w:pPr>
      <w:r>
        <w:t xml:space="preserve">Finally, some expressions use the convention known as function trains. The following equivalencies facilitate concise expression of functions. In the following, </w:t>
      </w:r>
      <w:r w:rsidRPr="00AA4ABF">
        <w:rPr>
          <w:rFonts w:ascii="APL385 Unicode" w:hAnsi="APL385 Unicode"/>
        </w:rPr>
        <w:t>f</w:t>
      </w:r>
      <w:r>
        <w:t xml:space="preserve">, </w:t>
      </w:r>
      <w:r w:rsidRPr="00AA4ABF">
        <w:rPr>
          <w:rFonts w:ascii="APL385 Unicode" w:hAnsi="APL385 Unicode"/>
        </w:rPr>
        <w:t>g</w:t>
      </w:r>
      <w:r>
        <w:t xml:space="preserve">, and </w:t>
      </w:r>
      <w:r w:rsidRPr="00AA4ABF">
        <w:rPr>
          <w:rFonts w:ascii="APL385 Unicode" w:hAnsi="APL385 Unicode"/>
        </w:rPr>
        <w:t>h</w:t>
      </w:r>
      <w:r>
        <w:t xml:space="preserve"> are functions, and </w:t>
      </w:r>
      <w:r w:rsidRPr="00AA4ABF">
        <w:rPr>
          <w:rFonts w:ascii="APL385 Unicode" w:hAnsi="APL385 Unicode"/>
        </w:rPr>
        <w:t>A</w:t>
      </w:r>
      <w:r>
        <w:t>,</w:t>
      </w:r>
      <w:r>
        <w:t xml:space="preserve"> </w:t>
      </w:r>
      <w:r w:rsidRPr="00AA4ABF">
        <w:rPr>
          <w:rFonts w:ascii="APL385 Unicode" w:hAnsi="APL385 Unicode"/>
        </w:rPr>
        <w:t>B</w:t>
      </w:r>
      <w:r>
        <w:t xml:space="preserve">, and </w:t>
      </w:r>
      <w:r w:rsidRPr="00AA4ABF">
        <w:rPr>
          <w:rFonts w:ascii="APL385 Unicode" w:hAnsi="APL385 Unicode"/>
        </w:rPr>
        <w:t>C</w:t>
      </w:r>
      <w:r>
        <w:t xml:space="preserve"> are array values:</w:t>
      </w:r>
    </w:p>
    <w:p w:rsidR="006563E4" w:rsidRPr="00674F33" w:rsidRDefault="007A0554" w:rsidP="00674F33">
      <w:pPr>
        <w:pStyle w:val="Code"/>
      </w:pPr>
      <w:r w:rsidRPr="00674F33">
        <w:t>A (f g h) B ←→ (A f B) g (A h B</w:t>
      </w:r>
      <w:proofErr w:type="gramStart"/>
      <w:r w:rsidRPr="00674F33">
        <w:t>)</w:t>
      </w:r>
      <w:proofErr w:type="gramEnd"/>
      <w:r w:rsidRPr="00674F33">
        <w:br/>
      </w:r>
      <w:r w:rsidRPr="00674F33">
        <w:t>B (A g h) C ←→ A g (B h C)</w:t>
      </w:r>
      <w:r w:rsidRPr="00674F33">
        <w:br/>
      </w:r>
      <w:r w:rsidRPr="00674F33">
        <w:t>A (f g) C   ←→ f (A g C)</w:t>
      </w:r>
    </w:p>
    <w:p w:rsidR="007A0554" w:rsidRDefault="007A0554" w:rsidP="007A0554">
      <w:pPr>
        <w:pStyle w:val="Heading"/>
      </w:pPr>
      <w:r w:rsidRPr="007A0554">
        <w:t>Language Definition</w:t>
      </w:r>
    </w:p>
    <w:p w:rsidR="007A0554" w:rsidRDefault="007A0554" w:rsidP="007A0554">
      <w:pPr>
        <w:pStyle w:val="Unindented"/>
      </w:pPr>
      <w:r w:rsidRPr="007A0554">
        <w:t xml:space="preserve">The compiled language consists of a simplified intermediate AST representing a program as might reasonably appear just before function lifting and flattening passes might occur. In particular, no function body contains any literal values. An attribute set attaches to each node in the AST, in addition to children that might appear. The </w:t>
      </w:r>
      <w:r w:rsidR="00E327CA">
        <w:t>following describes</w:t>
      </w:r>
      <w:r w:rsidRPr="007A0554">
        <w:t xml:space="preserve"> each node along with its set</w:t>
      </w:r>
      <w:r w:rsidR="00E327CA">
        <w:t xml:space="preserve"> of attributes and its children:</w:t>
      </w:r>
    </w:p>
    <w:p w:rsidR="000A6803" w:rsidRDefault="00E327CA" w:rsidP="00E327CA">
      <w:pPr>
        <w:pStyle w:val="Code"/>
      </w:pPr>
      <w:proofErr w:type="gramStart"/>
      <w:r>
        <w:t>Module[</w:t>
      </w:r>
      <w:proofErr w:type="gramEnd"/>
      <w:r>
        <w:t xml:space="preserve">]       </w:t>
      </w:r>
      <w:r>
        <w:t>:= (</w:t>
      </w:r>
      <w:proofErr w:type="spellStart"/>
      <w:r>
        <w:t>FuncExpr</w:t>
      </w:r>
      <w:proofErr w:type="spellEnd"/>
      <w:r>
        <w:t xml:space="preserve"> | Expression)*</w:t>
      </w:r>
      <w:r>
        <w:br/>
      </w:r>
      <w:proofErr w:type="spellStart"/>
      <w:r>
        <w:t>FuncExpr</w:t>
      </w:r>
      <w:proofErr w:type="spellEnd"/>
      <w:r>
        <w:t xml:space="preserve">[name] </w:t>
      </w:r>
      <w:r>
        <w:t>:</w:t>
      </w:r>
      <w:r>
        <w:t>= Function | Variable</w:t>
      </w:r>
      <w:r>
        <w:br/>
      </w:r>
      <w:r>
        <w:t>Function[]     := Expression*</w:t>
      </w:r>
    </w:p>
    <w:p w:rsidR="00E327CA" w:rsidRPr="007A0554" w:rsidRDefault="00E327CA" w:rsidP="00E327CA">
      <w:pPr>
        <w:pStyle w:val="Code"/>
      </w:pPr>
      <w:proofErr w:type="gramStart"/>
      <w:r>
        <w:t>Expression[</w:t>
      </w:r>
      <w:proofErr w:type="spellStart"/>
      <w:proofErr w:type="gramEnd"/>
      <w:r>
        <w:t>name;class</w:t>
      </w:r>
      <w:proofErr w:type="spellEnd"/>
      <w:r>
        <w:t xml:space="preserve">] := </w:t>
      </w:r>
      <w:r>
        <w:br/>
        <w:t xml:space="preserve">    </w:t>
      </w:r>
      <w:r>
        <w:t xml:space="preserve">[Expression] </w:t>
      </w:r>
      <w:proofErr w:type="spellStart"/>
      <w:r>
        <w:t>FuncExpr</w:t>
      </w:r>
      <w:proofErr w:type="spellEnd"/>
      <w:r>
        <w:t xml:space="preserve"> Expre</w:t>
      </w:r>
      <w:r>
        <w:t>ssion</w:t>
      </w:r>
      <w:r>
        <w:br/>
        <w:t xml:space="preserve">  </w:t>
      </w:r>
      <w:r>
        <w:t>| Variable</w:t>
      </w:r>
      <w:r>
        <w:br/>
      </w:r>
      <w:r>
        <w:t>Variable[name]         := ()</w:t>
      </w:r>
    </w:p>
    <w:p w:rsidR="007A0554" w:rsidRDefault="007A0554" w:rsidP="000A6803">
      <w:pPr>
        <w:pStyle w:val="Unindented"/>
      </w:pPr>
      <w:r w:rsidRPr="007A0554">
        <w:t xml:space="preserve">All ASTs start with a single </w:t>
      </w:r>
      <w:r w:rsidRPr="00AA4ABF">
        <w:rPr>
          <w:rFonts w:ascii="APL385 Unicode" w:hAnsi="APL385 Unicode"/>
        </w:rPr>
        <w:t>Module</w:t>
      </w:r>
      <w:r w:rsidRPr="007A0554">
        <w:t xml:space="preserve"> node as their sole root node. </w:t>
      </w:r>
      <w:proofErr w:type="spellStart"/>
      <w:r w:rsidRPr="00AA4ABF">
        <w:rPr>
          <w:rFonts w:ascii="APL385 Unicode" w:hAnsi="APL385 Unicode"/>
        </w:rPr>
        <w:t>FuncExpr</w:t>
      </w:r>
      <w:proofErr w:type="spellEnd"/>
      <w:r w:rsidRPr="007A0554">
        <w:t xml:space="preserve"> nodes encapsulate function objects either by reference or by definition. Functions contain expressions. Note that </w:t>
      </w:r>
      <w:r w:rsidRPr="00AA4ABF">
        <w:rPr>
          <w:rFonts w:ascii="APL385 Unicode" w:hAnsi="APL385 Unicode"/>
        </w:rPr>
        <w:t>Function</w:t>
      </w:r>
      <w:r w:rsidRPr="007A0554">
        <w:t xml:space="preserve"> nodes model the same sort of functions described in the previous section on notation. They receive a single right argument and a single, optional left argument. Expressions either refer to a variable binding or one of two sorts of function application. The </w:t>
      </w:r>
      <w:r w:rsidRPr="00AA4ABF">
        <w:rPr>
          <w:rFonts w:ascii="APL385 Unicode" w:hAnsi="APL385 Unicode"/>
        </w:rPr>
        <w:t>class</w:t>
      </w:r>
      <w:r w:rsidRPr="007A0554">
        <w:t xml:space="preserve"> attribute of the </w:t>
      </w:r>
      <w:r w:rsidRPr="00AA4ABF">
        <w:rPr>
          <w:rFonts w:ascii="APL385 Unicode" w:hAnsi="APL385 Unicode"/>
        </w:rPr>
        <w:t>Expression</w:t>
      </w:r>
      <w:r w:rsidRPr="007A0554">
        <w:t xml:space="preserve"> indicates the expression type, either a variable reference, a monadic application of a function, or a dyadic application. The </w:t>
      </w:r>
      <w:proofErr w:type="spellStart"/>
      <w:r w:rsidRPr="00AA4ABF">
        <w:rPr>
          <w:rFonts w:ascii="APL385 Unicode" w:hAnsi="APL385 Unicode"/>
        </w:rPr>
        <w:t>FuncExpr</w:t>
      </w:r>
      <w:proofErr w:type="spellEnd"/>
      <w:r w:rsidRPr="007A0554">
        <w:t xml:space="preserve"> and </w:t>
      </w:r>
      <w:r w:rsidRPr="00AA4ABF">
        <w:rPr>
          <w:rFonts w:ascii="APL385 Unicode" w:hAnsi="APL385 Unicode"/>
        </w:rPr>
        <w:t>Expression</w:t>
      </w:r>
      <w:r w:rsidRPr="007A0554">
        <w:t xml:space="preserve"> nodes may contain a </w:t>
      </w:r>
      <w:r w:rsidRPr="00AA4ABF">
        <w:rPr>
          <w:rFonts w:ascii="APL385 Unicode" w:hAnsi="APL385 Unicode"/>
        </w:rPr>
        <w:t>name</w:t>
      </w:r>
      <w:r w:rsidRPr="007A0554">
        <w:t xml:space="preserve"> attribute, indicating a bind</w:t>
      </w:r>
      <w:r w:rsidR="000A6803">
        <w:t>ing for that particular object. This example from the introduction looks like this when parsed:</w:t>
      </w:r>
    </w:p>
    <w:p w:rsidR="000A6803" w:rsidRPr="000A6803" w:rsidRDefault="000A6803" w:rsidP="000A6803">
      <w:pPr>
        <w:pStyle w:val="Code"/>
      </w:pPr>
      <w:r w:rsidRPr="000A6803">
        <w:t xml:space="preserve">         M</w:t>
      </w:r>
      <w:r w:rsidRPr="000A6803">
        <w:br/>
      </w:r>
      <w:r w:rsidRPr="000A6803">
        <w:t>┌─────┬──┴──┬───────┐</w:t>
      </w:r>
      <w:r w:rsidRPr="000A6803">
        <w:br/>
      </w:r>
      <w:r w:rsidRPr="000A6803">
        <w:t>E[m←] E[n←] E[nil←] FE[f←]</w:t>
      </w:r>
      <w:r w:rsidRPr="000A6803">
        <w:br/>
      </w:r>
      <w:r w:rsidRPr="000A6803">
        <w:t>│     │     │       │</w:t>
      </w:r>
      <w:r w:rsidRPr="000A6803">
        <w:br/>
      </w:r>
      <w:r w:rsidRPr="000A6803">
        <w:t>N[3]  N[5]  N[0]    F</w:t>
      </w:r>
      <w:r w:rsidRPr="000A6803">
        <w:br/>
      </w:r>
      <w:r w:rsidRPr="000A6803">
        <w:t xml:space="preserve">              ┌─────┼─────┐</w:t>
      </w:r>
      <w:r w:rsidRPr="000A6803">
        <w:br/>
      </w:r>
      <w:r w:rsidRPr="000A6803">
        <w:t xml:space="preserve">              E[y←] E[z←] E</w:t>
      </w:r>
      <w:r>
        <w:br/>
      </w:r>
      <w:r w:rsidRPr="000A6803">
        <w:t xml:space="preserve">              │     │     ├──┐</w:t>
      </w:r>
      <w:r>
        <w:br/>
      </w:r>
      <w:r w:rsidRPr="000A6803">
        <w:t xml:space="preserve">              V[m]  V[n]  FE E</w:t>
      </w:r>
      <w:r>
        <w:br/>
      </w:r>
      <w:r w:rsidRPr="000A6803">
        <w:t xml:space="preserve">                          │  │</w:t>
      </w:r>
      <w:r>
        <w:br/>
      </w:r>
      <w:r w:rsidRPr="000A6803">
        <w:t xml:space="preserve">                          F  V[nil]</w:t>
      </w:r>
      <w:r>
        <w:br/>
      </w:r>
      <w:r w:rsidRPr="000A6803">
        <w:t xml:space="preserve">                       ┌──┴──┐</w:t>
      </w:r>
      <w:r>
        <w:br/>
      </w:r>
      <w:r w:rsidRPr="000A6803">
        <w:t xml:space="preserve">                       E[x←] E</w:t>
      </w:r>
      <w:r>
        <w:br/>
      </w:r>
      <w:r w:rsidRPr="000A6803">
        <w:t xml:space="preserve">                       │     ├──┐</w:t>
      </w:r>
      <w:r>
        <w:br/>
      </w:r>
      <w:r w:rsidRPr="000A6803">
        <w:t xml:space="preserve">                       V[z]  FE E</w:t>
      </w:r>
      <w:r>
        <w:br/>
      </w:r>
      <w:r w:rsidRPr="000A6803">
        <w:t xml:space="preserve">                             │  │</w:t>
      </w:r>
      <w:r>
        <w:br/>
      </w:r>
      <w:r w:rsidRPr="000A6803">
        <w:t xml:space="preserve">                             F  V[nil]</w:t>
      </w:r>
      <w:r>
        <w:br/>
      </w:r>
      <w:r w:rsidRPr="000A6803">
        <w:t xml:space="preserve">                             │</w:t>
      </w:r>
      <w:r>
        <w:br/>
      </w:r>
      <w:r w:rsidRPr="000A6803">
        <w:t xml:space="preserve">                             E</w:t>
      </w:r>
      <w:r>
        <w:br/>
      </w:r>
      <w:r w:rsidRPr="000A6803">
        <w:t xml:space="preserve">                        ┌────┼────┐</w:t>
      </w:r>
      <w:r>
        <w:br/>
      </w:r>
      <w:r w:rsidRPr="000A6803">
        <w:t xml:space="preserve">                        E    FE   E</w:t>
      </w:r>
      <w:r>
        <w:br/>
      </w:r>
      <w:r w:rsidRPr="000A6803">
        <w:t xml:space="preserve">                        │    │    │</w:t>
      </w:r>
      <w:r>
        <w:br/>
      </w:r>
      <w:r w:rsidRPr="000A6803">
        <w:t xml:space="preserve">                        V[x] P[+] V[y]</w:t>
      </w:r>
    </w:p>
    <w:p w:rsidR="007A0554" w:rsidRDefault="007A0554" w:rsidP="000A6803">
      <w:pPr>
        <w:pStyle w:val="Unindented"/>
      </w:pPr>
      <w:r w:rsidRPr="007A0554">
        <w:t>In addition to the explicit restrictions on the AST, the compiler passes described here presume that a dead-code elimination pass has already removed useless or dead code.</w:t>
      </w:r>
    </w:p>
    <w:p w:rsidR="007A0554" w:rsidRDefault="007A0554" w:rsidP="00A84FD2">
      <w:pPr>
        <w:pStyle w:val="SIGPLANSubsectionheading"/>
      </w:pPr>
      <w:r w:rsidRPr="007A0554">
        <w:t>Encoding the AST</w:t>
      </w:r>
    </w:p>
    <w:p w:rsidR="007A0554" w:rsidRDefault="007A0554" w:rsidP="000A6803">
      <w:pPr>
        <w:pStyle w:val="Unindented"/>
      </w:pPr>
      <w:r w:rsidRPr="007A0554">
        <w:t xml:space="preserve">Because all the compiler passes operate over arrays, the AST must exist in some array encoding of the tree structure, in this case, a matrix. Each row corresponds to a single node in the AST, ordered by pre-order depth-first traversal. The first column contains the depth vector of the nodes in the AST, </w:t>
      </w:r>
      <w:r w:rsidR="00C07B0C">
        <w:rPr>
          <w:noProof/>
        </w:rPr>
        <w:lastRenderedPageBreak/>
        <mc:AlternateContent>
          <mc:Choice Requires="wps">
            <w:drawing>
              <wp:anchor distT="0" distB="0" distL="114300" distR="114300" simplePos="0" relativeHeight="251663360" behindDoc="0" locked="0" layoutInCell="1" allowOverlap="1" wp14:anchorId="4431EC34" wp14:editId="4A3F4F92">
                <wp:simplePos x="0" y="0"/>
                <wp:positionH relativeFrom="margin">
                  <wp:align>right</wp:align>
                </wp:positionH>
                <wp:positionV relativeFrom="paragraph">
                  <wp:posOffset>1490965</wp:posOffset>
                </wp:positionV>
                <wp:extent cx="6400800" cy="635"/>
                <wp:effectExtent l="0" t="0" r="0" b="8255"/>
                <wp:wrapTopAndBottom/>
                <wp:docPr id="7" name="Text Box 7"/>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a:effectLst/>
                      </wps:spPr>
                      <wps:txbx>
                        <w:txbxContent>
                          <w:p w:rsidR="000A6803" w:rsidRPr="000A6803" w:rsidRDefault="000A6803" w:rsidP="000A6803">
                            <w:pPr>
                              <w:pStyle w:val="Caption"/>
                              <w:jc w:val="center"/>
                              <w:rPr>
                                <w:b/>
                                <w:i w:val="0"/>
                                <w:noProof/>
                                <w:color w:val="auto"/>
                                <w:sz w:val="20"/>
                                <w:szCs w:val="20"/>
                              </w:rPr>
                            </w:pPr>
                            <w:bookmarkStart w:id="5" w:name="_Ref403616097"/>
                            <w:r w:rsidRPr="000A6803">
                              <w:rPr>
                                <w:b/>
                                <w:i w:val="0"/>
                                <w:color w:val="auto"/>
                              </w:rPr>
                              <w:t xml:space="preserve">Snippet </w:t>
                            </w:r>
                            <w:r w:rsidRPr="000A6803">
                              <w:rPr>
                                <w:b/>
                                <w:i w:val="0"/>
                                <w:color w:val="auto"/>
                              </w:rPr>
                              <w:fldChar w:fldCharType="begin"/>
                            </w:r>
                            <w:r w:rsidRPr="000A6803">
                              <w:rPr>
                                <w:b/>
                                <w:i w:val="0"/>
                                <w:color w:val="auto"/>
                              </w:rPr>
                              <w:instrText xml:space="preserve"> SEQ Snippet \* ARABIC </w:instrText>
                            </w:r>
                            <w:r w:rsidRPr="000A6803">
                              <w:rPr>
                                <w:b/>
                                <w:i w:val="0"/>
                                <w:color w:val="auto"/>
                              </w:rPr>
                              <w:fldChar w:fldCharType="separate"/>
                            </w:r>
                            <w:r w:rsidR="00AB0591">
                              <w:rPr>
                                <w:b/>
                                <w:i w:val="0"/>
                                <w:noProof/>
                                <w:color w:val="auto"/>
                              </w:rPr>
                              <w:t>1</w:t>
                            </w:r>
                            <w:r w:rsidRPr="000A6803">
                              <w:rPr>
                                <w:b/>
                                <w:i w:val="0"/>
                                <w:color w:val="auto"/>
                              </w:rPr>
                              <w:fldChar w:fldCharType="end"/>
                            </w:r>
                            <w:bookmarkEnd w:id="5"/>
                            <w:r w:rsidRPr="000A6803">
                              <w:rPr>
                                <w:b/>
                                <w:i w:val="0"/>
                                <w:color w:val="auto"/>
                              </w:rPr>
                              <w:t>.</w:t>
                            </w:r>
                            <w:r w:rsidRPr="000A6803">
                              <w:rPr>
                                <w:i w:val="0"/>
                                <w:color w:val="auto"/>
                              </w:rPr>
                              <w:t xml:space="preserve"> Initial AST</w:t>
                            </w:r>
                            <w:r w:rsidR="00A570E6">
                              <w:rPr>
                                <w:i w:val="0"/>
                                <w:color w:val="auto"/>
                              </w:rPr>
                              <w:t xml:space="preserve"> transposed to display more nicely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1EC34" id="Text Box 7" o:spid="_x0000_s1028" type="#_x0000_t202" style="position:absolute;left:0;text-align:left;margin-left:452.8pt;margin-top:117.4pt;width:7in;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" stroked="f">
                <v:textbox style="mso-fit-shape-to-text:t" inset="0,0,0,0">
                  <w:txbxContent>
                    <w:p w:rsidR="000A6803" w:rsidRPr="000A6803" w:rsidRDefault="000A6803" w:rsidP="000A6803">
                      <w:pPr>
                        <w:pStyle w:val="Caption"/>
                        <w:jc w:val="center"/>
                        <w:rPr>
                          <w:b/>
                          <w:i w:val="0"/>
                          <w:noProof/>
                          <w:color w:val="auto"/>
                          <w:sz w:val="20"/>
                          <w:szCs w:val="20"/>
                        </w:rPr>
                      </w:pPr>
                      <w:bookmarkStart w:id="6" w:name="_Ref403616097"/>
                      <w:r w:rsidRPr="000A6803">
                        <w:rPr>
                          <w:b/>
                          <w:i w:val="0"/>
                          <w:color w:val="auto"/>
                        </w:rPr>
                        <w:t xml:space="preserve">Snippet </w:t>
                      </w:r>
                      <w:r w:rsidRPr="000A6803">
                        <w:rPr>
                          <w:b/>
                          <w:i w:val="0"/>
                          <w:color w:val="auto"/>
                        </w:rPr>
                        <w:fldChar w:fldCharType="begin"/>
                      </w:r>
                      <w:r w:rsidRPr="000A6803">
                        <w:rPr>
                          <w:b/>
                          <w:i w:val="0"/>
                          <w:color w:val="auto"/>
                        </w:rPr>
                        <w:instrText xml:space="preserve"> SEQ Snippet \* ARABIC </w:instrText>
                      </w:r>
                      <w:r w:rsidRPr="000A6803">
                        <w:rPr>
                          <w:b/>
                          <w:i w:val="0"/>
                          <w:color w:val="auto"/>
                        </w:rPr>
                        <w:fldChar w:fldCharType="separate"/>
                      </w:r>
                      <w:r w:rsidR="00AB0591">
                        <w:rPr>
                          <w:b/>
                          <w:i w:val="0"/>
                          <w:noProof/>
                          <w:color w:val="auto"/>
                        </w:rPr>
                        <w:t>1</w:t>
                      </w:r>
                      <w:r w:rsidRPr="000A6803">
                        <w:rPr>
                          <w:b/>
                          <w:i w:val="0"/>
                          <w:color w:val="auto"/>
                        </w:rPr>
                        <w:fldChar w:fldCharType="end"/>
                      </w:r>
                      <w:bookmarkEnd w:id="6"/>
                      <w:r w:rsidRPr="000A6803">
                        <w:rPr>
                          <w:b/>
                          <w:i w:val="0"/>
                          <w:color w:val="auto"/>
                        </w:rPr>
                        <w:t>.</w:t>
                      </w:r>
                      <w:r w:rsidRPr="000A6803">
                        <w:rPr>
                          <w:i w:val="0"/>
                          <w:color w:val="auto"/>
                        </w:rPr>
                        <w:t xml:space="preserve"> Initial AST</w:t>
                      </w:r>
                      <w:r w:rsidR="00A570E6">
                        <w:rPr>
                          <w:i w:val="0"/>
                          <w:color w:val="auto"/>
                        </w:rPr>
                        <w:t xml:space="preserve"> transposed to display more nicely</w:t>
                      </w:r>
                    </w:p>
                  </w:txbxContent>
                </v:textbox>
                <w10:wrap type="topAndBottom" anchorx="margin"/>
              </v:shape>
            </w:pict>
          </mc:Fallback>
        </mc:AlternateContent>
      </w:r>
      <w:r w:rsidR="00C07B0C">
        <w:rPr>
          <w:noProof/>
          <w:lang w:val="en-US"/>
        </w:rPr>
        <mc:AlternateContent>
          <mc:Choice Requires="wps">
            <w:drawing>
              <wp:anchor distT="0" distB="91440" distL="114300" distR="114300" simplePos="0" relativeHeight="251661312" behindDoc="0" locked="0" layoutInCell="1" allowOverlap="1" wp14:anchorId="48273EB1" wp14:editId="249CDB94">
                <wp:simplePos x="0" y="0"/>
                <wp:positionH relativeFrom="margin">
                  <wp:align>center</wp:align>
                </wp:positionH>
                <wp:positionV relativeFrom="margin">
                  <wp:align>top</wp:align>
                </wp:positionV>
                <wp:extent cx="6400800" cy="1499616"/>
                <wp:effectExtent l="0" t="0" r="0" b="5715"/>
                <wp:wrapTopAndBottom/>
                <wp:docPr id="6" name="Text Box 6"/>
                <wp:cNvGraphicFramePr/>
                <a:graphic xmlns:a="http://schemas.openxmlformats.org/drawingml/2006/main">
                  <a:graphicData uri="http://schemas.microsoft.com/office/word/2010/wordprocessingShape">
                    <wps:wsp>
                      <wps:cNvSpPr txBox="1"/>
                      <wps:spPr>
                        <a:xfrm>
                          <a:off x="0" y="0"/>
                          <a:ext cx="6400800" cy="14996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6803" w:rsidRPr="000A6803" w:rsidRDefault="000A6803" w:rsidP="00B00313">
                            <w:pPr>
                              <w:pStyle w:val="Snippet"/>
                            </w:pPr>
                            <w:r w:rsidRPr="000A6803">
                              <w:t xml:space="preserve">      </w:t>
                            </w:r>
                            <w:r w:rsidRPr="000A6803">
                              <w:rPr>
                                <w:rFonts w:cs="Cambria Math"/>
                              </w:rPr>
                              <w:t>⍉</w:t>
                            </w:r>
                            <w:r w:rsidRPr="000A6803">
                              <w:t>AST</w:t>
                            </w:r>
                          </w:p>
                          <w:p w:rsidR="000A6803" w:rsidRPr="000A6803" w:rsidRDefault="000A6803" w:rsidP="00B00313">
                            <w:pPr>
                              <w:pStyle w:val="Snippet"/>
                            </w:pPr>
                            <w:r w:rsidRPr="000A6803">
                              <w:t>┌─┬─┬─┬─┬─┬───┬─┬──┬─┬─┬─┬─┬─┬─┬──┬─┬─┬─┬─┬──┬─┬─┬──┬──┬──┬──┬──┬──┬─┬───┬─┬───┐</w:t>
                            </w:r>
                          </w:p>
                          <w:p w:rsidR="000A6803" w:rsidRPr="000A6803" w:rsidRDefault="000A6803" w:rsidP="00B00313">
                            <w:pPr>
                              <w:pStyle w:val="Snippet"/>
                            </w:pPr>
                            <w:r w:rsidRPr="000A6803">
                              <w:t>│0│1│2│1│2│</w:t>
                            </w:r>
                            <w:proofErr w:type="gramStart"/>
                            <w:r w:rsidRPr="000A6803">
                              <w:t>1  │</w:t>
                            </w:r>
                            <w:proofErr w:type="gramEnd"/>
                            <w:r w:rsidRPr="000A6803">
                              <w:t>2│1 │2│3│4│3│4│3│4 │5│6│7│6│7 │8│9│10│11│10│11│10│11│7│8  │4│5  │</w:t>
                            </w:r>
                          </w:p>
                          <w:p w:rsidR="000A6803" w:rsidRPr="000A6803" w:rsidRDefault="000A6803" w:rsidP="00B00313">
                            <w:pPr>
                              <w:pStyle w:val="Snippet"/>
                            </w:pPr>
                            <w:r w:rsidRPr="000A6803">
                              <w:t>├─┼─┼─┼─┼─┼───┼─┼──┼─┼─┼─┼─┼─┼─┼──┼─┼─┼─┼─┼──┼─┼─┼──┼──┼──┼──┼──┼──┼─┼───┼─┼───┤</w:t>
                            </w:r>
                          </w:p>
                          <w:p w:rsidR="000A6803" w:rsidRPr="000A6803" w:rsidRDefault="000A6803" w:rsidP="00B00313">
                            <w:pPr>
                              <w:pStyle w:val="Snippet"/>
                            </w:pPr>
                            <w:r w:rsidRPr="000A6803">
                              <w:t>│M│E│N│E│N│</w:t>
                            </w:r>
                            <w:proofErr w:type="gramStart"/>
                            <w:r w:rsidRPr="000A6803">
                              <w:t>E  │</w:t>
                            </w:r>
                            <w:proofErr w:type="gramEnd"/>
                            <w:r w:rsidRPr="000A6803">
                              <w:t>N│FE│F│E│V│E│V│E│FE│F│E│V│E│FE│F│E│E │V │FE│P │E │V │E│V  │E│V  │</w:t>
                            </w:r>
                          </w:p>
                          <w:p w:rsidR="000A6803" w:rsidRPr="000A6803" w:rsidRDefault="000A6803" w:rsidP="00B00313">
                            <w:pPr>
                              <w:pStyle w:val="Snippet"/>
                            </w:pPr>
                            <w:r w:rsidRPr="000A6803">
                              <w:t>├─┼─┼─┼─┼─┼───┼─┼──┼─┼─┼─┼─┼─┼─┼──┼─┼─┼─┼─┼──┼─┼─┼──┼──┼──┼──┼──┼──┼─┼───┼─┼───┤</w:t>
                            </w:r>
                          </w:p>
                          <w:p w:rsidR="000A6803" w:rsidRPr="000A6803" w:rsidRDefault="000A6803" w:rsidP="00B00313">
                            <w:pPr>
                              <w:pStyle w:val="Snippet"/>
                            </w:pPr>
                            <w:r w:rsidRPr="000A6803">
                              <w:t>│ │m│3│n│5│nil│0│f │ │</w:t>
                            </w:r>
                            <w:proofErr w:type="spellStart"/>
                            <w:r w:rsidRPr="000A6803">
                              <w:t>y│m│z│n</w:t>
                            </w:r>
                            <w:proofErr w:type="spellEnd"/>
                            <w:r w:rsidRPr="000A6803">
                              <w:t xml:space="preserve">│ </w:t>
                            </w:r>
                            <w:proofErr w:type="gramStart"/>
                            <w:r w:rsidRPr="000A6803">
                              <w:t>│  │</w:t>
                            </w:r>
                            <w:proofErr w:type="gramEnd"/>
                            <w:r w:rsidRPr="000A6803">
                              <w:t xml:space="preserve"> │</w:t>
                            </w:r>
                            <w:proofErr w:type="spellStart"/>
                            <w:r w:rsidRPr="000A6803">
                              <w:t>x│z</w:t>
                            </w:r>
                            <w:proofErr w:type="spellEnd"/>
                            <w:r w:rsidRPr="000A6803">
                              <w:t>│ │  │ │ │  │x │  │+ │  │y │ │nil│ │nil│</w:t>
                            </w:r>
                          </w:p>
                          <w:p w:rsidR="000A6803" w:rsidRPr="000A6803" w:rsidRDefault="000A6803" w:rsidP="00B00313">
                            <w:pPr>
                              <w:pStyle w:val="Snippet"/>
                            </w:pPr>
                            <w:r w:rsidRPr="000A6803">
                              <w:t>├─┼─┼─┼─┼─┼───┼─┼──┼─┼─┼─┼─┼─┼─┼──┼─┼─┼─┼─┼──┼─┼─┼──┼──┼──┼──┼──┼──┼─┼───┼─┼───┤</w:t>
                            </w:r>
                          </w:p>
                          <w:p w:rsidR="000A6803" w:rsidRPr="000A6803" w:rsidRDefault="000A6803" w:rsidP="00B00313">
                            <w:pPr>
                              <w:pStyle w:val="Snippet"/>
                            </w:pPr>
                            <w:r w:rsidRPr="000A6803">
                              <w:t>│ │a│ │a│ │</w:t>
                            </w:r>
                            <w:proofErr w:type="gramStart"/>
                            <w:r w:rsidRPr="000A6803">
                              <w:t>a  │</w:t>
                            </w:r>
                            <w:proofErr w:type="gramEnd"/>
                            <w:r w:rsidRPr="000A6803">
                              <w:t xml:space="preserve"> │  │ │a│ │a│ │m│  │ │a│ │m│  │ │</w:t>
                            </w:r>
                            <w:proofErr w:type="spellStart"/>
                            <w:r w:rsidRPr="000A6803">
                              <w:t>d│a</w:t>
                            </w:r>
                            <w:proofErr w:type="spellEnd"/>
                            <w:r w:rsidRPr="000A6803">
                              <w:t xml:space="preserve"> │  │  │  │a │  │a│   │a│   │</w:t>
                            </w:r>
                          </w:p>
                          <w:p w:rsidR="000A6803" w:rsidRPr="000A6803" w:rsidRDefault="000A6803" w:rsidP="00B00313">
                            <w:pPr>
                              <w:pStyle w:val="Snippet"/>
                            </w:pPr>
                            <w:r w:rsidRPr="000A680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73EB1" id="Text Box 6" o:spid="_x0000_s1029" type="#_x0000_t202" style="position:absolute;left:0;text-align:left;margin-left:0;margin-top:0;width:7in;height:118.1pt;z-index:251661312;visibility:visible;mso-wrap-style:square;mso-width-percent:0;mso-height-percent:0;mso-wrap-distance-left:9pt;mso-wrap-distance-top:0;mso-wrap-distance-right:9pt;mso-wrap-distance-bottom:7.2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" fillcolor="white [3201]" stroked="f" strokeweight=".5pt">
                <v:textbox>
                  <w:txbxContent>
                    <w:p w:rsidR="000A6803" w:rsidRPr="000A6803" w:rsidRDefault="000A6803" w:rsidP="00B00313">
                      <w:pPr>
                        <w:pStyle w:val="Snippet"/>
                      </w:pPr>
                      <w:r w:rsidRPr="000A6803">
                        <w:t xml:space="preserve">      </w:t>
                      </w:r>
                      <w:r w:rsidRPr="000A6803">
                        <w:rPr>
                          <w:rFonts w:cs="Cambria Math"/>
                        </w:rPr>
                        <w:t>⍉</w:t>
                      </w:r>
                      <w:r w:rsidRPr="000A6803">
                        <w:t>AST</w:t>
                      </w:r>
                    </w:p>
                    <w:p w:rsidR="000A6803" w:rsidRPr="000A6803" w:rsidRDefault="000A6803" w:rsidP="00B00313">
                      <w:pPr>
                        <w:pStyle w:val="Snippet"/>
                      </w:pPr>
                      <w:r w:rsidRPr="000A6803">
                        <w:t>┌─┬─┬─┬─┬─┬───┬─┬──┬─┬─┬─┬─┬─┬─┬──┬─┬─┬─┬─┬──┬─┬─┬──┬──┬──┬──┬──┬──┬─┬───┬─┬───┐</w:t>
                      </w:r>
                    </w:p>
                    <w:p w:rsidR="000A6803" w:rsidRPr="000A6803" w:rsidRDefault="000A6803" w:rsidP="00B00313">
                      <w:pPr>
                        <w:pStyle w:val="Snippet"/>
                      </w:pPr>
                      <w:r w:rsidRPr="000A6803">
                        <w:t>│0│1│2│1│2│</w:t>
                      </w:r>
                      <w:proofErr w:type="gramStart"/>
                      <w:r w:rsidRPr="000A6803">
                        <w:t>1  │</w:t>
                      </w:r>
                      <w:proofErr w:type="gramEnd"/>
                      <w:r w:rsidRPr="000A6803">
                        <w:t>2│1 │2│3│4│3│4│3│4 │5│6│7│6│7 │8│9│10│11│10│11│10│11│7│8  │4│5  │</w:t>
                      </w:r>
                    </w:p>
                    <w:p w:rsidR="000A6803" w:rsidRPr="000A6803" w:rsidRDefault="000A6803" w:rsidP="00B00313">
                      <w:pPr>
                        <w:pStyle w:val="Snippet"/>
                      </w:pPr>
                      <w:r w:rsidRPr="000A6803">
                        <w:t>├─┼─┼─┼─┼─┼───┼─┼──┼─┼─┼─┼─┼─┼─┼──┼─┼─┼─┼─┼──┼─┼─┼──┼──┼──┼──┼──┼──┼─┼───┼─┼───┤</w:t>
                      </w:r>
                    </w:p>
                    <w:p w:rsidR="000A6803" w:rsidRPr="000A6803" w:rsidRDefault="000A6803" w:rsidP="00B00313">
                      <w:pPr>
                        <w:pStyle w:val="Snippet"/>
                      </w:pPr>
                      <w:r w:rsidRPr="000A6803">
                        <w:t>│M│E│N│E│N│</w:t>
                      </w:r>
                      <w:proofErr w:type="gramStart"/>
                      <w:r w:rsidRPr="000A6803">
                        <w:t>E  │</w:t>
                      </w:r>
                      <w:proofErr w:type="gramEnd"/>
                      <w:r w:rsidRPr="000A6803">
                        <w:t>N│FE│F│E│V│E│V│E│FE│F│E│V│E│FE│F│E│E │V │FE│P │E │V │E│V  │E│V  │</w:t>
                      </w:r>
                    </w:p>
                    <w:p w:rsidR="000A6803" w:rsidRPr="000A6803" w:rsidRDefault="000A6803" w:rsidP="00B00313">
                      <w:pPr>
                        <w:pStyle w:val="Snippet"/>
                      </w:pPr>
                      <w:r w:rsidRPr="000A6803">
                        <w:t>├─┼─┼─┼─┼─┼───┼─┼──┼─┼─┼─┼─┼─┼─┼──┼─┼─┼─┼─┼──┼─┼─┼──┼──┼──┼──┼──┼──┼─┼───┼─┼───┤</w:t>
                      </w:r>
                    </w:p>
                    <w:p w:rsidR="000A6803" w:rsidRPr="000A6803" w:rsidRDefault="000A6803" w:rsidP="00B00313">
                      <w:pPr>
                        <w:pStyle w:val="Snippet"/>
                      </w:pPr>
                      <w:r w:rsidRPr="000A6803">
                        <w:t>│ │m│3│n│5│nil│0│f │ │</w:t>
                      </w:r>
                      <w:proofErr w:type="spellStart"/>
                      <w:r w:rsidRPr="000A6803">
                        <w:t>y│m│z│n</w:t>
                      </w:r>
                      <w:proofErr w:type="spellEnd"/>
                      <w:r w:rsidRPr="000A6803">
                        <w:t xml:space="preserve">│ </w:t>
                      </w:r>
                      <w:proofErr w:type="gramStart"/>
                      <w:r w:rsidRPr="000A6803">
                        <w:t>│  │</w:t>
                      </w:r>
                      <w:proofErr w:type="gramEnd"/>
                      <w:r w:rsidRPr="000A6803">
                        <w:t xml:space="preserve"> │</w:t>
                      </w:r>
                      <w:proofErr w:type="spellStart"/>
                      <w:r w:rsidRPr="000A6803">
                        <w:t>x│z</w:t>
                      </w:r>
                      <w:proofErr w:type="spellEnd"/>
                      <w:r w:rsidRPr="000A6803">
                        <w:t>│ │  │ │ │  │x │  │+ │  │y │ │nil│ │nil│</w:t>
                      </w:r>
                    </w:p>
                    <w:p w:rsidR="000A6803" w:rsidRPr="000A6803" w:rsidRDefault="000A6803" w:rsidP="00B00313">
                      <w:pPr>
                        <w:pStyle w:val="Snippet"/>
                      </w:pPr>
                      <w:r w:rsidRPr="000A6803">
                        <w:t>├─┼─┼─┼─┼─┼───┼─┼──┼─┼─┼─┼─┼─┼─┼──┼─┼─┼─┼─┼──┼─┼─┼──┼──┼──┼──┼──┼──┼─┼───┼─┼───┤</w:t>
                      </w:r>
                    </w:p>
                    <w:p w:rsidR="000A6803" w:rsidRPr="000A6803" w:rsidRDefault="000A6803" w:rsidP="00B00313">
                      <w:pPr>
                        <w:pStyle w:val="Snippet"/>
                      </w:pPr>
                      <w:r w:rsidRPr="000A6803">
                        <w:t>│ │a│ │a│ │</w:t>
                      </w:r>
                      <w:proofErr w:type="gramStart"/>
                      <w:r w:rsidRPr="000A6803">
                        <w:t>a  │</w:t>
                      </w:r>
                      <w:proofErr w:type="gramEnd"/>
                      <w:r w:rsidRPr="000A6803">
                        <w:t xml:space="preserve"> │  │ │a│ │a│ │m│  │ │a│ │m│  │ │</w:t>
                      </w:r>
                      <w:proofErr w:type="spellStart"/>
                      <w:r w:rsidRPr="000A6803">
                        <w:t>d│a</w:t>
                      </w:r>
                      <w:proofErr w:type="spellEnd"/>
                      <w:r w:rsidRPr="000A6803">
                        <w:t xml:space="preserve"> │  │  │  │a │  │a│   │a│   │</w:t>
                      </w:r>
                    </w:p>
                    <w:p w:rsidR="000A6803" w:rsidRPr="000A6803" w:rsidRDefault="000A6803" w:rsidP="00B00313">
                      <w:pPr>
                        <w:pStyle w:val="Snippet"/>
                      </w:pPr>
                      <w:r w:rsidRPr="000A6803">
                        <w:t>└─┴─┴─┴─┴─┴───┴─┴──┴─┴─┴─┴─┴─┴─┴──┴─┴─┴─┴─┴──┴─┴─┴──┴──┴──┴──┴──┴──┴─┴───┴─┴───┘</w:t>
                      </w:r>
                    </w:p>
                  </w:txbxContent>
                </v:textbox>
                <w10:wrap type="topAndBottom" anchorx="margin" anchory="margin"/>
              </v:shape>
            </w:pict>
          </mc:Fallback>
        </mc:AlternateContent>
      </w:r>
      <w:r w:rsidRPr="007A0554">
        <w:t>starting with 0 for the root node. The second column contains the name of the node. The other columns contain attributes for the nodes. The attributes on input are name and class, columns 3 and 4, respectively. This representation encodes all relevant information, but also has the added benefit of being a standard tree encoding used within the APL pro</w:t>
      </w:r>
      <w:r w:rsidR="00AC7477">
        <w:t xml:space="preserve">gramming community. </w:t>
      </w:r>
      <w:r w:rsidRPr="00AC7477">
        <w:rPr>
          <w:i/>
        </w:rPr>
        <w:t xml:space="preserve">Throughout, some expressions begin with </w:t>
      </w:r>
      <w:r w:rsidRPr="00AC7477">
        <w:rPr>
          <w:rFonts w:ascii="APL385 Unicode" w:hAnsi="APL385 Unicode"/>
        </w:rPr>
        <w:t>⍉</w:t>
      </w:r>
      <w:r w:rsidRPr="00AC7477">
        <w:rPr>
          <w:i/>
        </w:rPr>
        <w:t>, the transpose function, to swap the rows and columns in order to display more neatly. In such cases, note that the rows run vertically and the columns run horizontally.</w:t>
      </w:r>
      <w:r w:rsidRPr="007A0554">
        <w:t xml:space="preserve"> </w:t>
      </w:r>
      <w:r w:rsidR="000A6803">
        <w:fldChar w:fldCharType="begin"/>
      </w:r>
      <w:r w:rsidR="000A6803">
        <w:instrText xml:space="preserve"> REF _Ref403616097 \h </w:instrText>
      </w:r>
      <w:r w:rsidR="000A6803">
        <w:fldChar w:fldCharType="separate"/>
      </w:r>
      <w:r w:rsidR="00AB0591" w:rsidRPr="000A6803">
        <w:rPr>
          <w:b/>
          <w:i/>
        </w:rPr>
        <w:t xml:space="preserve">Snippet </w:t>
      </w:r>
      <w:r w:rsidR="00AB0591">
        <w:rPr>
          <w:b/>
          <w:i/>
          <w:noProof/>
        </w:rPr>
        <w:t>1</w:t>
      </w:r>
      <w:r w:rsidR="000A6803">
        <w:fldChar w:fldCharType="end"/>
      </w:r>
      <w:r w:rsidR="000A6803">
        <w:t xml:space="preserve"> shows how the </w:t>
      </w:r>
      <w:r w:rsidRPr="007A0554">
        <w:t>example given in the introduction looks</w:t>
      </w:r>
      <w:r w:rsidR="000A6803">
        <w:t xml:space="preserve"> encoded.</w:t>
      </w:r>
    </w:p>
    <w:p w:rsidR="00A84FD2" w:rsidRDefault="007A0554" w:rsidP="007A0554">
      <w:pPr>
        <w:pStyle w:val="Paragraph"/>
      </w:pPr>
      <w:r w:rsidRPr="007A0554">
        <w:t xml:space="preserve">The full names and attributes have obviously been adjusted to make the picture prettier. </w:t>
      </w:r>
    </w:p>
    <w:p w:rsidR="00A84FD2" w:rsidRDefault="00A84FD2" w:rsidP="00A84FD2">
      <w:pPr>
        <w:pStyle w:val="Heading"/>
      </w:pPr>
      <w:r>
        <w:t>Compiler Passes</w:t>
      </w:r>
    </w:p>
    <w:p w:rsidR="00A84FD2" w:rsidRDefault="00A84FD2" w:rsidP="000A6803">
      <w:pPr>
        <w:pStyle w:val="Unindented"/>
      </w:pPr>
      <w:r>
        <w:t>In order to perform flattening and lifting, the following series of compiler passes suffice to move from an AST as described above to</w:t>
      </w:r>
      <w:r w:rsidR="00C23A0F">
        <w:t xml:space="preserve"> the following </w:t>
      </w:r>
      <w:r>
        <w:t>flattened AST</w:t>
      </w:r>
      <w:r w:rsidR="00C23A0F">
        <w:t>:</w:t>
      </w:r>
    </w:p>
    <w:p w:rsidR="00C23A0F" w:rsidRDefault="00C23A0F" w:rsidP="00C23A0F">
      <w:pPr>
        <w:pStyle w:val="Code"/>
      </w:pPr>
      <w:r w:rsidRPr="00C23A0F">
        <w:t>Module[]       := (</w:t>
      </w:r>
      <w:proofErr w:type="spellStart"/>
      <w:r w:rsidRPr="00C23A0F">
        <w:t>FuncExpr</w:t>
      </w:r>
      <w:proofErr w:type="spellEnd"/>
      <w:r w:rsidRPr="00C23A0F">
        <w:t xml:space="preserve"> | Expression)*</w:t>
      </w:r>
      <w:r>
        <w:br/>
      </w:r>
      <w:proofErr w:type="spellStart"/>
      <w:r w:rsidRPr="00C23A0F">
        <w:t>FuncExpr</w:t>
      </w:r>
      <w:proofErr w:type="spellEnd"/>
      <w:r w:rsidRPr="00C23A0F">
        <w:t>[name] := Function | Variable</w:t>
      </w:r>
      <w:r>
        <w:br/>
      </w:r>
      <w:r w:rsidRPr="00C23A0F">
        <w:t>Function[]     := Expression*</w:t>
      </w:r>
      <w:r>
        <w:br/>
      </w:r>
      <w:r w:rsidRPr="00C23A0F">
        <w:t>Variable[name] := ()</w:t>
      </w:r>
      <w:r>
        <w:br/>
      </w:r>
      <w:r w:rsidRPr="00C23A0F">
        <w:t>Expression[</w:t>
      </w:r>
      <w:proofErr w:type="spellStart"/>
      <w:r w:rsidRPr="00C23A0F">
        <w:t>name;class;left;right;fn</w:t>
      </w:r>
      <w:proofErr w:type="spellEnd"/>
      <w:r w:rsidRPr="00C23A0F">
        <w:t>;</w:t>
      </w:r>
      <w:r>
        <w:br/>
        <w:t xml:space="preserve">  </w:t>
      </w:r>
      <w:proofErr w:type="spellStart"/>
      <w:r w:rsidRPr="00C23A0F">
        <w:t>left_env;env;slot;left_slot</w:t>
      </w:r>
      <w:proofErr w:type="spellEnd"/>
      <w:r w:rsidRPr="00C23A0F">
        <w:t>;</w:t>
      </w:r>
      <w:r>
        <w:br/>
        <w:t xml:space="preserve">  </w:t>
      </w:r>
      <w:proofErr w:type="spellStart"/>
      <w:r>
        <w:t>right_env;right_slot</w:t>
      </w:r>
      <w:proofErr w:type="spellEnd"/>
      <w:r>
        <w:t>] := ()</w:t>
      </w:r>
    </w:p>
    <w:p w:rsidR="00A84FD2" w:rsidRDefault="00A84FD2" w:rsidP="00C23A0F">
      <w:pPr>
        <w:pStyle w:val="Unindented"/>
      </w:pPr>
      <w:r>
        <w:t>In particular, all function bindings now occur at the top-level, and all function bodies contain expressions with no children. Instead, each expression contains attributes for the left and right arguments as well as the function name. With the name, for each reference there are two additional attributes, giving the environment index and slot position for that variable's location. The environment indicates how far up in the lexical stack to reach, and the slot gives the appropriate position in that environment that con</w:t>
      </w:r>
      <w:r>
        <w:t xml:space="preserve">tains the variable referenced. </w:t>
      </w:r>
    </w:p>
    <w:p w:rsidR="00A84FD2" w:rsidRDefault="00A84FD2" w:rsidP="00A84FD2">
      <w:pPr>
        <w:pStyle w:val="Paragraph"/>
      </w:pPr>
      <w:r>
        <w:t>For simplicity this section omits expression flattening, since the techniques match those of function lifting.</w:t>
      </w:r>
    </w:p>
    <w:p w:rsidR="00A84FD2" w:rsidRDefault="00A84FD2" w:rsidP="00A84FD2">
      <w:pPr>
        <w:pStyle w:val="SIGPLANSubsectionheading"/>
      </w:pPr>
      <w:r w:rsidRPr="00A84FD2">
        <w:t>Node Coordinates</w:t>
      </w:r>
    </w:p>
    <w:p w:rsidR="00A84FD2" w:rsidRDefault="00A84FD2" w:rsidP="000A6803">
      <w:pPr>
        <w:pStyle w:val="Unindented"/>
      </w:pPr>
      <w:r>
        <w:t xml:space="preserve">Traditional implementations of lifting and flattening encode information about the structure of the AST through recursion and branching on node types. Any method of lifting and flattening must encode this information in some usable way. Instead of using recursion and control flow to encode this structural information, consider the depth vector </w:t>
      </w:r>
      <w:r w:rsidRPr="00AA4ABF">
        <w:rPr>
          <w:rFonts w:ascii="APL385 Unicode" w:hAnsi="APL385 Unicode"/>
        </w:rPr>
        <w:t>D</w:t>
      </w:r>
      <w:r>
        <w:t xml:space="preserve"> of the AST. This vector encodes all of the structural information required to understand the parent-child relationships of the AST. Unfortunately, it does so in a way that does not allow for local reasoning about any two nodes in the tre</w:t>
      </w:r>
      <w:r>
        <w:t xml:space="preserve">e without surrounding context. </w:t>
      </w:r>
    </w:p>
    <w:p w:rsidR="00A84FD2" w:rsidRDefault="00A84FD2" w:rsidP="00A84FD2">
      <w:pPr>
        <w:pStyle w:val="Paragraph"/>
      </w:pPr>
      <w:r>
        <w:t xml:space="preserve">Before function lifting, a compiler pass re-encodes this information such that the structural relationship of any two nodes exists locally for each node, requiring no external context. In particular, given the reference or coordinate for any two nodes, simple array operations suffice to determine whether one node is an ancestor of the other, the depth of each node in relation to the other, and whether one node appears before or after the other in the traversal. This information will prove critically important in other passes, so the pass annotates each node with an additional </w:t>
      </w:r>
      <w:r w:rsidRPr="00AA4ABF">
        <w:rPr>
          <w:rFonts w:ascii="APL385 Unicode" w:hAnsi="APL385 Unicode"/>
        </w:rPr>
        <w:t>ref</w:t>
      </w:r>
      <w:r>
        <w:t xml:space="preserve"> attribute containing the node refere</w:t>
      </w:r>
      <w:r>
        <w:t xml:space="preserve">nce, also called a coordinate. </w:t>
      </w:r>
    </w:p>
    <w:p w:rsidR="00A84FD2" w:rsidRDefault="00A84FD2" w:rsidP="00A84FD2">
      <w:pPr>
        <w:pStyle w:val="Paragraph"/>
      </w:pPr>
      <w:r>
        <w:t>A node is an ancestor of another node if and only if its coordinate is a prefix of the second node's coordinate, ignoring zeros. A coordinate corresponds to a path from the root of the tree to the node. It is a vector of length equal to the depth of the AST, consisting of natural numbers, whose non-zero elements precede its zero elements, the count of which equal the depth of the node. A coordinate also represents a unique identifier for any given node as an index into a multi-dimensional array whose</w:t>
      </w:r>
      <w:r>
        <w:t xml:space="preserve"> rank is the depth of the AST. </w:t>
      </w:r>
    </w:p>
    <w:p w:rsidR="00B00313" w:rsidRDefault="00A84FD2" w:rsidP="00B00313">
      <w:pPr>
        <w:pStyle w:val="Paragraph"/>
      </w:pPr>
      <w:r>
        <w:t>To compute the matrix of all coordinates, consider first the set of natural numbers from zero to the depth of the AST, inclusive, given by the following expression:</w:t>
      </w:r>
    </w:p>
    <w:p w:rsidR="00B00313" w:rsidRDefault="00B00313" w:rsidP="00B00313">
      <w:pPr>
        <w:pStyle w:val="Code"/>
        <w:rPr>
          <w:rStyle w:val="CodeChar"/>
        </w:rPr>
      </w:pPr>
      <w:r>
        <w:t xml:space="preserve">      </w:t>
      </w:r>
      <w:r w:rsidRPr="00B00313">
        <w:rPr>
          <w:rStyle w:val="CodeChar"/>
        </w:rPr>
        <w:t>⍳1+⌈/0</w:t>
      </w:r>
      <w:proofErr w:type="gramStart"/>
      <w:r w:rsidRPr="00B00313">
        <w:rPr>
          <w:rStyle w:val="CodeChar"/>
        </w:rPr>
        <w:t>,D</w:t>
      </w:r>
      <w:proofErr w:type="gramEnd"/>
      <w:r w:rsidRPr="00B00313">
        <w:rPr>
          <w:rStyle w:val="CodeChar"/>
        </w:rPr>
        <w:br/>
        <w:t>0 1 2 3 4 5 6 7 8 9 10 11</w:t>
      </w:r>
    </w:p>
    <w:p w:rsidR="00A84FD2" w:rsidRDefault="003B67EB" w:rsidP="00B00313">
      <w:pPr>
        <w:pStyle w:val="Unindented"/>
      </w:pPr>
      <w:r>
        <w:rPr>
          <w:noProof/>
        </w:rPr>
        <w:lastRenderedPageBreak/>
        <mc:AlternateContent>
          <mc:Choice Requires="wps">
            <w:drawing>
              <wp:anchor distT="0" distB="0" distL="114300" distR="114300" simplePos="0" relativeHeight="251666432" behindDoc="0" locked="0" layoutInCell="1" allowOverlap="1" wp14:anchorId="4B585B18" wp14:editId="17AB962A">
                <wp:simplePos x="0" y="0"/>
                <wp:positionH relativeFrom="margin">
                  <wp:align>center</wp:align>
                </wp:positionH>
                <wp:positionV relativeFrom="margin">
                  <wp:align>bottom</wp:align>
                </wp:positionV>
                <wp:extent cx="6400800" cy="256032"/>
                <wp:effectExtent l="0" t="0" r="0" b="8255"/>
                <wp:wrapTopAndBottom/>
                <wp:docPr id="9" name="Text Box 9"/>
                <wp:cNvGraphicFramePr/>
                <a:graphic xmlns:a="http://schemas.openxmlformats.org/drawingml/2006/main">
                  <a:graphicData uri="http://schemas.microsoft.com/office/word/2010/wordprocessingShape">
                    <wps:wsp>
                      <wps:cNvSpPr txBox="1"/>
                      <wps:spPr>
                        <a:xfrm>
                          <a:off x="0" y="0"/>
                          <a:ext cx="6400800" cy="256032"/>
                        </a:xfrm>
                        <a:prstGeom prst="rect">
                          <a:avLst/>
                        </a:prstGeom>
                        <a:solidFill>
                          <a:prstClr val="white"/>
                        </a:solidFill>
                        <a:ln>
                          <a:noFill/>
                        </a:ln>
                        <a:effectLst/>
                      </wps:spPr>
                      <wps:txbx>
                        <w:txbxContent>
                          <w:p w:rsidR="00B00313" w:rsidRPr="00B00313" w:rsidRDefault="00B00313" w:rsidP="00B00313">
                            <w:pPr>
                              <w:pStyle w:val="Caption"/>
                              <w:jc w:val="center"/>
                              <w:rPr>
                                <w:i w:val="0"/>
                                <w:noProof/>
                                <w:color w:val="auto"/>
                                <w:sz w:val="20"/>
                                <w:szCs w:val="20"/>
                              </w:rPr>
                            </w:pPr>
                            <w:bookmarkStart w:id="7" w:name="_Ref403617064"/>
                            <w:r w:rsidRPr="00B00313">
                              <w:rPr>
                                <w:b/>
                                <w:i w:val="0"/>
                                <w:color w:val="auto"/>
                              </w:rPr>
                              <w:t xml:space="preserve">Snippet </w:t>
                            </w:r>
                            <w:r w:rsidRPr="00B00313">
                              <w:rPr>
                                <w:b/>
                                <w:i w:val="0"/>
                                <w:color w:val="auto"/>
                              </w:rPr>
                              <w:fldChar w:fldCharType="begin"/>
                            </w:r>
                            <w:r w:rsidRPr="00B00313">
                              <w:rPr>
                                <w:b/>
                                <w:i w:val="0"/>
                                <w:color w:val="auto"/>
                              </w:rPr>
                              <w:instrText xml:space="preserve"> SEQ Snippet \* ARABIC </w:instrText>
                            </w:r>
                            <w:r w:rsidRPr="00B00313">
                              <w:rPr>
                                <w:b/>
                                <w:i w:val="0"/>
                                <w:color w:val="auto"/>
                              </w:rPr>
                              <w:fldChar w:fldCharType="separate"/>
                            </w:r>
                            <w:r w:rsidR="00AB0591">
                              <w:rPr>
                                <w:b/>
                                <w:i w:val="0"/>
                                <w:noProof/>
                                <w:color w:val="auto"/>
                              </w:rPr>
                              <w:t>2</w:t>
                            </w:r>
                            <w:r w:rsidRPr="00B00313">
                              <w:rPr>
                                <w:b/>
                                <w:i w:val="0"/>
                                <w:color w:val="auto"/>
                              </w:rPr>
                              <w:fldChar w:fldCharType="end"/>
                            </w:r>
                            <w:bookmarkEnd w:id="7"/>
                            <w:r w:rsidRPr="00B00313">
                              <w:rPr>
                                <w:b/>
                                <w:i w:val="0"/>
                                <w:color w:val="auto"/>
                              </w:rPr>
                              <w:t>.</w:t>
                            </w:r>
                            <w:r w:rsidRPr="00B00313">
                              <w:rPr>
                                <w:i w:val="0"/>
                                <w:color w:val="auto"/>
                              </w:rPr>
                              <w:t xml:space="preserve"> Visualizing AST using Outer Product</w:t>
                            </w:r>
                            <w:r w:rsidR="003B67EB">
                              <w:rPr>
                                <w:i w:val="0"/>
                                <w:color w:val="auto"/>
                              </w:rPr>
                              <w:t>; using Scan to obtain unique identifiers; adjusting to have node coordinates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B585B18" id="Text Box 9" o:spid="_x0000_s1030" type="#_x0000_t202" style="position:absolute;left:0;text-align:left;margin-left:0;margin-top:0;width:7in;height:20.15pt;z-index:251666432;visibility:visible;mso-wrap-style:square;mso-height-percent:0;mso-wrap-distance-left:9pt;mso-wrap-distance-top:0;mso-wrap-distance-right:9pt;mso-wrap-distance-bottom:0;mso-position-horizontal:center;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" stroked="f">
                <v:textbox style="mso-fit-shape-to-text:t" inset="0,0,0,0">
                  <w:txbxContent>
                    <w:p w:rsidR="00B00313" w:rsidRPr="00B00313" w:rsidRDefault="00B00313" w:rsidP="00B00313">
                      <w:pPr>
                        <w:pStyle w:val="Caption"/>
                        <w:jc w:val="center"/>
                        <w:rPr>
                          <w:i w:val="0"/>
                          <w:noProof/>
                          <w:color w:val="auto"/>
                          <w:sz w:val="20"/>
                          <w:szCs w:val="20"/>
                        </w:rPr>
                      </w:pPr>
                      <w:bookmarkStart w:id="8" w:name="_Ref403617064"/>
                      <w:r w:rsidRPr="00B00313">
                        <w:rPr>
                          <w:b/>
                          <w:i w:val="0"/>
                          <w:color w:val="auto"/>
                        </w:rPr>
                        <w:t xml:space="preserve">Snippet </w:t>
                      </w:r>
                      <w:r w:rsidRPr="00B00313">
                        <w:rPr>
                          <w:b/>
                          <w:i w:val="0"/>
                          <w:color w:val="auto"/>
                        </w:rPr>
                        <w:fldChar w:fldCharType="begin"/>
                      </w:r>
                      <w:r w:rsidRPr="00B00313">
                        <w:rPr>
                          <w:b/>
                          <w:i w:val="0"/>
                          <w:color w:val="auto"/>
                        </w:rPr>
                        <w:instrText xml:space="preserve"> SEQ Snippet \* ARABIC </w:instrText>
                      </w:r>
                      <w:r w:rsidRPr="00B00313">
                        <w:rPr>
                          <w:b/>
                          <w:i w:val="0"/>
                          <w:color w:val="auto"/>
                        </w:rPr>
                        <w:fldChar w:fldCharType="separate"/>
                      </w:r>
                      <w:r w:rsidR="00AB0591">
                        <w:rPr>
                          <w:b/>
                          <w:i w:val="0"/>
                          <w:noProof/>
                          <w:color w:val="auto"/>
                        </w:rPr>
                        <w:t>2</w:t>
                      </w:r>
                      <w:r w:rsidRPr="00B00313">
                        <w:rPr>
                          <w:b/>
                          <w:i w:val="0"/>
                          <w:color w:val="auto"/>
                        </w:rPr>
                        <w:fldChar w:fldCharType="end"/>
                      </w:r>
                      <w:bookmarkEnd w:id="8"/>
                      <w:r w:rsidRPr="00B00313">
                        <w:rPr>
                          <w:b/>
                          <w:i w:val="0"/>
                          <w:color w:val="auto"/>
                        </w:rPr>
                        <w:t>.</w:t>
                      </w:r>
                      <w:r w:rsidRPr="00B00313">
                        <w:rPr>
                          <w:i w:val="0"/>
                          <w:color w:val="auto"/>
                        </w:rPr>
                        <w:t xml:space="preserve"> Visualizing AST using Outer Product</w:t>
                      </w:r>
                      <w:r w:rsidR="003B67EB">
                        <w:rPr>
                          <w:i w:val="0"/>
                          <w:color w:val="auto"/>
                        </w:rPr>
                        <w:t>; using Scan to obtain unique identifiers; adjusting to have node coordinates</w:t>
                      </w:r>
                    </w:p>
                  </w:txbxContent>
                </v:textbox>
                <w10:wrap type="topAndBottom" anchorx="margin" anchory="margin"/>
              </v:shape>
            </w:pict>
          </mc:Fallback>
        </mc:AlternateContent>
      </w:r>
      <w:r w:rsidR="00A84FD2" w:rsidRPr="00A84FD2">
        <w:t xml:space="preserve">Here </w:t>
      </w:r>
      <w:r w:rsidR="00A84FD2" w:rsidRPr="00AA4ABF">
        <w:rPr>
          <w:rFonts w:ascii="APL385 Unicode" w:hAnsi="APL385 Unicode"/>
        </w:rPr>
        <w:t>D</w:t>
      </w:r>
      <w:r w:rsidR="00A84FD2" w:rsidRPr="00A84FD2">
        <w:t xml:space="preserve"> is the depth vector of the AST. Now consider the </w:t>
      </w:r>
      <w:proofErr w:type="spellStart"/>
      <w:proofErr w:type="gramStart"/>
      <w:r w:rsidR="00A84FD2" w:rsidRPr="00A84FD2">
        <w:t>boolean</w:t>
      </w:r>
      <w:proofErr w:type="spellEnd"/>
      <w:proofErr w:type="gramEnd"/>
      <w:r w:rsidR="00A84FD2" w:rsidRPr="00A84FD2">
        <w:t xml:space="preserve"> matrix given by the outer product equating each element of the range and each element of the original depth vector, given</w:t>
      </w:r>
      <w:r w:rsidR="00B67873">
        <w:t xml:space="preserve"> by the first expression in </w:t>
      </w:r>
      <w:r w:rsidR="00B67873">
        <w:fldChar w:fldCharType="begin"/>
      </w:r>
      <w:r w:rsidR="00B67873">
        <w:instrText xml:space="preserve"> REF _Ref403617064 \h </w:instrText>
      </w:r>
      <w:r w:rsidR="00B67873">
        <w:fldChar w:fldCharType="separate"/>
      </w:r>
      <w:r w:rsidR="00AB0591" w:rsidRPr="00B00313">
        <w:rPr>
          <w:b/>
          <w:i/>
        </w:rPr>
        <w:t xml:space="preserve">Snippet </w:t>
      </w:r>
      <w:r w:rsidR="00AB0591">
        <w:rPr>
          <w:b/>
          <w:i/>
          <w:noProof/>
        </w:rPr>
        <w:t>2</w:t>
      </w:r>
      <w:r w:rsidR="00B67873">
        <w:fldChar w:fldCharType="end"/>
      </w:r>
      <w:r w:rsidR="00B67873">
        <w:t>.</w:t>
      </w:r>
    </w:p>
    <w:p w:rsidR="00A84FD2" w:rsidRDefault="00A84FD2" w:rsidP="00A84FD2">
      <w:pPr>
        <w:pStyle w:val="Paragraph"/>
      </w:pPr>
      <w:r>
        <w:t xml:space="preserve">The result depicts a neat little pictorial representation of the information encoded in the depth vector, using more space. In particular, the tree like structure becomes obvious. The structure defined by this tree becomes </w:t>
      </w:r>
      <w:proofErr w:type="gramStart"/>
      <w:r>
        <w:t>m</w:t>
      </w:r>
      <w:r>
        <w:t>ore clear</w:t>
      </w:r>
      <w:proofErr w:type="gramEnd"/>
      <w:r>
        <w:t xml:space="preserve"> by the outer product.</w:t>
      </w:r>
    </w:p>
    <w:p w:rsidR="00A84FD2" w:rsidRDefault="003B67EB" w:rsidP="00A84FD2">
      <w:pPr>
        <w:pStyle w:val="Paragraph"/>
      </w:pPr>
      <w:r>
        <w:rPr>
          <w:noProof/>
          <w:lang w:val="en-US"/>
        </w:rPr>
        <mc:AlternateContent>
          <mc:Choice Requires="wps">
            <w:drawing>
              <wp:anchor distT="0" distB="91440" distL="114300" distR="114300" simplePos="0" relativeHeight="251664384" behindDoc="0" locked="0" layoutInCell="1" allowOverlap="1" wp14:anchorId="0624127A" wp14:editId="30E58533">
                <wp:simplePos x="0" y="0"/>
                <wp:positionH relativeFrom="margin">
                  <wp:align>center</wp:align>
                </wp:positionH>
                <wp:positionV relativeFrom="margin">
                  <wp:posOffset>2171700</wp:posOffset>
                </wp:positionV>
                <wp:extent cx="5001768" cy="5751576"/>
                <wp:effectExtent l="0" t="0" r="0" b="1905"/>
                <wp:wrapTopAndBottom/>
                <wp:docPr id="8" name="Text Box 8"/>
                <wp:cNvGraphicFramePr/>
                <a:graphic xmlns:a="http://schemas.openxmlformats.org/drawingml/2006/main">
                  <a:graphicData uri="http://schemas.microsoft.com/office/word/2010/wordprocessingShape">
                    <wps:wsp>
                      <wps:cNvSpPr txBox="1"/>
                      <wps:spPr>
                        <a:xfrm>
                          <a:off x="0" y="0"/>
                          <a:ext cx="5001768" cy="5751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313" w:rsidRPr="003B67EB" w:rsidRDefault="00B00313" w:rsidP="00B00313">
                            <w:pPr>
                              <w:pStyle w:val="Snippet"/>
                            </w:pPr>
                            <w:r w:rsidRPr="003B67EB">
                              <w:t xml:space="preserve">      ⍉D∘</w:t>
                            </w:r>
                            <w:proofErr w:type="gramStart"/>
                            <w:r w:rsidRPr="003B67EB">
                              <w:t>.=</w:t>
                            </w:r>
                            <w:proofErr w:type="gramEnd"/>
                            <w:r w:rsidRPr="003B67EB">
                              <w:t>⍳1+⌈/0,D</w:t>
                            </w:r>
                          </w:p>
                          <w:p w:rsidR="00B00313" w:rsidRPr="003B67EB" w:rsidRDefault="00B00313" w:rsidP="00B00313">
                            <w:pPr>
                              <w:pStyle w:val="Snippet"/>
                            </w:pPr>
                            <w:r w:rsidRPr="00831D68">
                              <w:rPr>
                                <w:b/>
                              </w:rPr>
                              <w:t>1</w:t>
                            </w:r>
                            <w:r w:rsidRPr="003B67EB">
                              <w:t xml:space="preserve"> 0 0 0 0 0 0 0 0 0 0 0 0 0 0 0 0 0 0 0 0 0 0 0 0 0 0 0 0 0 0 0</w:t>
                            </w:r>
                          </w:p>
                          <w:p w:rsidR="00B00313" w:rsidRPr="003B67EB" w:rsidRDefault="00B00313" w:rsidP="00B00313">
                            <w:pPr>
                              <w:pStyle w:val="Snippet"/>
                            </w:pPr>
                            <w:r w:rsidRPr="003B67EB">
                              <w:t xml:space="preserve">0 </w:t>
                            </w:r>
                            <w:r w:rsidRPr="00831D68">
                              <w:rPr>
                                <w:b/>
                              </w:rPr>
                              <w:t>1</w:t>
                            </w:r>
                            <w:r w:rsidRPr="003B67EB">
                              <w:t xml:space="preserve"> 0 </w:t>
                            </w:r>
                            <w:r w:rsidRPr="00831D68">
                              <w:rPr>
                                <w:b/>
                              </w:rPr>
                              <w:t>1</w:t>
                            </w:r>
                            <w:r w:rsidRPr="003B67EB">
                              <w:t xml:space="preserve"> 0 </w:t>
                            </w:r>
                            <w:r w:rsidRPr="00831D68">
                              <w:rPr>
                                <w:b/>
                              </w:rPr>
                              <w:t>1</w:t>
                            </w:r>
                            <w:r w:rsidRPr="003B67EB">
                              <w:t xml:space="preserve"> 0 </w:t>
                            </w:r>
                            <w:r w:rsidRPr="00831D68">
                              <w:rPr>
                                <w:b/>
                              </w:rPr>
                              <w:t>1</w:t>
                            </w:r>
                            <w:r w:rsidRPr="003B67EB">
                              <w:t xml:space="preserve"> 0 0 0 0 0 0 0 0 0 0 0 0 0 0 0 0 0 0 0 0 0 0 0 0</w:t>
                            </w:r>
                          </w:p>
                          <w:p w:rsidR="00B00313" w:rsidRPr="003B67EB" w:rsidRDefault="00B00313" w:rsidP="00B00313">
                            <w:pPr>
                              <w:pStyle w:val="Snippet"/>
                            </w:pPr>
                            <w:r w:rsidRPr="003B67EB">
                              <w:t xml:space="preserve">0 0 </w:t>
                            </w:r>
                            <w:r w:rsidRPr="00831D68">
                              <w:rPr>
                                <w:b/>
                              </w:rPr>
                              <w:t>1</w:t>
                            </w:r>
                            <w:r w:rsidRPr="003B67EB">
                              <w:t xml:space="preserve"> 0 </w:t>
                            </w:r>
                            <w:r w:rsidRPr="00831D68">
                              <w:rPr>
                                <w:b/>
                              </w:rPr>
                              <w:t>1</w:t>
                            </w:r>
                            <w:r w:rsidRPr="003B67EB">
                              <w:t xml:space="preserve"> 0 </w:t>
                            </w:r>
                            <w:r w:rsidRPr="00831D68">
                              <w:rPr>
                                <w:b/>
                              </w:rPr>
                              <w:t>1</w:t>
                            </w:r>
                            <w:r w:rsidRPr="003B67EB">
                              <w:t xml:space="preserve"> 0 </w:t>
                            </w:r>
                            <w:r w:rsidRPr="00831D68">
                              <w:rPr>
                                <w:b/>
                              </w:rPr>
                              <w:t>1</w:t>
                            </w:r>
                            <w:r w:rsidRPr="003B67EB">
                              <w:t xml:space="preserve"> 0 0 0 0 0 0 0 0 0 0 0 0 0 0 0 0 0 0 0 0 0 0 0</w:t>
                            </w:r>
                          </w:p>
                          <w:p w:rsidR="00B00313" w:rsidRPr="003B67EB" w:rsidRDefault="00B00313" w:rsidP="00B00313">
                            <w:pPr>
                              <w:pStyle w:val="Snippet"/>
                            </w:pPr>
                            <w:r w:rsidRPr="003B67EB">
                              <w:t xml:space="preserve">0 0 0 0 0 0 0 0 0 </w:t>
                            </w:r>
                            <w:r w:rsidRPr="00831D68">
                              <w:rPr>
                                <w:b/>
                              </w:rPr>
                              <w:t>1</w:t>
                            </w:r>
                            <w:r w:rsidRPr="003B67EB">
                              <w:t xml:space="preserve"> 0 </w:t>
                            </w:r>
                            <w:r w:rsidRPr="00831D68">
                              <w:rPr>
                                <w:b/>
                              </w:rPr>
                              <w:t>1</w:t>
                            </w:r>
                            <w:r w:rsidRPr="003B67EB">
                              <w:t xml:space="preserve"> 0 </w:t>
                            </w:r>
                            <w:r w:rsidRPr="00831D68">
                              <w:rPr>
                                <w:b/>
                              </w:rPr>
                              <w:t>1</w:t>
                            </w:r>
                            <w:r w:rsidRPr="003B67EB">
                              <w:t xml:space="preserve"> 0 0 0 0 0 0 0 0 0 0 0 0 0 0 0 0 0 0</w:t>
                            </w:r>
                          </w:p>
                          <w:p w:rsidR="00B00313" w:rsidRPr="003B67EB" w:rsidRDefault="00B00313" w:rsidP="00B00313">
                            <w:pPr>
                              <w:pStyle w:val="Snippet"/>
                            </w:pPr>
                            <w:r w:rsidRPr="003B67EB">
                              <w:t xml:space="preserve">0 0 0 0 0 0 0 0 0 0 </w:t>
                            </w:r>
                            <w:r w:rsidRPr="00831D68">
                              <w:rPr>
                                <w:b/>
                              </w:rPr>
                              <w:t>1</w:t>
                            </w:r>
                            <w:r w:rsidRPr="003B67EB">
                              <w:t xml:space="preserve"> 0 </w:t>
                            </w:r>
                            <w:r w:rsidRPr="00831D68">
                              <w:rPr>
                                <w:b/>
                              </w:rPr>
                              <w:t>1</w:t>
                            </w:r>
                            <w:r w:rsidRPr="003B67EB">
                              <w:t xml:space="preserve"> 0 </w:t>
                            </w:r>
                            <w:r w:rsidRPr="00831D68">
                              <w:rPr>
                                <w:b/>
                              </w:rPr>
                              <w:t>1</w:t>
                            </w:r>
                            <w:r w:rsidRPr="003B67EB">
                              <w:t xml:space="preserve"> 0 0 0 0 0 0 0 0 0 0 0 0 0 0 0 </w:t>
                            </w:r>
                            <w:r w:rsidRPr="00831D68">
                              <w:rPr>
                                <w:b/>
                              </w:rPr>
                              <w:t>1</w:t>
                            </w:r>
                            <w:r w:rsidRPr="003B67EB">
                              <w:t xml:space="preserve"> 0</w:t>
                            </w:r>
                          </w:p>
                          <w:p w:rsidR="00B00313" w:rsidRPr="003B67EB" w:rsidRDefault="00B00313" w:rsidP="00B00313">
                            <w:pPr>
                              <w:pStyle w:val="Snippet"/>
                            </w:pPr>
                            <w:r w:rsidRPr="003B67EB">
                              <w:t xml:space="preserve">0 0 0 0 0 0 0 0 0 0 0 0 0 0 0 </w:t>
                            </w:r>
                            <w:r w:rsidRPr="00831D68">
                              <w:rPr>
                                <w:b/>
                              </w:rPr>
                              <w:t>1</w:t>
                            </w:r>
                            <w:r w:rsidRPr="003B67EB">
                              <w:t xml:space="preserve"> 0 0 0 0 0 0 0 0 0 0 0 0 0 0 0 </w:t>
                            </w:r>
                            <w:r w:rsidRPr="00831D68">
                              <w:rPr>
                                <w:b/>
                              </w:rPr>
                              <w:t>1</w:t>
                            </w:r>
                          </w:p>
                          <w:p w:rsidR="00B00313" w:rsidRPr="003B67EB" w:rsidRDefault="00B00313" w:rsidP="00B00313">
                            <w:pPr>
                              <w:pStyle w:val="Snippet"/>
                            </w:pPr>
                            <w:r w:rsidRPr="003B67EB">
                              <w:t xml:space="preserve">0 0 0 0 0 0 0 0 0 0 0 0 0 0 0 0 </w:t>
                            </w:r>
                            <w:r w:rsidRPr="00831D68">
                              <w:rPr>
                                <w:b/>
                              </w:rPr>
                              <w:t>1</w:t>
                            </w:r>
                            <w:r w:rsidRPr="003B67EB">
                              <w:t xml:space="preserve"> 0 </w:t>
                            </w:r>
                            <w:r w:rsidRPr="00831D68">
                              <w:rPr>
                                <w:b/>
                              </w:rPr>
                              <w:t>1</w:t>
                            </w:r>
                            <w:r w:rsidRPr="003B67EB">
                              <w:t xml:space="preserve"> 0 0 0 0 0 0 0 0 0 0 0 0 0</w:t>
                            </w:r>
                          </w:p>
                          <w:p w:rsidR="00B00313" w:rsidRPr="003B67EB" w:rsidRDefault="00B00313" w:rsidP="00B00313">
                            <w:pPr>
                              <w:pStyle w:val="Snippet"/>
                            </w:pPr>
                            <w:r w:rsidRPr="003B67EB">
                              <w:t xml:space="preserve">0 0 0 0 0 0 0 0 0 0 0 0 0 0 0 0 0 </w:t>
                            </w:r>
                            <w:r w:rsidRPr="00831D68">
                              <w:rPr>
                                <w:b/>
                              </w:rPr>
                              <w:t>1</w:t>
                            </w:r>
                            <w:r w:rsidRPr="003B67EB">
                              <w:t xml:space="preserve"> 0 </w:t>
                            </w:r>
                            <w:r w:rsidRPr="00831D68">
                              <w:rPr>
                                <w:b/>
                              </w:rPr>
                              <w:t>1</w:t>
                            </w:r>
                            <w:r w:rsidRPr="003B67EB">
                              <w:t xml:space="preserve"> 0 0 0 0 0 0 0 0 </w:t>
                            </w:r>
                            <w:r w:rsidRPr="00831D68">
                              <w:rPr>
                                <w:b/>
                              </w:rPr>
                              <w:t>1</w:t>
                            </w:r>
                            <w:r w:rsidRPr="003B67EB">
                              <w:t xml:space="preserve"> 0 0 0</w:t>
                            </w:r>
                          </w:p>
                          <w:p w:rsidR="00B00313" w:rsidRPr="003B67EB" w:rsidRDefault="00B00313" w:rsidP="00B00313">
                            <w:pPr>
                              <w:pStyle w:val="Snippet"/>
                            </w:pPr>
                            <w:r w:rsidRPr="003B67EB">
                              <w:t xml:space="preserve">0 0 0 0 0 0 0 0 0 0 0 0 0 0 0 0 0 0 0 0 </w:t>
                            </w:r>
                            <w:r w:rsidRPr="00831D68">
                              <w:rPr>
                                <w:b/>
                              </w:rPr>
                              <w:t>1</w:t>
                            </w:r>
                            <w:r w:rsidRPr="003B67EB">
                              <w:t xml:space="preserve"> 0 0 0 0 0 0 0 0 </w:t>
                            </w:r>
                            <w:r w:rsidRPr="00831D68">
                              <w:rPr>
                                <w:b/>
                              </w:rPr>
                              <w:t>1</w:t>
                            </w:r>
                            <w:r w:rsidRPr="003B67EB">
                              <w:t xml:space="preserve"> 0 0</w:t>
                            </w:r>
                          </w:p>
                          <w:p w:rsidR="00B00313" w:rsidRPr="003B67EB" w:rsidRDefault="00B00313" w:rsidP="00B00313">
                            <w:pPr>
                              <w:pStyle w:val="Snippet"/>
                            </w:pPr>
                            <w:r w:rsidRPr="003B67EB">
                              <w:t xml:space="preserve">0 0 0 0 0 0 0 0 0 0 0 0 0 0 0 0 0 0 0 0 0 </w:t>
                            </w:r>
                            <w:r w:rsidRPr="00831D68">
                              <w:rPr>
                                <w:b/>
                              </w:rPr>
                              <w:t>1</w:t>
                            </w:r>
                            <w:r w:rsidRPr="003B67EB">
                              <w:t xml:space="preserve"> 0 0 0 0 0 0 0 0 0 0</w:t>
                            </w:r>
                          </w:p>
                          <w:p w:rsidR="003B67EB" w:rsidRPr="003B67EB" w:rsidRDefault="00B00313" w:rsidP="00B00313">
                            <w:pPr>
                              <w:pStyle w:val="Snippet"/>
                            </w:pPr>
                            <w:r w:rsidRPr="003B67EB">
                              <w:t xml:space="preserve">0 0 0 0 0 0 0 0 0 0 0 0 0 0 0 0 0 0 0 0 0 0 </w:t>
                            </w:r>
                            <w:r w:rsidRPr="00831D68">
                              <w:rPr>
                                <w:b/>
                              </w:rPr>
                              <w:t>1</w:t>
                            </w:r>
                            <w:r w:rsidRPr="003B67EB">
                              <w:t xml:space="preserve"> 0 </w:t>
                            </w:r>
                            <w:r w:rsidRPr="00831D68">
                              <w:rPr>
                                <w:b/>
                              </w:rPr>
                              <w:t>1</w:t>
                            </w:r>
                            <w:r w:rsidRPr="003B67EB">
                              <w:t xml:space="preserve"> 0 </w:t>
                            </w:r>
                            <w:r w:rsidRPr="00831D68">
                              <w:rPr>
                                <w:b/>
                              </w:rPr>
                              <w:t>1</w:t>
                            </w:r>
                            <w:r w:rsidRPr="003B67EB">
                              <w:t xml:space="preserve"> 0 0 0 0 0</w:t>
                            </w:r>
                          </w:p>
                          <w:p w:rsidR="00B00313" w:rsidRPr="003B67EB" w:rsidRDefault="00B00313" w:rsidP="00B00313">
                            <w:pPr>
                              <w:pStyle w:val="Snippet"/>
                            </w:pPr>
                            <w:r w:rsidRPr="003B67EB">
                              <w:t xml:space="preserve">0 0 0 0 0 0 0 0 0 0 0 0 0 0 0 0 0 0 0 0 0 0 0 </w:t>
                            </w:r>
                            <w:r w:rsidRPr="00831D68">
                              <w:rPr>
                                <w:b/>
                              </w:rPr>
                              <w:t>1</w:t>
                            </w:r>
                            <w:r w:rsidRPr="003B67EB">
                              <w:t xml:space="preserve"> 0 </w:t>
                            </w:r>
                            <w:r w:rsidRPr="00831D68">
                              <w:rPr>
                                <w:b/>
                              </w:rPr>
                              <w:t>1</w:t>
                            </w:r>
                            <w:r w:rsidRPr="003B67EB">
                              <w:t xml:space="preserve"> 0 </w:t>
                            </w:r>
                            <w:r w:rsidRPr="00831D68">
                              <w:rPr>
                                <w:b/>
                              </w:rPr>
                              <w:t>1</w:t>
                            </w:r>
                            <w:r w:rsidRPr="003B67EB">
                              <w:t xml:space="preserve"> 0 0 0 0</w:t>
                            </w:r>
                          </w:p>
                          <w:p w:rsidR="003B67EB" w:rsidRPr="003B67EB" w:rsidRDefault="003B67EB" w:rsidP="003B67EB">
                            <w:pPr>
                              <w:pStyle w:val="Snippet"/>
                            </w:pPr>
                            <w:r w:rsidRPr="003B67EB">
                              <w:t xml:space="preserve">      </w:t>
                            </w:r>
                            <w:r w:rsidRPr="003B67EB">
                              <w:rPr>
                                <w:rFonts w:cs="Cambria Math"/>
                              </w:rPr>
                              <w:t>⍉</w:t>
                            </w:r>
                            <w:r w:rsidRPr="003B67EB">
                              <w:t>+</w:t>
                            </w:r>
                            <w:r w:rsidRPr="003B67EB">
                              <w:rPr>
                                <w:rFonts w:cs="Cambria Math"/>
                              </w:rPr>
                              <w:t>⍀</w:t>
                            </w:r>
                            <w:r w:rsidRPr="003B67EB">
                              <w:t>D</w:t>
                            </w:r>
                            <w:r w:rsidRPr="003B67EB">
                              <w:rPr>
                                <w:rFonts w:cs="Cambria Math"/>
                              </w:rPr>
                              <w:t>∘</w:t>
                            </w:r>
                            <w:proofErr w:type="gramStart"/>
                            <w:r w:rsidRPr="003B67EB">
                              <w:t>.=</w:t>
                            </w:r>
                            <w:proofErr w:type="gramEnd"/>
                            <w:r w:rsidRPr="003B67EB">
                              <w:rPr>
                                <w:rFonts w:cs="Cambria Math"/>
                              </w:rPr>
                              <w:t>⍳</w:t>
                            </w:r>
                            <w:r w:rsidRPr="003B67EB">
                              <w:t>1+</w:t>
                            </w:r>
                            <w:r w:rsidRPr="003B67EB">
                              <w:rPr>
                                <w:rFonts w:cs="Cambria Math"/>
                              </w:rPr>
                              <w:t>⌈</w:t>
                            </w:r>
                            <w:r w:rsidRPr="003B67EB">
                              <w:t>/0,D</w:t>
                            </w:r>
                          </w:p>
                          <w:p w:rsidR="003B67EB" w:rsidRPr="003B67EB" w:rsidRDefault="003B67EB" w:rsidP="003B67EB">
                            <w:pPr>
                              <w:pStyle w:val="Snippet"/>
                            </w:pPr>
                            <w:r w:rsidRPr="003B67EB">
                              <w:t>1 1 1 1 1 1 1 1 1 1 1 1 1 1 1 1 1 1 1 1 1 1 1 1 1 1 1 1 1 1 1 1</w:t>
                            </w:r>
                          </w:p>
                          <w:p w:rsidR="003B67EB" w:rsidRPr="003B67EB" w:rsidRDefault="003B67EB" w:rsidP="003B67EB">
                            <w:pPr>
                              <w:pStyle w:val="Snippet"/>
                            </w:pPr>
                            <w:r w:rsidRPr="003B67EB">
                              <w:t>0 1 1 2 2 3 3 4 4 4 4 4 4 4 4 4 4 4 4 4 4 4 4 4 4 4 4 4 4 4 4 4</w:t>
                            </w:r>
                          </w:p>
                          <w:p w:rsidR="003B67EB" w:rsidRPr="003B67EB" w:rsidRDefault="003B67EB" w:rsidP="003B67EB">
                            <w:pPr>
                              <w:pStyle w:val="Snippet"/>
                            </w:pPr>
                            <w:r w:rsidRPr="003B67EB">
                              <w:t>0 0 1 1 2 2 3 3 4 4 4 4 4 4 4 4 4 4 4 4 4 4 4 4 4 4 4 4 4 4 4 4</w:t>
                            </w:r>
                          </w:p>
                          <w:p w:rsidR="003B67EB" w:rsidRPr="003B67EB" w:rsidRDefault="003B67EB" w:rsidP="003B67EB">
                            <w:pPr>
                              <w:pStyle w:val="Snippet"/>
                            </w:pPr>
                            <w:r w:rsidRPr="003B67EB">
                              <w:t>0 0 0 0 0 0 0 0 0 1 1 2 2 3 3 3 3 3 3 3 3 3 3 3 3 3 3 3 3 3 3 3</w:t>
                            </w:r>
                          </w:p>
                          <w:p w:rsidR="003B67EB" w:rsidRPr="003B67EB" w:rsidRDefault="003B67EB" w:rsidP="003B67EB">
                            <w:pPr>
                              <w:pStyle w:val="Snippet"/>
                            </w:pPr>
                            <w:r w:rsidRPr="003B67EB">
                              <w:t>0 0 0 0 0 0 0 0 0 0 1 1 2 2 3 3 3 3 3 3 3 3 3 3 3 3 3 3 3 3 4 4</w:t>
                            </w:r>
                          </w:p>
                          <w:p w:rsidR="003B67EB" w:rsidRPr="003B67EB" w:rsidRDefault="003B67EB" w:rsidP="003B67EB">
                            <w:pPr>
                              <w:pStyle w:val="Snippet"/>
                            </w:pPr>
                            <w:r w:rsidRPr="003B67EB">
                              <w:t>0 0 0 0 0 0 0 0 0 0 0 0 0 0 0 1 1 1 1 1 1 1 1 1 1 1 1 1 1 1 1 2</w:t>
                            </w:r>
                          </w:p>
                          <w:p w:rsidR="003B67EB" w:rsidRPr="003B67EB" w:rsidRDefault="003B67EB" w:rsidP="003B67EB">
                            <w:pPr>
                              <w:pStyle w:val="Snippet"/>
                            </w:pPr>
                            <w:r w:rsidRPr="003B67EB">
                              <w:t>0 0 0 0 0 0 0 0 0 0 0 0 0 0 0 0 1 1 2 2 2 2 2 2 2 2 2 2 2 2 2 2</w:t>
                            </w:r>
                          </w:p>
                          <w:p w:rsidR="003B67EB" w:rsidRPr="003B67EB" w:rsidRDefault="003B67EB" w:rsidP="003B67EB">
                            <w:pPr>
                              <w:pStyle w:val="Snippet"/>
                            </w:pPr>
                            <w:r w:rsidRPr="003B67EB">
                              <w:t>0 0 0 0 0 0 0 0 0 0 0 0 0 0 0 0 0 1 1 2 2 2 2 2 2 2 2 2 3 3 3 3</w:t>
                            </w:r>
                          </w:p>
                          <w:p w:rsidR="003B67EB" w:rsidRPr="003B67EB" w:rsidRDefault="003B67EB" w:rsidP="003B67EB">
                            <w:pPr>
                              <w:pStyle w:val="Snippet"/>
                            </w:pPr>
                            <w:r w:rsidRPr="003B67EB">
                              <w:t>0 0 0 0 0 0 0 0 0 0 0 0 0 0 0 0 0 0 0 0 1 1 1 1 1 1 1 1 1 2 2 2</w:t>
                            </w:r>
                          </w:p>
                          <w:p w:rsidR="003B67EB" w:rsidRPr="003B67EB" w:rsidRDefault="003B67EB" w:rsidP="003B67EB">
                            <w:pPr>
                              <w:pStyle w:val="Snippet"/>
                            </w:pPr>
                            <w:r w:rsidRPr="003B67EB">
                              <w:t>0 0 0 0 0 0 0 0 0 0 0 0 0 0 0 0 0 0 0 0 0 1 1 1 1 1 1 1 1 1 1 1</w:t>
                            </w:r>
                          </w:p>
                          <w:p w:rsidR="003B67EB" w:rsidRPr="003B67EB" w:rsidRDefault="003B67EB" w:rsidP="003B67EB">
                            <w:pPr>
                              <w:pStyle w:val="Snippet"/>
                            </w:pPr>
                            <w:r w:rsidRPr="003B67EB">
                              <w:t>0 0 0 0 0 0 0 0 0 0 0 0 0 0 0 0 0 0 0 0 0 0 1 1 2 2 3 3 3 3 3 3</w:t>
                            </w:r>
                          </w:p>
                          <w:p w:rsidR="003B67EB" w:rsidRPr="003B67EB" w:rsidRDefault="003B67EB" w:rsidP="003B67EB">
                            <w:pPr>
                              <w:pStyle w:val="Snippet"/>
                            </w:pPr>
                            <w:r w:rsidRPr="003B67EB">
                              <w:t>0 0 0 0 0 0 0 0 0 0 0 0 0 0 0 0 0 0 0 0 0 0 0 1 1 2 2 3 3 3 3 3</w:t>
                            </w:r>
                          </w:p>
                          <w:p w:rsidR="003B67EB" w:rsidRPr="003B67EB" w:rsidRDefault="003B67EB" w:rsidP="003B67EB">
                            <w:pPr>
                              <w:pStyle w:val="Snippet"/>
                            </w:pPr>
                            <w:r w:rsidRPr="003B67EB">
                              <w:t xml:space="preserve">      </w:t>
                            </w:r>
                            <w:r w:rsidRPr="003B67EB">
                              <w:rPr>
                                <w:rFonts w:cs="Cambria Math"/>
                              </w:rPr>
                              <w:t>⍉</w:t>
                            </w:r>
                            <w:r w:rsidRPr="003B67EB">
                              <w:t>R</w:t>
                            </w:r>
                            <w:proofErr w:type="gramStart"/>
                            <w:r w:rsidRPr="003B67EB">
                              <w:t>←(</w:t>
                            </w:r>
                            <w:proofErr w:type="gramEnd"/>
                            <w:r w:rsidRPr="003B67EB">
                              <w:t>1+D)↑</w:t>
                            </w:r>
                            <w:r w:rsidRPr="003B67EB">
                              <w:rPr>
                                <w:rFonts w:cs="Cambria Math"/>
                              </w:rPr>
                              <w:t>⍤</w:t>
                            </w:r>
                            <w:r w:rsidRPr="003B67EB">
                              <w:t>¯1+</w:t>
                            </w:r>
                            <w:r w:rsidRPr="003B67EB">
                              <w:rPr>
                                <w:rFonts w:cs="Cambria Math"/>
                              </w:rPr>
                              <w:t>⍀</w:t>
                            </w:r>
                            <w:r w:rsidRPr="003B67EB">
                              <w:t>D</w:t>
                            </w:r>
                            <w:r w:rsidRPr="003B67EB">
                              <w:rPr>
                                <w:rFonts w:cs="Cambria Math"/>
                              </w:rPr>
                              <w:t>∘</w:t>
                            </w:r>
                            <w:r w:rsidRPr="003B67EB">
                              <w:t>.=</w:t>
                            </w:r>
                            <w:r w:rsidRPr="003B67EB">
                              <w:rPr>
                                <w:rFonts w:cs="Cambria Math"/>
                              </w:rPr>
                              <w:t>⍳</w:t>
                            </w:r>
                            <w:r w:rsidRPr="003B67EB">
                              <w:t>1+</w:t>
                            </w:r>
                            <w:r w:rsidRPr="003B67EB">
                              <w:rPr>
                                <w:rFonts w:cs="Cambria Math"/>
                              </w:rPr>
                              <w:t>⌈</w:t>
                            </w:r>
                            <w:r w:rsidRPr="003B67EB">
                              <w:t>/0,D</w:t>
                            </w:r>
                          </w:p>
                          <w:p w:rsidR="003B67EB" w:rsidRPr="003B67EB" w:rsidRDefault="003B67EB" w:rsidP="003B67EB">
                            <w:pPr>
                              <w:pStyle w:val="Snippet"/>
                            </w:pPr>
                            <w:r w:rsidRPr="003B67EB">
                              <w:t>1 1 1 1 1 1 1 1 1 1 1 1 1 1 1 1 1 1 1 1 1 1 1 1 1 1 1 1 1 1 1 1</w:t>
                            </w:r>
                          </w:p>
                          <w:p w:rsidR="003B67EB" w:rsidRPr="003B67EB" w:rsidRDefault="003B67EB" w:rsidP="003B67EB">
                            <w:pPr>
                              <w:pStyle w:val="Snippet"/>
                            </w:pPr>
                            <w:r w:rsidRPr="003B67EB">
                              <w:t>0 1 1 2 2 3 3 4 4 4 4 4 4 4 4 4 4 4 4 4 4 4 4 4 4 4 4 4 4 4 4 4</w:t>
                            </w:r>
                          </w:p>
                          <w:p w:rsidR="003B67EB" w:rsidRPr="003B67EB" w:rsidRDefault="003B67EB" w:rsidP="003B67EB">
                            <w:pPr>
                              <w:pStyle w:val="Snippet"/>
                            </w:pPr>
                            <w:r w:rsidRPr="003B67EB">
                              <w:t>0 0 1 0 2 0 3 0 4 4 4 4 4 4 4 4 4 4 4 4 4 4 4 4 4 4 4 4 4 4 4 4</w:t>
                            </w:r>
                          </w:p>
                          <w:p w:rsidR="003B67EB" w:rsidRPr="003B67EB" w:rsidRDefault="003B67EB" w:rsidP="003B67EB">
                            <w:pPr>
                              <w:pStyle w:val="Snippet"/>
                            </w:pPr>
                            <w:r w:rsidRPr="003B67EB">
                              <w:t>0 0 0 0 0 0 0 0 0 1 1 2 2 3 3 3 3 3 3 3 3 3 3 3 3 3 3 3 3 3 3 3</w:t>
                            </w:r>
                          </w:p>
                          <w:p w:rsidR="003B67EB" w:rsidRPr="003B67EB" w:rsidRDefault="003B67EB" w:rsidP="003B67EB">
                            <w:pPr>
                              <w:pStyle w:val="Snippet"/>
                            </w:pPr>
                            <w:r w:rsidRPr="003B67EB">
                              <w:t>0 0 0 0 0 0 0 0 0 0 1 0 2 0 3 3 3 3 3 3 3 3 3 3 3 3 3 3 3 3 4 4</w:t>
                            </w:r>
                          </w:p>
                          <w:p w:rsidR="003B67EB" w:rsidRPr="003B67EB" w:rsidRDefault="003B67EB" w:rsidP="003B67EB">
                            <w:pPr>
                              <w:pStyle w:val="Snippet"/>
                            </w:pPr>
                            <w:r w:rsidRPr="003B67EB">
                              <w:t>0 0 0 0 0 0 0 0 0 0 0 0 0 0 0 1 1 1 1 1 1 1 1 1 1 1 1 1 1 1 0 2</w:t>
                            </w:r>
                          </w:p>
                          <w:p w:rsidR="003B67EB" w:rsidRPr="003B67EB" w:rsidRDefault="003B67EB" w:rsidP="003B67EB">
                            <w:pPr>
                              <w:pStyle w:val="Snippet"/>
                            </w:pPr>
                            <w:r w:rsidRPr="003B67EB">
                              <w:t>0 0 0 0 0 0 0 0 0 0 0 0 0 0 0 0 1 1 2 2 2 2 2 2 2 2 2 2 2 2 0 0</w:t>
                            </w:r>
                          </w:p>
                          <w:p w:rsidR="003B67EB" w:rsidRPr="003B67EB" w:rsidRDefault="003B67EB" w:rsidP="003B67EB">
                            <w:pPr>
                              <w:pStyle w:val="Snippet"/>
                            </w:pPr>
                            <w:r w:rsidRPr="003B67EB">
                              <w:t>0 0 0 0 0 0 0 0 0 0 0 0 0 0 0 0 0 1 0 2 2 2 2 2 2 2 2 2 3 3 0 0</w:t>
                            </w:r>
                          </w:p>
                          <w:p w:rsidR="003B67EB" w:rsidRPr="003B67EB" w:rsidRDefault="003B67EB" w:rsidP="003B67EB">
                            <w:pPr>
                              <w:pStyle w:val="Snippet"/>
                            </w:pPr>
                            <w:r w:rsidRPr="003B67EB">
                              <w:t>0 0 0 0 0 0 0 0 0 0 0 0 0 0 0 0 0 0 0 0 1 1 1 1 1 1 1 1 0 2 0 0</w:t>
                            </w:r>
                          </w:p>
                          <w:p w:rsidR="003B67EB" w:rsidRPr="003B67EB" w:rsidRDefault="003B67EB" w:rsidP="003B67EB">
                            <w:pPr>
                              <w:pStyle w:val="Snippet"/>
                            </w:pPr>
                            <w:r w:rsidRPr="003B67EB">
                              <w:t>0 0 0 0 0 0 0 0 0 0 0 0 0 0 0 0 0 0 0 0 0 1 1 1 1 1 1 1 0 0 0 0</w:t>
                            </w:r>
                          </w:p>
                          <w:p w:rsidR="003B67EB" w:rsidRPr="003B67EB" w:rsidRDefault="003B67EB" w:rsidP="003B67EB">
                            <w:pPr>
                              <w:pStyle w:val="Snippet"/>
                            </w:pPr>
                            <w:r w:rsidRPr="003B67EB">
                              <w:t>0 0 0 0 0 0 0 0 0 0 0 0 0 0 0 0 0 0 0 0 0 0 1 1 2 2 3 3 0 0 0 0</w:t>
                            </w:r>
                          </w:p>
                          <w:p w:rsidR="003B67EB" w:rsidRPr="003B67EB" w:rsidRDefault="003B67EB" w:rsidP="003B67EB">
                            <w:pPr>
                              <w:pStyle w:val="Snippet"/>
                            </w:pPr>
                            <w:r w:rsidRPr="003B67EB">
                              <w:t>0 0 0 0 0 0 0 0 0 0 0 0 0 0 0 0 0 0 0 0 0 0 0 1 0 2 0 3 0 0 0 0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4127A" id="Text Box 8" o:spid="_x0000_s1031" type="#_x0000_t202" style="position:absolute;left:0;text-align:left;margin-left:0;margin-top:171pt;width:393.85pt;height:452.9pt;z-index:251664384;visibility:visible;mso-wrap-style:square;mso-width-percent:0;mso-height-percent:0;mso-wrap-distance-left:9pt;mso-wrap-distance-top:0;mso-wrap-distance-right:9pt;mso-wrap-distance-bottom:7.2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" filled="f" stroked="f" strokeweight=".5pt">
                <v:textbox>
                  <w:txbxContent>
                    <w:p w:rsidR="00B00313" w:rsidRPr="003B67EB" w:rsidRDefault="00B00313" w:rsidP="00B00313">
                      <w:pPr>
                        <w:pStyle w:val="Snippet"/>
                      </w:pPr>
                      <w:r w:rsidRPr="003B67EB">
                        <w:t xml:space="preserve">      ⍉D∘</w:t>
                      </w:r>
                      <w:proofErr w:type="gramStart"/>
                      <w:r w:rsidRPr="003B67EB">
                        <w:t>.=</w:t>
                      </w:r>
                      <w:proofErr w:type="gramEnd"/>
                      <w:r w:rsidRPr="003B67EB">
                        <w:t>⍳1+⌈/0,D</w:t>
                      </w:r>
                    </w:p>
                    <w:p w:rsidR="00B00313" w:rsidRPr="003B67EB" w:rsidRDefault="00B00313" w:rsidP="00B00313">
                      <w:pPr>
                        <w:pStyle w:val="Snippet"/>
                      </w:pPr>
                      <w:r w:rsidRPr="00831D68">
                        <w:rPr>
                          <w:b/>
                        </w:rPr>
                        <w:t>1</w:t>
                      </w:r>
                      <w:r w:rsidRPr="003B67EB">
                        <w:t xml:space="preserve"> 0 0 0 0 0 0 0 0 0 0 0 0 0 0 0 0 0 0 0 0 0 0 0 0 0 0 0 0 0 0 0</w:t>
                      </w:r>
                    </w:p>
                    <w:p w:rsidR="00B00313" w:rsidRPr="003B67EB" w:rsidRDefault="00B00313" w:rsidP="00B00313">
                      <w:pPr>
                        <w:pStyle w:val="Snippet"/>
                      </w:pPr>
                      <w:r w:rsidRPr="003B67EB">
                        <w:t xml:space="preserve">0 </w:t>
                      </w:r>
                      <w:r w:rsidRPr="00831D68">
                        <w:rPr>
                          <w:b/>
                        </w:rPr>
                        <w:t>1</w:t>
                      </w:r>
                      <w:r w:rsidRPr="003B67EB">
                        <w:t xml:space="preserve"> 0 </w:t>
                      </w:r>
                      <w:r w:rsidRPr="00831D68">
                        <w:rPr>
                          <w:b/>
                        </w:rPr>
                        <w:t>1</w:t>
                      </w:r>
                      <w:r w:rsidRPr="003B67EB">
                        <w:t xml:space="preserve"> 0 </w:t>
                      </w:r>
                      <w:r w:rsidRPr="00831D68">
                        <w:rPr>
                          <w:b/>
                        </w:rPr>
                        <w:t>1</w:t>
                      </w:r>
                      <w:r w:rsidRPr="003B67EB">
                        <w:t xml:space="preserve"> 0 </w:t>
                      </w:r>
                      <w:r w:rsidRPr="00831D68">
                        <w:rPr>
                          <w:b/>
                        </w:rPr>
                        <w:t>1</w:t>
                      </w:r>
                      <w:r w:rsidRPr="003B67EB">
                        <w:t xml:space="preserve"> 0 0 0 0 0 0 0 0 0 0 0 0 0 0 0 0 0 0 0 0 0 0 0 0</w:t>
                      </w:r>
                    </w:p>
                    <w:p w:rsidR="00B00313" w:rsidRPr="003B67EB" w:rsidRDefault="00B00313" w:rsidP="00B00313">
                      <w:pPr>
                        <w:pStyle w:val="Snippet"/>
                      </w:pPr>
                      <w:r w:rsidRPr="003B67EB">
                        <w:t xml:space="preserve">0 0 </w:t>
                      </w:r>
                      <w:r w:rsidRPr="00831D68">
                        <w:rPr>
                          <w:b/>
                        </w:rPr>
                        <w:t>1</w:t>
                      </w:r>
                      <w:r w:rsidRPr="003B67EB">
                        <w:t xml:space="preserve"> 0 </w:t>
                      </w:r>
                      <w:r w:rsidRPr="00831D68">
                        <w:rPr>
                          <w:b/>
                        </w:rPr>
                        <w:t>1</w:t>
                      </w:r>
                      <w:r w:rsidRPr="003B67EB">
                        <w:t xml:space="preserve"> 0 </w:t>
                      </w:r>
                      <w:r w:rsidRPr="00831D68">
                        <w:rPr>
                          <w:b/>
                        </w:rPr>
                        <w:t>1</w:t>
                      </w:r>
                      <w:r w:rsidRPr="003B67EB">
                        <w:t xml:space="preserve"> 0 </w:t>
                      </w:r>
                      <w:r w:rsidRPr="00831D68">
                        <w:rPr>
                          <w:b/>
                        </w:rPr>
                        <w:t>1</w:t>
                      </w:r>
                      <w:r w:rsidRPr="003B67EB">
                        <w:t xml:space="preserve"> 0 0 0 0 0 0 0 0 0 0 0 0 0 0 0 0 0 0 0 0 0 0 0</w:t>
                      </w:r>
                    </w:p>
                    <w:p w:rsidR="00B00313" w:rsidRPr="003B67EB" w:rsidRDefault="00B00313" w:rsidP="00B00313">
                      <w:pPr>
                        <w:pStyle w:val="Snippet"/>
                      </w:pPr>
                      <w:r w:rsidRPr="003B67EB">
                        <w:t xml:space="preserve">0 0 0 0 0 0 0 0 0 </w:t>
                      </w:r>
                      <w:r w:rsidRPr="00831D68">
                        <w:rPr>
                          <w:b/>
                        </w:rPr>
                        <w:t>1</w:t>
                      </w:r>
                      <w:r w:rsidRPr="003B67EB">
                        <w:t xml:space="preserve"> 0 </w:t>
                      </w:r>
                      <w:r w:rsidRPr="00831D68">
                        <w:rPr>
                          <w:b/>
                        </w:rPr>
                        <w:t>1</w:t>
                      </w:r>
                      <w:r w:rsidRPr="003B67EB">
                        <w:t xml:space="preserve"> 0 </w:t>
                      </w:r>
                      <w:r w:rsidRPr="00831D68">
                        <w:rPr>
                          <w:b/>
                        </w:rPr>
                        <w:t>1</w:t>
                      </w:r>
                      <w:r w:rsidRPr="003B67EB">
                        <w:t xml:space="preserve"> 0 0 0 0 0 0 0 0 0 0 0 0 0 0 0 0 0 0</w:t>
                      </w:r>
                    </w:p>
                    <w:p w:rsidR="00B00313" w:rsidRPr="003B67EB" w:rsidRDefault="00B00313" w:rsidP="00B00313">
                      <w:pPr>
                        <w:pStyle w:val="Snippet"/>
                      </w:pPr>
                      <w:r w:rsidRPr="003B67EB">
                        <w:t xml:space="preserve">0 0 0 0 0 0 0 0 0 0 </w:t>
                      </w:r>
                      <w:r w:rsidRPr="00831D68">
                        <w:rPr>
                          <w:b/>
                        </w:rPr>
                        <w:t>1</w:t>
                      </w:r>
                      <w:r w:rsidRPr="003B67EB">
                        <w:t xml:space="preserve"> 0 </w:t>
                      </w:r>
                      <w:r w:rsidRPr="00831D68">
                        <w:rPr>
                          <w:b/>
                        </w:rPr>
                        <w:t>1</w:t>
                      </w:r>
                      <w:r w:rsidRPr="003B67EB">
                        <w:t xml:space="preserve"> 0 </w:t>
                      </w:r>
                      <w:r w:rsidRPr="00831D68">
                        <w:rPr>
                          <w:b/>
                        </w:rPr>
                        <w:t>1</w:t>
                      </w:r>
                      <w:r w:rsidRPr="003B67EB">
                        <w:t xml:space="preserve"> 0 0 0 0 0 0 0 0 0 0 0 0 0 0 0 </w:t>
                      </w:r>
                      <w:r w:rsidRPr="00831D68">
                        <w:rPr>
                          <w:b/>
                        </w:rPr>
                        <w:t>1</w:t>
                      </w:r>
                      <w:r w:rsidRPr="003B67EB">
                        <w:t xml:space="preserve"> 0</w:t>
                      </w:r>
                    </w:p>
                    <w:p w:rsidR="00B00313" w:rsidRPr="003B67EB" w:rsidRDefault="00B00313" w:rsidP="00B00313">
                      <w:pPr>
                        <w:pStyle w:val="Snippet"/>
                      </w:pPr>
                      <w:r w:rsidRPr="003B67EB">
                        <w:t xml:space="preserve">0 0 0 0 0 0 0 0 0 0 0 0 0 0 0 </w:t>
                      </w:r>
                      <w:r w:rsidRPr="00831D68">
                        <w:rPr>
                          <w:b/>
                        </w:rPr>
                        <w:t>1</w:t>
                      </w:r>
                      <w:r w:rsidRPr="003B67EB">
                        <w:t xml:space="preserve"> 0 0 0 0 0 0 0 0 0 0 0 0 0 0 0 </w:t>
                      </w:r>
                      <w:r w:rsidRPr="00831D68">
                        <w:rPr>
                          <w:b/>
                        </w:rPr>
                        <w:t>1</w:t>
                      </w:r>
                    </w:p>
                    <w:p w:rsidR="00B00313" w:rsidRPr="003B67EB" w:rsidRDefault="00B00313" w:rsidP="00B00313">
                      <w:pPr>
                        <w:pStyle w:val="Snippet"/>
                      </w:pPr>
                      <w:r w:rsidRPr="003B67EB">
                        <w:t xml:space="preserve">0 0 0 0 0 0 0 0 0 0 0 0 0 0 0 0 </w:t>
                      </w:r>
                      <w:r w:rsidRPr="00831D68">
                        <w:rPr>
                          <w:b/>
                        </w:rPr>
                        <w:t>1</w:t>
                      </w:r>
                      <w:r w:rsidRPr="003B67EB">
                        <w:t xml:space="preserve"> 0 </w:t>
                      </w:r>
                      <w:r w:rsidRPr="00831D68">
                        <w:rPr>
                          <w:b/>
                        </w:rPr>
                        <w:t>1</w:t>
                      </w:r>
                      <w:r w:rsidRPr="003B67EB">
                        <w:t xml:space="preserve"> 0 0 0 0 0 0 0 0 0 0 0 0 0</w:t>
                      </w:r>
                    </w:p>
                    <w:p w:rsidR="00B00313" w:rsidRPr="003B67EB" w:rsidRDefault="00B00313" w:rsidP="00B00313">
                      <w:pPr>
                        <w:pStyle w:val="Snippet"/>
                      </w:pPr>
                      <w:r w:rsidRPr="003B67EB">
                        <w:t xml:space="preserve">0 0 0 0 0 0 0 0 0 0 0 0 0 0 0 0 0 </w:t>
                      </w:r>
                      <w:r w:rsidRPr="00831D68">
                        <w:rPr>
                          <w:b/>
                        </w:rPr>
                        <w:t>1</w:t>
                      </w:r>
                      <w:r w:rsidRPr="003B67EB">
                        <w:t xml:space="preserve"> 0 </w:t>
                      </w:r>
                      <w:r w:rsidRPr="00831D68">
                        <w:rPr>
                          <w:b/>
                        </w:rPr>
                        <w:t>1</w:t>
                      </w:r>
                      <w:r w:rsidRPr="003B67EB">
                        <w:t xml:space="preserve"> 0 0 0 0 0 0 0 0 </w:t>
                      </w:r>
                      <w:r w:rsidRPr="00831D68">
                        <w:rPr>
                          <w:b/>
                        </w:rPr>
                        <w:t>1</w:t>
                      </w:r>
                      <w:r w:rsidRPr="003B67EB">
                        <w:t xml:space="preserve"> 0 0 0</w:t>
                      </w:r>
                    </w:p>
                    <w:p w:rsidR="00B00313" w:rsidRPr="003B67EB" w:rsidRDefault="00B00313" w:rsidP="00B00313">
                      <w:pPr>
                        <w:pStyle w:val="Snippet"/>
                      </w:pPr>
                      <w:r w:rsidRPr="003B67EB">
                        <w:t xml:space="preserve">0 0 0 0 0 0 0 0 0 0 0 0 0 0 0 0 0 0 0 0 </w:t>
                      </w:r>
                      <w:r w:rsidRPr="00831D68">
                        <w:rPr>
                          <w:b/>
                        </w:rPr>
                        <w:t>1</w:t>
                      </w:r>
                      <w:r w:rsidRPr="003B67EB">
                        <w:t xml:space="preserve"> 0 0 0 0 0 0 0 0 </w:t>
                      </w:r>
                      <w:r w:rsidRPr="00831D68">
                        <w:rPr>
                          <w:b/>
                        </w:rPr>
                        <w:t>1</w:t>
                      </w:r>
                      <w:r w:rsidRPr="003B67EB">
                        <w:t xml:space="preserve"> 0 0</w:t>
                      </w:r>
                    </w:p>
                    <w:p w:rsidR="00B00313" w:rsidRPr="003B67EB" w:rsidRDefault="00B00313" w:rsidP="00B00313">
                      <w:pPr>
                        <w:pStyle w:val="Snippet"/>
                      </w:pPr>
                      <w:r w:rsidRPr="003B67EB">
                        <w:t xml:space="preserve">0 0 0 0 0 0 0 0 0 0 0 0 0 0 0 0 0 0 0 0 0 </w:t>
                      </w:r>
                      <w:r w:rsidRPr="00831D68">
                        <w:rPr>
                          <w:b/>
                        </w:rPr>
                        <w:t>1</w:t>
                      </w:r>
                      <w:r w:rsidRPr="003B67EB">
                        <w:t xml:space="preserve"> 0 0 0 0 0 0 0 0 0 0</w:t>
                      </w:r>
                    </w:p>
                    <w:p w:rsidR="003B67EB" w:rsidRPr="003B67EB" w:rsidRDefault="00B00313" w:rsidP="00B00313">
                      <w:pPr>
                        <w:pStyle w:val="Snippet"/>
                      </w:pPr>
                      <w:r w:rsidRPr="003B67EB">
                        <w:t xml:space="preserve">0 0 0 0 0 0 0 0 0 0 0 0 0 0 0 0 0 0 0 0 0 0 </w:t>
                      </w:r>
                      <w:r w:rsidRPr="00831D68">
                        <w:rPr>
                          <w:b/>
                        </w:rPr>
                        <w:t>1</w:t>
                      </w:r>
                      <w:r w:rsidRPr="003B67EB">
                        <w:t xml:space="preserve"> 0 </w:t>
                      </w:r>
                      <w:r w:rsidRPr="00831D68">
                        <w:rPr>
                          <w:b/>
                        </w:rPr>
                        <w:t>1</w:t>
                      </w:r>
                      <w:r w:rsidRPr="003B67EB">
                        <w:t xml:space="preserve"> 0 </w:t>
                      </w:r>
                      <w:r w:rsidRPr="00831D68">
                        <w:rPr>
                          <w:b/>
                        </w:rPr>
                        <w:t>1</w:t>
                      </w:r>
                      <w:r w:rsidRPr="003B67EB">
                        <w:t xml:space="preserve"> 0 0 0 0 0</w:t>
                      </w:r>
                    </w:p>
                    <w:p w:rsidR="00B00313" w:rsidRPr="003B67EB" w:rsidRDefault="00B00313" w:rsidP="00B00313">
                      <w:pPr>
                        <w:pStyle w:val="Snippet"/>
                      </w:pPr>
                      <w:r w:rsidRPr="003B67EB">
                        <w:t xml:space="preserve">0 0 0 0 0 0 0 0 0 0 0 0 0 0 0 0 0 0 0 0 0 0 0 </w:t>
                      </w:r>
                      <w:r w:rsidRPr="00831D68">
                        <w:rPr>
                          <w:b/>
                        </w:rPr>
                        <w:t>1</w:t>
                      </w:r>
                      <w:r w:rsidRPr="003B67EB">
                        <w:t xml:space="preserve"> 0 </w:t>
                      </w:r>
                      <w:r w:rsidRPr="00831D68">
                        <w:rPr>
                          <w:b/>
                        </w:rPr>
                        <w:t>1</w:t>
                      </w:r>
                      <w:r w:rsidRPr="003B67EB">
                        <w:t xml:space="preserve"> 0 </w:t>
                      </w:r>
                      <w:r w:rsidRPr="00831D68">
                        <w:rPr>
                          <w:b/>
                        </w:rPr>
                        <w:t>1</w:t>
                      </w:r>
                      <w:r w:rsidRPr="003B67EB">
                        <w:t xml:space="preserve"> 0 0 0 0</w:t>
                      </w:r>
                    </w:p>
                    <w:p w:rsidR="003B67EB" w:rsidRPr="003B67EB" w:rsidRDefault="003B67EB" w:rsidP="003B67EB">
                      <w:pPr>
                        <w:pStyle w:val="Snippet"/>
                      </w:pPr>
                      <w:r w:rsidRPr="003B67EB">
                        <w:t xml:space="preserve">      </w:t>
                      </w:r>
                      <w:r w:rsidRPr="003B67EB">
                        <w:rPr>
                          <w:rFonts w:cs="Cambria Math"/>
                        </w:rPr>
                        <w:t>⍉</w:t>
                      </w:r>
                      <w:r w:rsidRPr="003B67EB">
                        <w:t>+</w:t>
                      </w:r>
                      <w:r w:rsidRPr="003B67EB">
                        <w:rPr>
                          <w:rFonts w:cs="Cambria Math"/>
                        </w:rPr>
                        <w:t>⍀</w:t>
                      </w:r>
                      <w:r w:rsidRPr="003B67EB">
                        <w:t>D</w:t>
                      </w:r>
                      <w:r w:rsidRPr="003B67EB">
                        <w:rPr>
                          <w:rFonts w:cs="Cambria Math"/>
                        </w:rPr>
                        <w:t>∘</w:t>
                      </w:r>
                      <w:proofErr w:type="gramStart"/>
                      <w:r w:rsidRPr="003B67EB">
                        <w:t>.=</w:t>
                      </w:r>
                      <w:proofErr w:type="gramEnd"/>
                      <w:r w:rsidRPr="003B67EB">
                        <w:rPr>
                          <w:rFonts w:cs="Cambria Math"/>
                        </w:rPr>
                        <w:t>⍳</w:t>
                      </w:r>
                      <w:r w:rsidRPr="003B67EB">
                        <w:t>1+</w:t>
                      </w:r>
                      <w:r w:rsidRPr="003B67EB">
                        <w:rPr>
                          <w:rFonts w:cs="Cambria Math"/>
                        </w:rPr>
                        <w:t>⌈</w:t>
                      </w:r>
                      <w:r w:rsidRPr="003B67EB">
                        <w:t>/0,D</w:t>
                      </w:r>
                    </w:p>
                    <w:p w:rsidR="003B67EB" w:rsidRPr="003B67EB" w:rsidRDefault="003B67EB" w:rsidP="003B67EB">
                      <w:pPr>
                        <w:pStyle w:val="Snippet"/>
                      </w:pPr>
                      <w:r w:rsidRPr="003B67EB">
                        <w:t>1 1 1 1 1 1 1 1 1 1 1 1 1 1 1 1 1 1 1 1 1 1 1 1 1 1 1 1 1 1 1 1</w:t>
                      </w:r>
                    </w:p>
                    <w:p w:rsidR="003B67EB" w:rsidRPr="003B67EB" w:rsidRDefault="003B67EB" w:rsidP="003B67EB">
                      <w:pPr>
                        <w:pStyle w:val="Snippet"/>
                      </w:pPr>
                      <w:r w:rsidRPr="003B67EB">
                        <w:t>0 1 1 2 2 3 3 4 4 4 4 4 4 4 4 4 4 4 4 4 4 4 4 4 4 4 4 4 4 4 4 4</w:t>
                      </w:r>
                    </w:p>
                    <w:p w:rsidR="003B67EB" w:rsidRPr="003B67EB" w:rsidRDefault="003B67EB" w:rsidP="003B67EB">
                      <w:pPr>
                        <w:pStyle w:val="Snippet"/>
                      </w:pPr>
                      <w:r w:rsidRPr="003B67EB">
                        <w:t>0 0 1 1 2 2 3 3 4 4 4 4 4 4 4 4 4 4 4 4 4 4 4 4 4 4 4 4 4 4 4 4</w:t>
                      </w:r>
                    </w:p>
                    <w:p w:rsidR="003B67EB" w:rsidRPr="003B67EB" w:rsidRDefault="003B67EB" w:rsidP="003B67EB">
                      <w:pPr>
                        <w:pStyle w:val="Snippet"/>
                      </w:pPr>
                      <w:r w:rsidRPr="003B67EB">
                        <w:t>0 0 0 0 0 0 0 0 0 1 1 2 2 3 3 3 3 3 3 3 3 3 3 3 3 3 3 3 3 3 3 3</w:t>
                      </w:r>
                    </w:p>
                    <w:p w:rsidR="003B67EB" w:rsidRPr="003B67EB" w:rsidRDefault="003B67EB" w:rsidP="003B67EB">
                      <w:pPr>
                        <w:pStyle w:val="Snippet"/>
                      </w:pPr>
                      <w:r w:rsidRPr="003B67EB">
                        <w:t>0 0 0 0 0 0 0 0 0 0 1 1 2 2 3 3 3 3 3 3 3 3 3 3 3 3 3 3 3 3 4 4</w:t>
                      </w:r>
                    </w:p>
                    <w:p w:rsidR="003B67EB" w:rsidRPr="003B67EB" w:rsidRDefault="003B67EB" w:rsidP="003B67EB">
                      <w:pPr>
                        <w:pStyle w:val="Snippet"/>
                      </w:pPr>
                      <w:r w:rsidRPr="003B67EB">
                        <w:t>0 0 0 0 0 0 0 0 0 0 0 0 0 0 0 1 1 1 1 1 1 1 1 1 1 1 1 1 1 1 1 2</w:t>
                      </w:r>
                    </w:p>
                    <w:p w:rsidR="003B67EB" w:rsidRPr="003B67EB" w:rsidRDefault="003B67EB" w:rsidP="003B67EB">
                      <w:pPr>
                        <w:pStyle w:val="Snippet"/>
                      </w:pPr>
                      <w:r w:rsidRPr="003B67EB">
                        <w:t>0 0 0 0 0 0 0 0 0 0 0 0 0 0 0 0 1 1 2 2 2 2 2 2 2 2 2 2 2 2 2 2</w:t>
                      </w:r>
                    </w:p>
                    <w:p w:rsidR="003B67EB" w:rsidRPr="003B67EB" w:rsidRDefault="003B67EB" w:rsidP="003B67EB">
                      <w:pPr>
                        <w:pStyle w:val="Snippet"/>
                      </w:pPr>
                      <w:r w:rsidRPr="003B67EB">
                        <w:t>0 0 0 0 0 0 0 0 0 0 0 0 0 0 0 0 0 1 1 2 2 2 2 2 2 2 2 2 3 3 3 3</w:t>
                      </w:r>
                    </w:p>
                    <w:p w:rsidR="003B67EB" w:rsidRPr="003B67EB" w:rsidRDefault="003B67EB" w:rsidP="003B67EB">
                      <w:pPr>
                        <w:pStyle w:val="Snippet"/>
                      </w:pPr>
                      <w:r w:rsidRPr="003B67EB">
                        <w:t>0 0 0 0 0 0 0 0 0 0 0 0 0 0 0 0 0 0 0 0 1 1 1 1 1 1 1 1 1 2 2 2</w:t>
                      </w:r>
                    </w:p>
                    <w:p w:rsidR="003B67EB" w:rsidRPr="003B67EB" w:rsidRDefault="003B67EB" w:rsidP="003B67EB">
                      <w:pPr>
                        <w:pStyle w:val="Snippet"/>
                      </w:pPr>
                      <w:r w:rsidRPr="003B67EB">
                        <w:t>0 0 0 0 0 0 0 0 0 0 0 0 0 0 0 0 0 0 0 0 0 1 1 1 1 1 1 1 1 1 1 1</w:t>
                      </w:r>
                    </w:p>
                    <w:p w:rsidR="003B67EB" w:rsidRPr="003B67EB" w:rsidRDefault="003B67EB" w:rsidP="003B67EB">
                      <w:pPr>
                        <w:pStyle w:val="Snippet"/>
                      </w:pPr>
                      <w:r w:rsidRPr="003B67EB">
                        <w:t>0 0 0 0 0 0 0 0 0 0 0 0 0 0 0 0 0 0 0 0 0 0 1 1 2 2 3 3 3 3 3 3</w:t>
                      </w:r>
                    </w:p>
                    <w:p w:rsidR="003B67EB" w:rsidRPr="003B67EB" w:rsidRDefault="003B67EB" w:rsidP="003B67EB">
                      <w:pPr>
                        <w:pStyle w:val="Snippet"/>
                      </w:pPr>
                      <w:r w:rsidRPr="003B67EB">
                        <w:t>0 0 0 0 0 0 0 0 0 0 0 0 0 0 0 0 0 0 0 0 0 0 0 1 1 2 2 3 3 3 3 3</w:t>
                      </w:r>
                    </w:p>
                    <w:p w:rsidR="003B67EB" w:rsidRPr="003B67EB" w:rsidRDefault="003B67EB" w:rsidP="003B67EB">
                      <w:pPr>
                        <w:pStyle w:val="Snippet"/>
                      </w:pPr>
                      <w:r w:rsidRPr="003B67EB">
                        <w:t xml:space="preserve">      </w:t>
                      </w:r>
                      <w:r w:rsidRPr="003B67EB">
                        <w:rPr>
                          <w:rFonts w:cs="Cambria Math"/>
                        </w:rPr>
                        <w:t>⍉</w:t>
                      </w:r>
                      <w:r w:rsidRPr="003B67EB">
                        <w:t>R</w:t>
                      </w:r>
                      <w:proofErr w:type="gramStart"/>
                      <w:r w:rsidRPr="003B67EB">
                        <w:t>←(</w:t>
                      </w:r>
                      <w:proofErr w:type="gramEnd"/>
                      <w:r w:rsidRPr="003B67EB">
                        <w:t>1+D)↑</w:t>
                      </w:r>
                      <w:r w:rsidRPr="003B67EB">
                        <w:rPr>
                          <w:rFonts w:cs="Cambria Math"/>
                        </w:rPr>
                        <w:t>⍤</w:t>
                      </w:r>
                      <w:r w:rsidRPr="003B67EB">
                        <w:t>¯1+</w:t>
                      </w:r>
                      <w:r w:rsidRPr="003B67EB">
                        <w:rPr>
                          <w:rFonts w:cs="Cambria Math"/>
                        </w:rPr>
                        <w:t>⍀</w:t>
                      </w:r>
                      <w:r w:rsidRPr="003B67EB">
                        <w:t>D</w:t>
                      </w:r>
                      <w:r w:rsidRPr="003B67EB">
                        <w:rPr>
                          <w:rFonts w:cs="Cambria Math"/>
                        </w:rPr>
                        <w:t>∘</w:t>
                      </w:r>
                      <w:r w:rsidRPr="003B67EB">
                        <w:t>.=</w:t>
                      </w:r>
                      <w:r w:rsidRPr="003B67EB">
                        <w:rPr>
                          <w:rFonts w:cs="Cambria Math"/>
                        </w:rPr>
                        <w:t>⍳</w:t>
                      </w:r>
                      <w:r w:rsidRPr="003B67EB">
                        <w:t>1+</w:t>
                      </w:r>
                      <w:r w:rsidRPr="003B67EB">
                        <w:rPr>
                          <w:rFonts w:cs="Cambria Math"/>
                        </w:rPr>
                        <w:t>⌈</w:t>
                      </w:r>
                      <w:r w:rsidRPr="003B67EB">
                        <w:t>/0,D</w:t>
                      </w:r>
                    </w:p>
                    <w:p w:rsidR="003B67EB" w:rsidRPr="003B67EB" w:rsidRDefault="003B67EB" w:rsidP="003B67EB">
                      <w:pPr>
                        <w:pStyle w:val="Snippet"/>
                      </w:pPr>
                      <w:r w:rsidRPr="003B67EB">
                        <w:t>1 1 1 1 1 1 1 1 1 1 1 1 1 1 1 1 1 1 1 1 1 1 1 1 1 1 1 1 1 1 1 1</w:t>
                      </w:r>
                    </w:p>
                    <w:p w:rsidR="003B67EB" w:rsidRPr="003B67EB" w:rsidRDefault="003B67EB" w:rsidP="003B67EB">
                      <w:pPr>
                        <w:pStyle w:val="Snippet"/>
                      </w:pPr>
                      <w:r w:rsidRPr="003B67EB">
                        <w:t>0 1 1 2 2 3 3 4 4 4 4 4 4 4 4 4 4 4 4 4 4 4 4 4 4 4 4 4 4 4 4 4</w:t>
                      </w:r>
                    </w:p>
                    <w:p w:rsidR="003B67EB" w:rsidRPr="003B67EB" w:rsidRDefault="003B67EB" w:rsidP="003B67EB">
                      <w:pPr>
                        <w:pStyle w:val="Snippet"/>
                      </w:pPr>
                      <w:r w:rsidRPr="003B67EB">
                        <w:t>0 0 1 0 2 0 3 0 4 4 4 4 4 4 4 4 4 4 4 4 4 4 4 4 4 4 4 4 4 4 4 4</w:t>
                      </w:r>
                    </w:p>
                    <w:p w:rsidR="003B67EB" w:rsidRPr="003B67EB" w:rsidRDefault="003B67EB" w:rsidP="003B67EB">
                      <w:pPr>
                        <w:pStyle w:val="Snippet"/>
                      </w:pPr>
                      <w:r w:rsidRPr="003B67EB">
                        <w:t>0 0 0 0 0 0 0 0 0 1 1 2 2 3 3 3 3 3 3 3 3 3 3 3 3 3 3 3 3 3 3 3</w:t>
                      </w:r>
                    </w:p>
                    <w:p w:rsidR="003B67EB" w:rsidRPr="003B67EB" w:rsidRDefault="003B67EB" w:rsidP="003B67EB">
                      <w:pPr>
                        <w:pStyle w:val="Snippet"/>
                      </w:pPr>
                      <w:r w:rsidRPr="003B67EB">
                        <w:t>0 0 0 0 0 0 0 0 0 0 1 0 2 0 3 3 3 3 3 3 3 3 3 3 3 3 3 3 3 3 4 4</w:t>
                      </w:r>
                    </w:p>
                    <w:p w:rsidR="003B67EB" w:rsidRPr="003B67EB" w:rsidRDefault="003B67EB" w:rsidP="003B67EB">
                      <w:pPr>
                        <w:pStyle w:val="Snippet"/>
                      </w:pPr>
                      <w:r w:rsidRPr="003B67EB">
                        <w:t>0 0 0 0 0 0 0 0 0 0 0 0 0 0 0 1 1 1 1 1 1 1 1 1 1 1 1 1 1 1 0 2</w:t>
                      </w:r>
                    </w:p>
                    <w:p w:rsidR="003B67EB" w:rsidRPr="003B67EB" w:rsidRDefault="003B67EB" w:rsidP="003B67EB">
                      <w:pPr>
                        <w:pStyle w:val="Snippet"/>
                      </w:pPr>
                      <w:r w:rsidRPr="003B67EB">
                        <w:t>0 0 0 0 0 0 0 0 0 0 0 0 0 0 0 0 1 1 2 2 2 2 2 2 2 2 2 2 2 2 0 0</w:t>
                      </w:r>
                    </w:p>
                    <w:p w:rsidR="003B67EB" w:rsidRPr="003B67EB" w:rsidRDefault="003B67EB" w:rsidP="003B67EB">
                      <w:pPr>
                        <w:pStyle w:val="Snippet"/>
                      </w:pPr>
                      <w:r w:rsidRPr="003B67EB">
                        <w:t>0 0 0 0 0 0 0 0 0 0 0 0 0 0 0 0 0 1 0 2 2 2 2 2 2 2 2 2 3 3 0 0</w:t>
                      </w:r>
                    </w:p>
                    <w:p w:rsidR="003B67EB" w:rsidRPr="003B67EB" w:rsidRDefault="003B67EB" w:rsidP="003B67EB">
                      <w:pPr>
                        <w:pStyle w:val="Snippet"/>
                      </w:pPr>
                      <w:r w:rsidRPr="003B67EB">
                        <w:t>0 0 0 0 0 0 0 0 0 0 0 0 0 0 0 0 0 0 0 0 1 1 1 1 1 1 1 1 0 2 0 0</w:t>
                      </w:r>
                    </w:p>
                    <w:p w:rsidR="003B67EB" w:rsidRPr="003B67EB" w:rsidRDefault="003B67EB" w:rsidP="003B67EB">
                      <w:pPr>
                        <w:pStyle w:val="Snippet"/>
                      </w:pPr>
                      <w:r w:rsidRPr="003B67EB">
                        <w:t>0 0 0 0 0 0 0 0 0 0 0 0 0 0 0 0 0 0 0 0 0 1 1 1 1 1 1 1 0 0 0 0</w:t>
                      </w:r>
                    </w:p>
                    <w:p w:rsidR="003B67EB" w:rsidRPr="003B67EB" w:rsidRDefault="003B67EB" w:rsidP="003B67EB">
                      <w:pPr>
                        <w:pStyle w:val="Snippet"/>
                      </w:pPr>
                      <w:r w:rsidRPr="003B67EB">
                        <w:t>0 0 0 0 0 0 0 0 0 0 0 0 0 0 0 0 0 0 0 0 0 0 1 1 2 2 3 3 0 0 0 0</w:t>
                      </w:r>
                    </w:p>
                    <w:p w:rsidR="003B67EB" w:rsidRPr="003B67EB" w:rsidRDefault="003B67EB" w:rsidP="003B67EB">
                      <w:pPr>
                        <w:pStyle w:val="Snippet"/>
                      </w:pPr>
                      <w:r w:rsidRPr="003B67EB">
                        <w:t>0 0 0 0 0 0 0 0 0 0 0 0 0 0 0 0 0 0 0 0 0 0 0 1 0 2 0 3 0 0 0 0</w:t>
                      </w:r>
                    </w:p>
                  </w:txbxContent>
                </v:textbox>
                <w10:wrap type="topAndBottom" anchorx="margin" anchory="margin"/>
              </v:shape>
            </w:pict>
          </mc:Fallback>
        </mc:AlternateContent>
      </w:r>
      <w:r w:rsidR="00A84FD2">
        <w:t xml:space="preserve">This picture suggests another way of encoding the same information by scanning along the first dimension, resulting in the prefix sum for each column of the matrix. The </w:t>
      </w:r>
      <w:r w:rsidR="00B67873">
        <w:t>second</w:t>
      </w:r>
      <w:r w:rsidR="00A84FD2">
        <w:t xml:space="preserve"> expression demonstrates this res</w:t>
      </w:r>
      <w:r w:rsidR="00B67873">
        <w:t>ult using the same depth vector.</w:t>
      </w:r>
    </w:p>
    <w:p w:rsidR="00A84FD2" w:rsidRDefault="00A84FD2" w:rsidP="00A84FD2">
      <w:pPr>
        <w:pStyle w:val="Paragraph"/>
      </w:pPr>
      <w:r w:rsidRPr="00A84FD2">
        <w:lastRenderedPageBreak/>
        <w:t>Now, each row has a unique value encoding an index, and nearly all the desired invariants exist in the above matrix. However, spurious non-zero values exist which do not contribute to the uniqueness of the coordinates and likewise provide no further useful information. These spurious values are any non-zero values that appear in columns past the depth of any given node. By taking only the number of non-zero values up to the depth of each node, the appropriate coordinate matrix emerges</w:t>
      </w:r>
      <w:r w:rsidR="00B67873">
        <w:t xml:space="preserve">, as seen in the third expression of </w:t>
      </w:r>
      <w:r w:rsidR="00B67873">
        <w:fldChar w:fldCharType="begin"/>
      </w:r>
      <w:r w:rsidR="00B67873">
        <w:instrText xml:space="preserve"> REF _Ref403617064 \h </w:instrText>
      </w:r>
      <w:r w:rsidR="00B67873">
        <w:fldChar w:fldCharType="separate"/>
      </w:r>
      <w:r w:rsidR="00AB0591" w:rsidRPr="00B00313">
        <w:rPr>
          <w:b/>
          <w:i/>
        </w:rPr>
        <w:t xml:space="preserve">Snippet </w:t>
      </w:r>
      <w:r w:rsidR="00AB0591">
        <w:rPr>
          <w:b/>
          <w:i/>
          <w:noProof/>
        </w:rPr>
        <w:t>2</w:t>
      </w:r>
      <w:r w:rsidR="00B67873">
        <w:fldChar w:fldCharType="end"/>
      </w:r>
      <w:r w:rsidRPr="00A84FD2">
        <w:t xml:space="preserve">. </w:t>
      </w:r>
    </w:p>
    <w:p w:rsidR="00A84FD2" w:rsidRDefault="00A84FD2" w:rsidP="00A84FD2">
      <w:pPr>
        <w:pStyle w:val="Paragraph"/>
      </w:pPr>
      <w:r w:rsidRPr="00A84FD2">
        <w:t xml:space="preserve">Given this coordinate matrix, named </w:t>
      </w:r>
      <w:r w:rsidRPr="00AA4ABF">
        <w:rPr>
          <w:rFonts w:ascii="APL385 Unicode" w:hAnsi="APL385 Unicode"/>
        </w:rPr>
        <w:t>R</w:t>
      </w:r>
      <w:r w:rsidRPr="00A84FD2">
        <w:t>, all the other compiler passes may now compute with the parent-child relationships without requiring recursion or branching.</w:t>
      </w:r>
    </w:p>
    <w:p w:rsidR="00A84FD2" w:rsidRDefault="00A84FD2" w:rsidP="00A84FD2">
      <w:pPr>
        <w:pStyle w:val="SIGPLANSubsectionheading"/>
      </w:pPr>
      <w:r w:rsidRPr="00A84FD2">
        <w:lastRenderedPageBreak/>
        <w:t>Function Lifting</w:t>
      </w:r>
    </w:p>
    <w:p w:rsidR="00A84FD2" w:rsidRDefault="00A84FD2" w:rsidP="00A84FD2">
      <w:pPr>
        <w:pStyle w:val="Unindented"/>
      </w:pPr>
      <w:r>
        <w:t xml:space="preserve">Function lifting involves three particular insights to complete. Firstly, note that the coordinate matrix describes a finite multi-dimensional space, with each coordinate forming a point somewhere in this space. The size of this space is given by the range of each column in the matrix, that is, the maximum value plus one for each column. A node coordinate represents a unique identifier. The following expression computes the size of each dimension of this space, called </w:t>
      </w:r>
      <w:r w:rsidRPr="00AA4ABF">
        <w:rPr>
          <w:rFonts w:ascii="APL385 Unicode" w:hAnsi="APL385 Unicode"/>
        </w:rPr>
        <w:t>RM</w:t>
      </w:r>
      <w:r>
        <w:t>:</w:t>
      </w:r>
    </w:p>
    <w:p w:rsidR="00A84FD2" w:rsidRPr="00674F33" w:rsidRDefault="00A84FD2" w:rsidP="00674F33">
      <w:pPr>
        <w:pStyle w:val="Code"/>
      </w:pPr>
      <w:r w:rsidRPr="00674F33">
        <w:t xml:space="preserve">      </w:t>
      </w:r>
      <w:r w:rsidRPr="00674F33">
        <w:rPr>
          <w:rFonts w:cs="Cambria Math"/>
        </w:rPr>
        <w:t>⊢</w:t>
      </w:r>
      <w:r w:rsidRPr="00674F33">
        <w:rPr>
          <w:rStyle w:val="CodeChar"/>
        </w:rPr>
        <w:t>RM←1+⌈⌿R</w:t>
      </w:r>
      <w:r w:rsidRPr="00674F33">
        <w:rPr>
          <w:rStyle w:val="CodeChar"/>
        </w:rPr>
        <w:br/>
        <w:t>2 5 5 4 5 3 3 4 3 2 4</w:t>
      </w:r>
      <w:r w:rsidRPr="00674F33">
        <w:t xml:space="preserve"> 4</w:t>
      </w:r>
    </w:p>
    <w:p w:rsidR="00A84FD2" w:rsidRDefault="00A84FD2" w:rsidP="00A84FD2">
      <w:pPr>
        <w:pStyle w:val="Unindented"/>
      </w:pPr>
      <w:r>
        <w:t xml:space="preserve">Here </w:t>
      </w:r>
      <w:r w:rsidRPr="00AA4ABF">
        <w:rPr>
          <w:rFonts w:ascii="APL385 Unicode" w:hAnsi="APL385 Unicode"/>
        </w:rPr>
        <w:t>R</w:t>
      </w:r>
      <w:r>
        <w:t xml:space="preserve"> represents the coordinate matrix. Given </w:t>
      </w:r>
      <w:r w:rsidRPr="00AA4ABF">
        <w:rPr>
          <w:rFonts w:ascii="APL385 Unicode" w:hAnsi="APL385 Unicode"/>
        </w:rPr>
        <w:t>RM</w:t>
      </w:r>
      <w:r>
        <w:t xml:space="preserve"> and any row of </w:t>
      </w:r>
      <w:r w:rsidRPr="00AA4ABF">
        <w:rPr>
          <w:rFonts w:ascii="APL385 Unicode" w:hAnsi="APL385 Unicode"/>
        </w:rPr>
        <w:t>R</w:t>
      </w:r>
      <w:r>
        <w:t xml:space="preserve">, the vector index given by the row may be linearized into a unique integer index for that node, given by </w:t>
      </w:r>
      <w:r w:rsidRPr="00AA4ABF">
        <w:rPr>
          <w:rFonts w:ascii="APL385 Unicode" w:hAnsi="APL385 Unicode"/>
        </w:rPr>
        <w:t>RM</w:t>
      </w:r>
      <w:r w:rsidRPr="00AA4ABF">
        <w:rPr>
          <w:rFonts w:ascii="APL385 Unicode" w:hAnsi="APL385 Unicode" w:hint="eastAsia"/>
        </w:rPr>
        <w:t>⊥</w:t>
      </w:r>
      <w:r w:rsidRPr="00AA4ABF">
        <w:rPr>
          <w:rFonts w:ascii="APL385 Unicode" w:hAnsi="APL385 Unicode"/>
        </w:rPr>
        <w:t>⍺</w:t>
      </w:r>
      <w:r>
        <w:t xml:space="preserve"> where </w:t>
      </w:r>
      <w:r w:rsidRPr="00AA4ABF">
        <w:rPr>
          <w:rFonts w:ascii="APL385 Unicode" w:hAnsi="APL385 Unicode"/>
        </w:rPr>
        <w:t>⍺</w:t>
      </w:r>
      <w:r>
        <w:t xml:space="preserve"> is a row of </w:t>
      </w:r>
      <w:r w:rsidRPr="00AA4ABF">
        <w:rPr>
          <w:rFonts w:ascii="APL385 Unicode" w:hAnsi="APL385 Unicode"/>
        </w:rPr>
        <w:t>R</w:t>
      </w:r>
      <w:r>
        <w:t xml:space="preserve">. </w:t>
      </w:r>
    </w:p>
    <w:p w:rsidR="00A84FD2" w:rsidRPr="00674F33" w:rsidRDefault="00A84FD2" w:rsidP="00674F33">
      <w:pPr>
        <w:pStyle w:val="Code"/>
      </w:pPr>
      <w:r w:rsidRPr="00674F33">
        <w:t xml:space="preserve">      RM⊥1 4 4 2 0 0 0 0 0 0 0 0</w:t>
      </w:r>
      <w:r w:rsidRPr="00674F33">
        <w:br/>
        <w:t>3421440</w:t>
      </w:r>
    </w:p>
    <w:p w:rsidR="00A84FD2" w:rsidRDefault="00A84FD2" w:rsidP="00A84FD2">
      <w:pPr>
        <w:pStyle w:val="Unindented"/>
      </w:pPr>
      <w:r>
        <w:t xml:space="preserve">Each node stores this information locally, so each lifted </w:t>
      </w:r>
      <w:r w:rsidRPr="00AA4ABF">
        <w:rPr>
          <w:rFonts w:ascii="APL385 Unicode" w:hAnsi="APL385 Unicode"/>
        </w:rPr>
        <w:t>Function</w:t>
      </w:r>
      <w:r>
        <w:t xml:space="preserve"> node already provides a unique variable with which to replace it in the tree. This allows all variable generation to occur without requiring an accumulator or some other </w:t>
      </w:r>
      <w:proofErr w:type="spellStart"/>
      <w:r>
        <w:t>stateful</w:t>
      </w:r>
      <w:proofErr w:type="spellEnd"/>
      <w:r>
        <w:t xml:space="preserve"> system, which might require non-local computation.</w:t>
      </w:r>
    </w:p>
    <w:p w:rsidR="00A84FD2" w:rsidRDefault="00A84FD2" w:rsidP="00A84FD2">
      <w:pPr>
        <w:pStyle w:val="Paragraph"/>
      </w:pPr>
      <w:r>
        <w:t xml:space="preserve">Next, some general strategy must exist for doing the actual lifting. In this case, the answer comes from a surprising place. Assume that a function </w:t>
      </w:r>
      <w:proofErr w:type="spellStart"/>
      <w:r w:rsidRPr="00AA4ABF">
        <w:rPr>
          <w:rFonts w:ascii="APL385 Unicode" w:hAnsi="APL385 Unicode"/>
        </w:rPr>
        <w:t>ngh</w:t>
      </w:r>
      <w:proofErr w:type="spellEnd"/>
      <w:r>
        <w:t xml:space="preserve"> takes a coordinate as its left argument and a matrix group of nodes as its right. In this case the coordinate is the coordinate of the function directly enclosing the nodes given on the right. The group of nodes in the right argument is the body of the function, including all </w:t>
      </w:r>
      <w:r w:rsidRPr="00AA4ABF">
        <w:rPr>
          <w:rFonts w:ascii="APL385 Unicode" w:hAnsi="APL385 Unicode"/>
        </w:rPr>
        <w:t>Function</w:t>
      </w:r>
      <w:r>
        <w:t xml:space="preserve"> nodes appearing in the body of the fu</w:t>
      </w:r>
      <w:r w:rsidR="00AC7477">
        <w:t xml:space="preserve">nction, but </w:t>
      </w:r>
      <w:r w:rsidRPr="00AC7477">
        <w:rPr>
          <w:i/>
        </w:rPr>
        <w:t>without</w:t>
      </w:r>
      <w:r>
        <w:t xml:space="preserve"> their bodies. In this case, the </w:t>
      </w:r>
      <w:proofErr w:type="spellStart"/>
      <w:r w:rsidRPr="00AA4ABF">
        <w:rPr>
          <w:rFonts w:ascii="APL385 Unicode" w:hAnsi="APL385 Unicode"/>
        </w:rPr>
        <w:t>ngh</w:t>
      </w:r>
      <w:proofErr w:type="spellEnd"/>
      <w:r>
        <w:t xml:space="preserve"> function has all the information necessary to create the lifted function definition at the top level. It per</w:t>
      </w:r>
      <w:r>
        <w:t>forms the following operations:</w:t>
      </w:r>
    </w:p>
    <w:p w:rsidR="00A84FD2" w:rsidRDefault="00A84FD2" w:rsidP="00A84FD2">
      <w:pPr>
        <w:pStyle w:val="Unindented"/>
        <w:numPr>
          <w:ilvl w:val="0"/>
          <w:numId w:val="25"/>
        </w:numPr>
        <w:spacing w:before="120" w:after="120" w:line="240" w:lineRule="auto"/>
        <w:ind w:left="288" w:hanging="288"/>
      </w:pPr>
      <w:r>
        <w:t xml:space="preserve">It replaces each </w:t>
      </w:r>
      <w:r w:rsidRPr="00AA4ABF">
        <w:rPr>
          <w:rFonts w:ascii="APL385 Unicode" w:hAnsi="APL385 Unicode"/>
        </w:rPr>
        <w:t>Function</w:t>
      </w:r>
      <w:r>
        <w:t xml:space="preserve"> node, which no longer has children, with a </w:t>
      </w:r>
      <w:r w:rsidRPr="00AA4ABF">
        <w:rPr>
          <w:rFonts w:ascii="APL385 Unicode" w:hAnsi="APL385 Unicode"/>
        </w:rPr>
        <w:t>Variable</w:t>
      </w:r>
      <w:r>
        <w:t xml:space="preserve"> node using the unique identifier derived from the coordinate given in the </w:t>
      </w:r>
      <w:r w:rsidRPr="00AA4ABF">
        <w:rPr>
          <w:rFonts w:ascii="APL385 Unicode" w:hAnsi="APL385 Unicode"/>
        </w:rPr>
        <w:t>ref</w:t>
      </w:r>
      <w:r>
        <w:t xml:space="preserve"> attribute of the node;</w:t>
      </w:r>
    </w:p>
    <w:p w:rsidR="00A84FD2" w:rsidRDefault="00A84FD2" w:rsidP="00A84FD2">
      <w:pPr>
        <w:pStyle w:val="Unindented"/>
        <w:numPr>
          <w:ilvl w:val="0"/>
          <w:numId w:val="25"/>
        </w:numPr>
        <w:spacing w:before="120" w:after="120" w:line="240" w:lineRule="auto"/>
        <w:ind w:left="288" w:hanging="288"/>
      </w:pPr>
      <w:r>
        <w:t>Manipulates the depth vector of the group to shift all nodes to the top-level depth, preserving order and internal relationships, and finally;</w:t>
      </w:r>
    </w:p>
    <w:p w:rsidR="00A84FD2" w:rsidRDefault="00A84FD2" w:rsidP="00A84FD2">
      <w:pPr>
        <w:pStyle w:val="Unindented"/>
        <w:numPr>
          <w:ilvl w:val="0"/>
          <w:numId w:val="25"/>
        </w:numPr>
        <w:spacing w:before="120" w:after="120" w:line="240" w:lineRule="auto"/>
        <w:ind w:left="288" w:hanging="288"/>
      </w:pPr>
      <w:r>
        <w:t xml:space="preserve">Adds a new function definition node enclosing the function group, using the given coordinate it </w:t>
      </w:r>
      <w:r>
        <w:t xml:space="preserve">received as its left argument. </w:t>
      </w:r>
    </w:p>
    <w:p w:rsidR="00A84FD2" w:rsidRDefault="00A84FD2" w:rsidP="00A84FD2">
      <w:pPr>
        <w:pStyle w:val="Unindented"/>
      </w:pPr>
      <w:r>
        <w:t xml:space="preserve">Note the importance of reusing the coordinate after lifting. The coordinate information must preserve the original structural information of the code, even after compiler passes mostly remove this structure from the AST. The appendix contains a complete definition of the </w:t>
      </w:r>
      <w:proofErr w:type="spellStart"/>
      <w:r w:rsidRPr="00AA4ABF">
        <w:rPr>
          <w:rFonts w:ascii="APL385 Unicode" w:hAnsi="APL385 Unicode"/>
        </w:rPr>
        <w:t>ngh</w:t>
      </w:r>
      <w:proofErr w:type="spellEnd"/>
      <w:r>
        <w:t xml:space="preserve"> function for the curious.</w:t>
      </w:r>
    </w:p>
    <w:p w:rsidR="00A84FD2" w:rsidRDefault="00A84FD2" w:rsidP="00A84FD2">
      <w:pPr>
        <w:pStyle w:val="Paragraph"/>
      </w:pPr>
      <w:r>
        <w:lastRenderedPageBreak/>
        <w:t xml:space="preserve">Now assume that there exists a value </w:t>
      </w:r>
      <w:r w:rsidRPr="00AA4ABF">
        <w:rPr>
          <w:rFonts w:ascii="APL385 Unicode" w:hAnsi="APL385 Unicode"/>
        </w:rPr>
        <w:t>C</w:t>
      </w:r>
      <w:r>
        <w:t xml:space="preserve"> which contains the coordinate for each node of the tree that corresponds to the </w:t>
      </w:r>
      <w:r w:rsidRPr="00AA4ABF">
        <w:rPr>
          <w:rFonts w:ascii="APL385 Unicode" w:hAnsi="APL385 Unicode"/>
        </w:rPr>
        <w:t>Function</w:t>
      </w:r>
      <w:r>
        <w:t xml:space="preserve"> to which that node belongs. This </w:t>
      </w:r>
      <w:r w:rsidRPr="00AA4ABF">
        <w:rPr>
          <w:rFonts w:ascii="APL385 Unicode" w:hAnsi="APL385 Unicode"/>
        </w:rPr>
        <w:t>C</w:t>
      </w:r>
      <w:r>
        <w:t xml:space="preserve"> matrix contains the grouping information for each function body, in the form of a set of keys by which to group each node. At this point, all of the information is in place to do function lifting, if only a strategy for lifting existed. The array programming community possesses just such a strategy. The Key (written </w:t>
      </w:r>
      <w:r w:rsidRPr="00AA4ABF">
        <w:rPr>
          <w:rFonts w:ascii="APL385 Unicode" w:hAnsi="APL385 Unicode"/>
        </w:rPr>
        <w:t>⌸</w:t>
      </w:r>
      <w:r>
        <w:t>) operator existed as an array programming primitive since at least the J programming language and the Connection Machine [Hui 2014]. Given an array representation of keys on the left and a set of corresponding elements on the right, it applies its left operand once for each unique key in the left argument, passing the unique key as the left argument to the operand, and the set of elements associated with that key as the right argu</w:t>
      </w:r>
      <w:r>
        <w:t>ment. Here is a simple example:</w:t>
      </w:r>
    </w:p>
    <w:p w:rsidR="00A84FD2" w:rsidRPr="00674F33" w:rsidRDefault="00A84FD2" w:rsidP="00674F33">
      <w:pPr>
        <w:pStyle w:val="Code"/>
      </w:pPr>
      <w:r w:rsidRPr="00674F33">
        <w:t xml:space="preserve">      2 1 3 2 </w:t>
      </w:r>
      <w:proofErr w:type="gramStart"/>
      <w:r w:rsidRPr="00674F33">
        <w:t>3 ,∘</w:t>
      </w:r>
      <w:proofErr w:type="gramEnd"/>
      <w:r w:rsidRPr="00674F33">
        <w:t>⊂⌸ ⍳5</w:t>
      </w:r>
      <w:r w:rsidRPr="00674F33">
        <w:br/>
        <w:t>┌─┬───┐</w:t>
      </w:r>
      <w:r w:rsidRPr="00674F33">
        <w:br/>
        <w:t>│2│0 3│</w:t>
      </w:r>
      <w:r w:rsidRPr="00674F33">
        <w:br/>
        <w:t>├─┼───┤</w:t>
      </w:r>
      <w:r w:rsidRPr="00674F33">
        <w:br/>
        <w:t>│1│1  │</w:t>
      </w:r>
      <w:r w:rsidRPr="00674F33">
        <w:br/>
        <w:t>├─┼───┤</w:t>
      </w:r>
      <w:r w:rsidRPr="00674F33">
        <w:br/>
        <w:t>│3│2 4│</w:t>
      </w:r>
      <w:r w:rsidRPr="00674F33">
        <w:br/>
        <w:t>└─┴───┘</w:t>
      </w:r>
    </w:p>
    <w:p w:rsidR="00A84FD2" w:rsidRDefault="00A84FD2" w:rsidP="00674F33">
      <w:pPr>
        <w:pStyle w:val="Unindented"/>
      </w:pPr>
      <w:r>
        <w:t xml:space="preserve">Importantly, the key operator preserves the order both of the appearance of the keys as well as the appearance of the elements. By applying this key operator to the set of scope keys given by </w:t>
      </w:r>
      <w:r w:rsidRPr="00AA4ABF">
        <w:rPr>
          <w:rFonts w:ascii="APL385 Unicode" w:hAnsi="APL385 Unicode"/>
        </w:rPr>
        <w:t>C</w:t>
      </w:r>
      <w:r>
        <w:t xml:space="preserve"> and the operand </w:t>
      </w:r>
      <w:proofErr w:type="spellStart"/>
      <w:r w:rsidRPr="00AA4ABF">
        <w:rPr>
          <w:rFonts w:ascii="APL385 Unicode" w:hAnsi="APL385 Unicode"/>
        </w:rPr>
        <w:t>ngh</w:t>
      </w:r>
      <w:proofErr w:type="spellEnd"/>
      <w:r>
        <w:t xml:space="preserve">, the result is a re-ordered tree with each scope given its own top-level function definition. This also has the side-effect of lifting all top-level expressions into a single group, which turns out to be useful in future passes. Thus, given </w:t>
      </w:r>
      <w:r w:rsidRPr="00AA4ABF">
        <w:rPr>
          <w:rFonts w:ascii="APL385 Unicode" w:hAnsi="APL385 Unicode"/>
        </w:rPr>
        <w:t>C</w:t>
      </w:r>
      <w:r>
        <w:t xml:space="preserve"> and </w:t>
      </w:r>
      <w:proofErr w:type="spellStart"/>
      <w:r w:rsidRPr="00AA4ABF">
        <w:rPr>
          <w:rFonts w:ascii="APL385 Unicode" w:hAnsi="APL385 Unicode"/>
        </w:rPr>
        <w:t>ngh</w:t>
      </w:r>
      <w:proofErr w:type="spellEnd"/>
      <w:r>
        <w:t xml:space="preserve">, the following expression lifts </w:t>
      </w:r>
      <w:r w:rsidR="00674F33">
        <w:t>all functions to the top level.</w:t>
      </w:r>
    </w:p>
    <w:p w:rsidR="00A84FD2" w:rsidRDefault="00A84FD2" w:rsidP="00674F33">
      <w:pPr>
        <w:pStyle w:val="Code"/>
      </w:pPr>
      <w:r w:rsidRPr="00674F33">
        <w:t xml:space="preserve">C </w:t>
      </w:r>
      <w:proofErr w:type="spellStart"/>
      <w:r w:rsidRPr="00674F33">
        <w:t>ngh</w:t>
      </w:r>
      <w:proofErr w:type="spellEnd"/>
      <w:r w:rsidRPr="00674F33">
        <w:rPr>
          <w:rFonts w:cs="Cambria Math"/>
        </w:rPr>
        <w:t>⌸</w:t>
      </w:r>
      <w:r w:rsidRPr="00674F33">
        <w:t xml:space="preserve"> </w:t>
      </w:r>
      <w:r w:rsidRPr="00674F33">
        <w:rPr>
          <w:rFonts w:cs="Cambria Math"/>
        </w:rPr>
        <w:t>⍵</w:t>
      </w:r>
    </w:p>
    <w:p w:rsidR="00A84FD2" w:rsidRDefault="00A84FD2" w:rsidP="00674F33">
      <w:pPr>
        <w:pStyle w:val="Unindented"/>
      </w:pPr>
      <w:r>
        <w:t xml:space="preserve">Here </w:t>
      </w:r>
      <w:r w:rsidRPr="00AA4ABF">
        <w:rPr>
          <w:rFonts w:ascii="APL385 Unicode" w:hAnsi="APL385 Unicode"/>
        </w:rPr>
        <w:t>⍵</w:t>
      </w:r>
      <w:r w:rsidR="00674F33">
        <w:t xml:space="preserve"> is the body of the </w:t>
      </w:r>
      <w:r w:rsidR="00674F33" w:rsidRPr="00AA4ABF">
        <w:rPr>
          <w:rFonts w:ascii="APL385 Unicode" w:hAnsi="APL385 Unicode"/>
        </w:rPr>
        <w:t>Module</w:t>
      </w:r>
      <w:r w:rsidR="00674F33">
        <w:t xml:space="preserve">. </w:t>
      </w:r>
    </w:p>
    <w:p w:rsidR="00A84FD2" w:rsidRDefault="00A84FD2" w:rsidP="00A84FD2">
      <w:pPr>
        <w:pStyle w:val="Paragraph"/>
      </w:pPr>
      <w:r>
        <w:t xml:space="preserve">How does one compute </w:t>
      </w:r>
      <w:r w:rsidRPr="00AA4ABF">
        <w:rPr>
          <w:rFonts w:ascii="APL385 Unicode" w:hAnsi="APL385 Unicode"/>
        </w:rPr>
        <w:t>C</w:t>
      </w:r>
      <w:r>
        <w:t xml:space="preserve">? Firstly, compute the value </w:t>
      </w:r>
      <w:r w:rsidRPr="00AA4ABF">
        <w:rPr>
          <w:rFonts w:ascii="APL385 Unicode" w:hAnsi="APL385 Unicode"/>
        </w:rPr>
        <w:t>SC</w:t>
      </w:r>
      <w:r>
        <w:t xml:space="preserve">, which is all the scope coordinates with their last non-zero element zeroed. Secondly, compute </w:t>
      </w:r>
      <w:r w:rsidRPr="00AA4ABF">
        <w:rPr>
          <w:rFonts w:ascii="APL385 Unicode" w:hAnsi="APL385 Unicode"/>
        </w:rPr>
        <w:t>RF</w:t>
      </w:r>
      <w:r>
        <w:t xml:space="preserve">, the coordinate matrix of all scope nodes, namely </w:t>
      </w:r>
      <w:r w:rsidRPr="00AA4ABF">
        <w:rPr>
          <w:rFonts w:ascii="APL385 Unicode" w:hAnsi="APL385 Unicode"/>
        </w:rPr>
        <w:t>Module</w:t>
      </w:r>
      <w:r>
        <w:t xml:space="preserve"> and </w:t>
      </w:r>
      <w:r w:rsidRPr="00AA4ABF">
        <w:rPr>
          <w:rFonts w:ascii="APL385 Unicode" w:hAnsi="APL385 Unicode"/>
        </w:rPr>
        <w:t>Function</w:t>
      </w:r>
      <w:r>
        <w:t xml:space="preserve">. Then, </w:t>
      </w:r>
      <w:r w:rsidR="007C506F">
        <w:t xml:space="preserve">the code in </w:t>
      </w:r>
      <w:r w:rsidR="007C506F">
        <w:fldChar w:fldCharType="begin"/>
      </w:r>
      <w:r w:rsidR="007C506F">
        <w:instrText xml:space="preserve"> REF _Ref403618961 \h </w:instrText>
      </w:r>
      <w:r w:rsidR="007C506F">
        <w:fldChar w:fldCharType="separate"/>
      </w:r>
      <w:r w:rsidR="00AB0591" w:rsidRPr="007115EA">
        <w:rPr>
          <w:b/>
          <w:i/>
        </w:rPr>
        <w:t xml:space="preserve">Snippet </w:t>
      </w:r>
      <w:r w:rsidR="00AB0591">
        <w:rPr>
          <w:b/>
          <w:i/>
          <w:noProof/>
        </w:rPr>
        <w:t>3</w:t>
      </w:r>
      <w:r w:rsidR="007C506F">
        <w:fldChar w:fldCharType="end"/>
      </w:r>
      <w:r>
        <w:t xml:space="preserve"> computes the </w:t>
      </w:r>
      <w:proofErr w:type="spellStart"/>
      <w:proofErr w:type="gramStart"/>
      <w:r>
        <w:t>boolean</w:t>
      </w:r>
      <w:proofErr w:type="spellEnd"/>
      <w:proofErr w:type="gramEnd"/>
      <w:r>
        <w:t xml:space="preserve"> matrix indicating which elements of </w:t>
      </w:r>
      <w:r w:rsidRPr="00AA4ABF">
        <w:rPr>
          <w:rFonts w:ascii="APL385 Unicode" w:hAnsi="APL385 Unicode"/>
        </w:rPr>
        <w:t>RF</w:t>
      </w:r>
      <w:r>
        <w:t xml:space="preserve"> are prefixes or equal to each row in </w:t>
      </w:r>
      <w:r w:rsidRPr="00AA4ABF">
        <w:rPr>
          <w:rFonts w:ascii="APL385 Unicode" w:hAnsi="APL385 Unicode"/>
        </w:rPr>
        <w:t>SC</w:t>
      </w:r>
      <w:r>
        <w:t xml:space="preserve"> by using an in</w:t>
      </w:r>
      <w:r w:rsidR="007C506F">
        <w:t>ner product.</w:t>
      </w:r>
    </w:p>
    <w:p w:rsidR="003F1CA7" w:rsidRDefault="003F1CA7" w:rsidP="00725FD7">
      <w:pPr>
        <w:pStyle w:val="Paragraph"/>
      </w:pPr>
      <w:r>
        <w:br w:type="page"/>
      </w:r>
    </w:p>
    <w:p w:rsidR="00725FD7" w:rsidRDefault="003F1CA7" w:rsidP="00725FD7">
      <w:pPr>
        <w:pStyle w:val="Paragraph"/>
      </w:pPr>
      <w:r>
        <w:rPr>
          <w:noProof/>
        </w:rPr>
        <w:lastRenderedPageBreak/>
        <mc:AlternateContent>
          <mc:Choice Requires="wps">
            <w:drawing>
              <wp:anchor distT="0" distB="0" distL="114300" distR="114300" simplePos="0" relativeHeight="251669504" behindDoc="0" locked="0" layoutInCell="1" allowOverlap="1" wp14:anchorId="7DABE22C" wp14:editId="4610B5EF">
                <wp:simplePos x="0" y="0"/>
                <wp:positionH relativeFrom="margin">
                  <wp:align>right</wp:align>
                </wp:positionH>
                <wp:positionV relativeFrom="paragraph">
                  <wp:posOffset>3444240</wp:posOffset>
                </wp:positionV>
                <wp:extent cx="6400800" cy="635"/>
                <wp:effectExtent l="0" t="0" r="0" b="8255"/>
                <wp:wrapTopAndBottom/>
                <wp:docPr id="11" name="Text Box 11"/>
                <wp:cNvGraphicFramePr/>
                <a:graphic xmlns:a="http://schemas.openxmlformats.org/drawingml/2006/main">
                  <a:graphicData uri="http://schemas.microsoft.com/office/word/2010/wordprocessingShape">
                    <wps:wsp>
                      <wps:cNvSpPr txBox="1"/>
                      <wps:spPr>
                        <a:xfrm>
                          <a:off x="0" y="0"/>
                          <a:ext cx="6400800" cy="635"/>
                        </a:xfrm>
                        <a:prstGeom prst="rect">
                          <a:avLst/>
                        </a:prstGeom>
                        <a:solidFill>
                          <a:prstClr val="white"/>
                        </a:solidFill>
                        <a:ln>
                          <a:noFill/>
                        </a:ln>
                        <a:effectLst/>
                      </wps:spPr>
                      <wps:txbx>
                        <w:txbxContent>
                          <w:p w:rsidR="007115EA" w:rsidRPr="007115EA" w:rsidRDefault="007115EA" w:rsidP="007115EA">
                            <w:pPr>
                              <w:pStyle w:val="Caption"/>
                              <w:jc w:val="center"/>
                              <w:rPr>
                                <w:rFonts w:ascii="APL385 Unicode" w:hAnsi="APL385 Unicode"/>
                                <w:i w:val="0"/>
                                <w:color w:val="auto"/>
                                <w:lang w:val="en-GB"/>
                              </w:rPr>
                            </w:pPr>
                            <w:bookmarkStart w:id="9" w:name="_Ref403618961"/>
                            <w:r w:rsidRPr="007115EA">
                              <w:rPr>
                                <w:b/>
                                <w:i w:val="0"/>
                                <w:color w:val="auto"/>
                              </w:rPr>
                              <w:t xml:space="preserve">Snippet </w:t>
                            </w:r>
                            <w:r w:rsidRPr="007115EA">
                              <w:rPr>
                                <w:b/>
                                <w:i w:val="0"/>
                                <w:color w:val="auto"/>
                              </w:rPr>
                              <w:fldChar w:fldCharType="begin"/>
                            </w:r>
                            <w:r w:rsidRPr="007115EA">
                              <w:rPr>
                                <w:b/>
                                <w:i w:val="0"/>
                                <w:color w:val="auto"/>
                              </w:rPr>
                              <w:instrText xml:space="preserve"> SEQ Snippet \* ARABIC </w:instrText>
                            </w:r>
                            <w:r w:rsidRPr="007115EA">
                              <w:rPr>
                                <w:b/>
                                <w:i w:val="0"/>
                                <w:color w:val="auto"/>
                              </w:rPr>
                              <w:fldChar w:fldCharType="separate"/>
                            </w:r>
                            <w:r w:rsidR="00AB0591">
                              <w:rPr>
                                <w:b/>
                                <w:i w:val="0"/>
                                <w:noProof/>
                                <w:color w:val="auto"/>
                              </w:rPr>
                              <w:t>3</w:t>
                            </w:r>
                            <w:r w:rsidRPr="007115EA">
                              <w:rPr>
                                <w:b/>
                                <w:i w:val="0"/>
                                <w:color w:val="auto"/>
                              </w:rPr>
                              <w:fldChar w:fldCharType="end"/>
                            </w:r>
                            <w:bookmarkEnd w:id="9"/>
                            <w:r w:rsidRPr="007115EA">
                              <w:rPr>
                                <w:b/>
                                <w:i w:val="0"/>
                                <w:color w:val="auto"/>
                              </w:rPr>
                              <w:t>.</w:t>
                            </w:r>
                            <w:r w:rsidRPr="007115EA">
                              <w:rPr>
                                <w:i w:val="0"/>
                                <w:color w:val="auto"/>
                              </w:rPr>
                              <w:t xml:space="preserve"> Computing SC, RF, and the Scope Mask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ABE22C" id="Text Box 11" o:spid="_x0000_s1032" type="#_x0000_t202" style="position:absolute;left:0;text-align:left;margin-left:452.8pt;margin-top:271.2pt;width:7in;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" stroked="f">
                <v:textbox style="mso-fit-shape-to-text:t" inset="0,0,0,0">
                  <w:txbxContent>
                    <w:p w:rsidR="007115EA" w:rsidRPr="007115EA" w:rsidRDefault="007115EA" w:rsidP="007115EA">
                      <w:pPr>
                        <w:pStyle w:val="Caption"/>
                        <w:jc w:val="center"/>
                        <w:rPr>
                          <w:rFonts w:ascii="APL385 Unicode" w:hAnsi="APL385 Unicode"/>
                          <w:i w:val="0"/>
                          <w:color w:val="auto"/>
                          <w:lang w:val="en-GB"/>
                        </w:rPr>
                      </w:pPr>
                      <w:bookmarkStart w:id="10" w:name="_Ref403618961"/>
                      <w:r w:rsidRPr="007115EA">
                        <w:rPr>
                          <w:b/>
                          <w:i w:val="0"/>
                          <w:color w:val="auto"/>
                        </w:rPr>
                        <w:t xml:space="preserve">Snippet </w:t>
                      </w:r>
                      <w:r w:rsidRPr="007115EA">
                        <w:rPr>
                          <w:b/>
                          <w:i w:val="0"/>
                          <w:color w:val="auto"/>
                        </w:rPr>
                        <w:fldChar w:fldCharType="begin"/>
                      </w:r>
                      <w:r w:rsidRPr="007115EA">
                        <w:rPr>
                          <w:b/>
                          <w:i w:val="0"/>
                          <w:color w:val="auto"/>
                        </w:rPr>
                        <w:instrText xml:space="preserve"> SEQ Snippet \* ARABIC </w:instrText>
                      </w:r>
                      <w:r w:rsidRPr="007115EA">
                        <w:rPr>
                          <w:b/>
                          <w:i w:val="0"/>
                          <w:color w:val="auto"/>
                        </w:rPr>
                        <w:fldChar w:fldCharType="separate"/>
                      </w:r>
                      <w:r w:rsidR="00AB0591">
                        <w:rPr>
                          <w:b/>
                          <w:i w:val="0"/>
                          <w:noProof/>
                          <w:color w:val="auto"/>
                        </w:rPr>
                        <w:t>3</w:t>
                      </w:r>
                      <w:r w:rsidRPr="007115EA">
                        <w:rPr>
                          <w:b/>
                          <w:i w:val="0"/>
                          <w:color w:val="auto"/>
                        </w:rPr>
                        <w:fldChar w:fldCharType="end"/>
                      </w:r>
                      <w:bookmarkEnd w:id="10"/>
                      <w:r w:rsidRPr="007115EA">
                        <w:rPr>
                          <w:b/>
                          <w:i w:val="0"/>
                          <w:color w:val="auto"/>
                        </w:rPr>
                        <w:t>.</w:t>
                      </w:r>
                      <w:r w:rsidRPr="007115EA">
                        <w:rPr>
                          <w:i w:val="0"/>
                          <w:color w:val="auto"/>
                        </w:rPr>
                        <w:t xml:space="preserve"> Computing SC, RF, and the Scope Mask</w:t>
                      </w:r>
                    </w:p>
                  </w:txbxContent>
                </v:textbox>
                <w10:wrap type="topAndBottom" anchorx="margin"/>
              </v:shape>
            </w:pict>
          </mc:Fallback>
        </mc:AlternateContent>
      </w:r>
      <w:r w:rsidR="00725FD7">
        <w:t xml:space="preserve">The function </w:t>
      </w:r>
      <w:r w:rsidR="00725FD7" w:rsidRPr="00136C72">
        <w:rPr>
          <w:rFonts w:ascii="APL385 Unicode" w:hAnsi="APL385 Unicode" w:cs="Cambria Math"/>
        </w:rPr>
        <w:t>(=∨0=⊢)</w:t>
      </w:r>
      <w:r w:rsidR="00725FD7">
        <w:t xml:space="preserve"> is a predicate indicating whether the right argument is a prefix </w:t>
      </w:r>
      <w:r w:rsidR="00725FD7">
        <w:t xml:space="preserve">or equal to the left argument. </w:t>
      </w:r>
    </w:p>
    <w:p w:rsidR="00725FD7" w:rsidRDefault="00725FD7" w:rsidP="00725FD7">
      <w:pPr>
        <w:pStyle w:val="Code"/>
      </w:pPr>
      <w:r w:rsidRPr="00725FD7">
        <w:t xml:space="preserve">      1 4 4 0 0(=∨0=</w:t>
      </w:r>
      <w:r w:rsidRPr="00725FD7">
        <w:rPr>
          <w:rFonts w:cs="Cambria Math"/>
        </w:rPr>
        <w:t>⊢</w:t>
      </w:r>
      <w:proofErr w:type="gramStart"/>
      <w:r w:rsidRPr="00725FD7">
        <w:t>)1</w:t>
      </w:r>
      <w:proofErr w:type="gramEnd"/>
      <w:r w:rsidRPr="00725FD7">
        <w:t xml:space="preserve"> 4 0 0 0</w:t>
      </w:r>
      <w:r>
        <w:br/>
      </w:r>
      <w:r w:rsidRPr="00725FD7">
        <w:t>1 1 1 1 1</w:t>
      </w:r>
      <w:r>
        <w:br/>
      </w:r>
      <w:r w:rsidRPr="00725FD7">
        <w:t xml:space="preserve">      1 4 3 0 0(=∨0=</w:t>
      </w:r>
      <w:r w:rsidRPr="00725FD7">
        <w:rPr>
          <w:rFonts w:cs="Cambria Math"/>
        </w:rPr>
        <w:t>⊢</w:t>
      </w:r>
      <w:r w:rsidRPr="00725FD7">
        <w:t>)1 4 0 0 0</w:t>
      </w:r>
      <w:r>
        <w:br/>
      </w:r>
      <w:r w:rsidRPr="00725FD7">
        <w:t>1 1 1 1 1</w:t>
      </w:r>
      <w:r w:rsidR="003F1CA7">
        <w:br/>
      </w:r>
      <w:r w:rsidR="007115EA">
        <w:rPr>
          <w:noProof/>
          <w:lang w:val="en-US"/>
        </w:rPr>
        <mc:AlternateContent>
          <mc:Choice Requires="wps">
            <w:drawing>
              <wp:anchor distT="91440" distB="91440" distL="114300" distR="114300" simplePos="0" relativeHeight="251667456" behindDoc="0" locked="0" layoutInCell="1" allowOverlap="1" wp14:anchorId="7717A454" wp14:editId="61080F84">
                <wp:simplePos x="0" y="0"/>
                <wp:positionH relativeFrom="margin">
                  <wp:align>center</wp:align>
                </wp:positionH>
                <wp:positionV relativeFrom="margin">
                  <wp:align>top</wp:align>
                </wp:positionV>
                <wp:extent cx="4873752" cy="3447288"/>
                <wp:effectExtent l="0" t="0" r="0" b="1270"/>
                <wp:wrapTopAndBottom/>
                <wp:docPr id="10" name="Text Box 10"/>
                <wp:cNvGraphicFramePr/>
                <a:graphic xmlns:a="http://schemas.openxmlformats.org/drawingml/2006/main">
                  <a:graphicData uri="http://schemas.microsoft.com/office/word/2010/wordprocessingShape">
                    <wps:wsp>
                      <wps:cNvSpPr txBox="1"/>
                      <wps:spPr>
                        <a:xfrm>
                          <a:off x="0" y="0"/>
                          <a:ext cx="4873752" cy="3447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5EA" w:rsidRPr="007A5C6A" w:rsidRDefault="007115EA" w:rsidP="007115EA">
                            <w:pPr>
                              <w:pStyle w:val="Snippet"/>
                            </w:pPr>
                            <w:r w:rsidRPr="007A5C6A">
                              <w:t xml:space="preserve">        </w:t>
                            </w:r>
                            <w:r w:rsidRPr="007A5C6A">
                              <w:rPr>
                                <w:rFonts w:cs="Cambria Math"/>
                              </w:rPr>
                              <w:t>⍉</w:t>
                            </w:r>
                            <w:r w:rsidRPr="007A5C6A">
                              <w:t>SC</w:t>
                            </w:r>
                          </w:p>
                          <w:p w:rsidR="007115EA" w:rsidRPr="007A5C6A" w:rsidRDefault="007115EA" w:rsidP="007115EA">
                            <w:pPr>
                              <w:pStyle w:val="Snippet"/>
                            </w:pPr>
                            <w:r w:rsidRPr="007A5C6A">
                              <w:t>1 1 1 1 1 1 1 1 1 1 1 1 1 1 1 1 1 1 1 1 1 1 1 1 1 1 1 1 1 1 1</w:t>
                            </w:r>
                          </w:p>
                          <w:p w:rsidR="007115EA" w:rsidRPr="007A5C6A" w:rsidRDefault="007115EA" w:rsidP="007115EA">
                            <w:pPr>
                              <w:pStyle w:val="Snippet"/>
                            </w:pPr>
                            <w:r w:rsidRPr="007A5C6A">
                              <w:t>0 1 0 2 0 3 0 4 4 4 4 4 4 4 4 4 4 4 4 4 4 4 4 4 4 4 4 4 4 4 4</w:t>
                            </w:r>
                          </w:p>
                          <w:p w:rsidR="007115EA" w:rsidRPr="007A5C6A" w:rsidRDefault="007115EA" w:rsidP="007115EA">
                            <w:pPr>
                              <w:pStyle w:val="Snippet"/>
                            </w:pPr>
                            <w:r w:rsidRPr="007A5C6A">
                              <w:t>0 0 0 0 0 0 0 0 4 4 4 4 4 4 4 4 4 4 4 4 4 4 4 4 4 4 4 4 4 4 4</w:t>
                            </w:r>
                          </w:p>
                          <w:p w:rsidR="007115EA" w:rsidRPr="007A5C6A" w:rsidRDefault="007115EA" w:rsidP="007115EA">
                            <w:pPr>
                              <w:pStyle w:val="Snippet"/>
                            </w:pPr>
                            <w:r w:rsidRPr="007A5C6A">
                              <w:t>0 0 0 0 0 0 0 0 0 1 0 2 0 3 3 3 3 3 3 3 3 3 3 3 3 3 3 3 3 3 3</w:t>
                            </w:r>
                          </w:p>
                          <w:p w:rsidR="007115EA" w:rsidRPr="007A5C6A" w:rsidRDefault="007115EA" w:rsidP="007115EA">
                            <w:pPr>
                              <w:pStyle w:val="Snippet"/>
                            </w:pPr>
                            <w:r w:rsidRPr="007A5C6A">
                              <w:t>0 0 0 0 0 0 0 0 0 0 0 0 0 0 3 3 3 3 3 3 3 3 3 3 3 3 3 3 3 0 4</w:t>
                            </w:r>
                          </w:p>
                          <w:p w:rsidR="007115EA" w:rsidRPr="007A5C6A" w:rsidRDefault="007115EA" w:rsidP="007115EA">
                            <w:pPr>
                              <w:pStyle w:val="Snippet"/>
                            </w:pPr>
                            <w:r w:rsidRPr="007A5C6A">
                              <w:t>0 0 0 0 0 0 0 0 0 0 0 0 0 0 0 1 1 1 1 1 1 1 1 1 1 1 1 1 1 0 0</w:t>
                            </w:r>
                          </w:p>
                          <w:p w:rsidR="007115EA" w:rsidRPr="007A5C6A" w:rsidRDefault="007115EA" w:rsidP="007115EA">
                            <w:pPr>
                              <w:pStyle w:val="Snippet"/>
                            </w:pPr>
                            <w:r w:rsidRPr="007A5C6A">
                              <w:t>0 0 0 0 0 0 0 0 0 0 0 0 0 0 0 0 1 0 2 2 2 2 2 2 2 2 2 2 2 0 0</w:t>
                            </w:r>
                          </w:p>
                          <w:p w:rsidR="007115EA" w:rsidRPr="007A5C6A" w:rsidRDefault="007115EA" w:rsidP="007115EA">
                            <w:pPr>
                              <w:pStyle w:val="Snippet"/>
                            </w:pPr>
                            <w:r w:rsidRPr="007A5C6A">
                              <w:t>0 0 0 0 0 0 0 0 0 0 0 0 0 0 0 0 0 0 0 2 2 2 2 2 2 2 2 0 3 0 0</w:t>
                            </w:r>
                          </w:p>
                          <w:p w:rsidR="007115EA" w:rsidRPr="007A5C6A" w:rsidRDefault="007115EA" w:rsidP="007115EA">
                            <w:pPr>
                              <w:pStyle w:val="Snippet"/>
                            </w:pPr>
                            <w:r w:rsidRPr="007A5C6A">
                              <w:t>0 0 0 0 0 0 0 0 0 0 0 0 0 0 0 0 0 0 0 0 1 1 1 1 1 1 1 0 0 0 0</w:t>
                            </w:r>
                          </w:p>
                          <w:p w:rsidR="007115EA" w:rsidRPr="007A5C6A" w:rsidRDefault="007115EA" w:rsidP="007115EA">
                            <w:pPr>
                              <w:pStyle w:val="Snippet"/>
                            </w:pPr>
                            <w:r w:rsidRPr="007A5C6A">
                              <w:t>0 0 0 0 0 0 0 0 0 0 0 0 0 0 0 0 0 0 0 0 0 1 1 1 1 1 1 0 0 0 0</w:t>
                            </w:r>
                          </w:p>
                          <w:p w:rsidR="007115EA" w:rsidRPr="007A5C6A" w:rsidRDefault="007115EA" w:rsidP="007115EA">
                            <w:pPr>
                              <w:pStyle w:val="Snippet"/>
                            </w:pPr>
                            <w:r w:rsidRPr="007A5C6A">
                              <w:t>0 0 0 0 0 0 0 0 0 0 0 0 0 0 0 0 0 0 0 0 0 0 1 0 2 0 3 0 0 0 0</w:t>
                            </w:r>
                          </w:p>
                          <w:p w:rsidR="007115EA" w:rsidRPr="007A5C6A" w:rsidRDefault="007115EA" w:rsidP="007115EA">
                            <w:pPr>
                              <w:pStyle w:val="Snippet"/>
                            </w:pPr>
                            <w:r w:rsidRPr="007A5C6A">
                              <w:t>0 0 0 0 0 0 0 0 0 0 0 0 0 0 0 0 0 0 0 0 0 0 0 0 0 0 0 0 0 0 0</w:t>
                            </w:r>
                          </w:p>
                          <w:p w:rsidR="007115EA" w:rsidRPr="007A5C6A" w:rsidRDefault="007115EA" w:rsidP="007115EA">
                            <w:pPr>
                              <w:pStyle w:val="Snippet"/>
                            </w:pPr>
                            <w:r w:rsidRPr="007A5C6A">
                              <w:t xml:space="preserve">      RF</w:t>
                            </w:r>
                          </w:p>
                          <w:p w:rsidR="007115EA" w:rsidRPr="007A5C6A" w:rsidRDefault="007115EA" w:rsidP="007115EA">
                            <w:pPr>
                              <w:pStyle w:val="Snippet"/>
                            </w:pPr>
                            <w:r w:rsidRPr="007A5C6A">
                              <w:t>1 0 0 0 0 0 0 0 0 0 0 0</w:t>
                            </w:r>
                          </w:p>
                          <w:p w:rsidR="007115EA" w:rsidRPr="007A5C6A" w:rsidRDefault="007115EA" w:rsidP="007115EA">
                            <w:pPr>
                              <w:pStyle w:val="Snippet"/>
                            </w:pPr>
                            <w:r w:rsidRPr="007A5C6A">
                              <w:t>1 4 4 0 0 0 0 0 0 0 0 0</w:t>
                            </w:r>
                          </w:p>
                          <w:p w:rsidR="007115EA" w:rsidRPr="007A5C6A" w:rsidRDefault="007115EA" w:rsidP="007115EA">
                            <w:pPr>
                              <w:pStyle w:val="Snippet"/>
                            </w:pPr>
                            <w:r w:rsidRPr="007A5C6A">
                              <w:t>1 4 4 3 3 1 0 0 0 0 0 0</w:t>
                            </w:r>
                          </w:p>
                          <w:p w:rsidR="007115EA" w:rsidRPr="007A5C6A" w:rsidRDefault="007115EA" w:rsidP="007115EA">
                            <w:pPr>
                              <w:pStyle w:val="Snippet"/>
                            </w:pPr>
                            <w:r w:rsidRPr="007A5C6A">
                              <w:t>1 4 4 3 3 1 2 2 1 0 0 0</w:t>
                            </w:r>
                          </w:p>
                          <w:p w:rsidR="007115EA" w:rsidRPr="007A5C6A" w:rsidRDefault="007115EA" w:rsidP="007115EA">
                            <w:pPr>
                              <w:pStyle w:val="Snippet"/>
                            </w:pPr>
                            <w:r w:rsidRPr="007A5C6A">
                              <w:t xml:space="preserve">      </w:t>
                            </w:r>
                            <w:r w:rsidRPr="007A5C6A">
                              <w:rPr>
                                <w:rFonts w:cs="Cambria Math"/>
                              </w:rPr>
                              <w:t>⍉</w:t>
                            </w:r>
                            <w:r w:rsidRPr="007A5C6A">
                              <w:t>SC∧</w:t>
                            </w:r>
                            <w:proofErr w:type="gramStart"/>
                            <w:r w:rsidRPr="007A5C6A">
                              <w:t>.(</w:t>
                            </w:r>
                            <w:proofErr w:type="gramEnd"/>
                            <w:r w:rsidRPr="007A5C6A">
                              <w:t>=∨0=</w:t>
                            </w:r>
                            <w:r w:rsidRPr="007A5C6A">
                              <w:rPr>
                                <w:rFonts w:cs="Cambria Math"/>
                              </w:rPr>
                              <w:t>⊢</w:t>
                            </w:r>
                            <w:r w:rsidRPr="007A5C6A">
                              <w:t>)</w:t>
                            </w:r>
                            <w:r w:rsidRPr="007A5C6A">
                              <w:rPr>
                                <w:rFonts w:cs="Cambria Math"/>
                              </w:rPr>
                              <w:t>⍉</w:t>
                            </w:r>
                            <w:r w:rsidRPr="007A5C6A">
                              <w:t>RF</w:t>
                            </w:r>
                          </w:p>
                          <w:p w:rsidR="007115EA" w:rsidRPr="007A5C6A" w:rsidRDefault="007115EA" w:rsidP="007115EA">
                            <w:pPr>
                              <w:pStyle w:val="Snippet"/>
                            </w:pPr>
                            <w:r w:rsidRPr="007A5C6A">
                              <w:t>1 1 1 1 1 1 1 1 1 1 1 1 1 1 1 1 1 1 1 1 1 1 1 1 1 1 1 1 1 1 1</w:t>
                            </w:r>
                          </w:p>
                          <w:p w:rsidR="007115EA" w:rsidRPr="007A5C6A" w:rsidRDefault="007115EA" w:rsidP="007115EA">
                            <w:pPr>
                              <w:pStyle w:val="Snippet"/>
                            </w:pPr>
                            <w:r w:rsidRPr="007A5C6A">
                              <w:t>0 0 0 0 0 0 0 0 1 1 1 1 1 1 1 1 1 1 1 1 1 1 1 1 1 1 1 1 1 1 1</w:t>
                            </w:r>
                          </w:p>
                          <w:p w:rsidR="007115EA" w:rsidRPr="007A5C6A" w:rsidRDefault="007115EA" w:rsidP="007115EA">
                            <w:pPr>
                              <w:pStyle w:val="Snippet"/>
                            </w:pPr>
                            <w:r w:rsidRPr="007A5C6A">
                              <w:t>0 0 0 0 0 0 0 0 0 0 0 0 0 0 0 1 1 1 1 1 1 1 1 1 1 1 1 1 1 0 0</w:t>
                            </w:r>
                          </w:p>
                          <w:p w:rsidR="007115EA" w:rsidRPr="007A5C6A" w:rsidRDefault="007115EA" w:rsidP="007115EA">
                            <w:pPr>
                              <w:pStyle w:val="Snippet"/>
                            </w:pPr>
                            <w:r w:rsidRPr="007A5C6A">
                              <w:t>0 0 0 0 0 0 0 0 0 0 0 0 0 0 0 0 0 0 0 0 1 1 1 1 1 1 1 0 0 0 0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7A454" id="Text Box 10" o:spid="_x0000_s1033" type="#_x0000_t202" style="position:absolute;left:0;text-align:left;margin-left:0;margin-top:0;width:383.75pt;height:271.45pt;z-index:251667456;visibility:visible;mso-wrap-style:square;mso-width-percent:0;mso-height-percent:0;mso-wrap-distance-left:9pt;mso-wrap-distance-top:7.2pt;mso-wrap-distance-right:9pt;mso-wrap-distance-bottom:7.2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" filled="f" stroked="f" strokeweight=".5pt">
                <v:textbox>
                  <w:txbxContent>
                    <w:p w:rsidR="007115EA" w:rsidRPr="007A5C6A" w:rsidRDefault="007115EA" w:rsidP="007115EA">
                      <w:pPr>
                        <w:pStyle w:val="Snippet"/>
                      </w:pPr>
                      <w:r w:rsidRPr="007A5C6A">
                        <w:t xml:space="preserve">        </w:t>
                      </w:r>
                      <w:r w:rsidRPr="007A5C6A">
                        <w:rPr>
                          <w:rFonts w:cs="Cambria Math"/>
                        </w:rPr>
                        <w:t>⍉</w:t>
                      </w:r>
                      <w:r w:rsidRPr="007A5C6A">
                        <w:t>SC</w:t>
                      </w:r>
                    </w:p>
                    <w:p w:rsidR="007115EA" w:rsidRPr="007A5C6A" w:rsidRDefault="007115EA" w:rsidP="007115EA">
                      <w:pPr>
                        <w:pStyle w:val="Snippet"/>
                      </w:pPr>
                      <w:r w:rsidRPr="007A5C6A">
                        <w:t>1 1 1 1 1 1 1 1 1 1 1 1 1 1 1 1 1 1 1 1 1 1 1 1 1 1 1 1 1 1 1</w:t>
                      </w:r>
                    </w:p>
                    <w:p w:rsidR="007115EA" w:rsidRPr="007A5C6A" w:rsidRDefault="007115EA" w:rsidP="007115EA">
                      <w:pPr>
                        <w:pStyle w:val="Snippet"/>
                      </w:pPr>
                      <w:r w:rsidRPr="007A5C6A">
                        <w:t>0 1 0 2 0 3 0 4 4 4 4 4 4 4 4 4 4 4 4 4 4 4 4 4 4 4 4 4 4 4 4</w:t>
                      </w:r>
                    </w:p>
                    <w:p w:rsidR="007115EA" w:rsidRPr="007A5C6A" w:rsidRDefault="007115EA" w:rsidP="007115EA">
                      <w:pPr>
                        <w:pStyle w:val="Snippet"/>
                      </w:pPr>
                      <w:r w:rsidRPr="007A5C6A">
                        <w:t>0 0 0 0 0 0 0 0 4 4 4 4 4 4 4 4 4 4 4 4 4 4 4 4 4 4 4 4 4 4 4</w:t>
                      </w:r>
                    </w:p>
                    <w:p w:rsidR="007115EA" w:rsidRPr="007A5C6A" w:rsidRDefault="007115EA" w:rsidP="007115EA">
                      <w:pPr>
                        <w:pStyle w:val="Snippet"/>
                      </w:pPr>
                      <w:r w:rsidRPr="007A5C6A">
                        <w:t>0 0 0 0 0 0 0 0 0 1 0 2 0 3 3 3 3 3 3 3 3 3 3 3 3 3 3 3 3 3 3</w:t>
                      </w:r>
                    </w:p>
                    <w:p w:rsidR="007115EA" w:rsidRPr="007A5C6A" w:rsidRDefault="007115EA" w:rsidP="007115EA">
                      <w:pPr>
                        <w:pStyle w:val="Snippet"/>
                      </w:pPr>
                      <w:r w:rsidRPr="007A5C6A">
                        <w:t>0 0 0 0 0 0 0 0 0 0 0 0 0 0 3 3 3 3 3 3 3 3 3 3 3 3 3 3 3 0 4</w:t>
                      </w:r>
                    </w:p>
                    <w:p w:rsidR="007115EA" w:rsidRPr="007A5C6A" w:rsidRDefault="007115EA" w:rsidP="007115EA">
                      <w:pPr>
                        <w:pStyle w:val="Snippet"/>
                      </w:pPr>
                      <w:r w:rsidRPr="007A5C6A">
                        <w:t>0 0 0 0 0 0 0 0 0 0 0 0 0 0 0 1 1 1 1 1 1 1 1 1 1 1 1 1 1 0 0</w:t>
                      </w:r>
                    </w:p>
                    <w:p w:rsidR="007115EA" w:rsidRPr="007A5C6A" w:rsidRDefault="007115EA" w:rsidP="007115EA">
                      <w:pPr>
                        <w:pStyle w:val="Snippet"/>
                      </w:pPr>
                      <w:r w:rsidRPr="007A5C6A">
                        <w:t>0 0 0 0 0 0 0 0 0 0 0 0 0 0 0 0 1 0 2 2 2 2 2 2 2 2 2 2 2 0 0</w:t>
                      </w:r>
                    </w:p>
                    <w:p w:rsidR="007115EA" w:rsidRPr="007A5C6A" w:rsidRDefault="007115EA" w:rsidP="007115EA">
                      <w:pPr>
                        <w:pStyle w:val="Snippet"/>
                      </w:pPr>
                      <w:r w:rsidRPr="007A5C6A">
                        <w:t>0 0 0 0 0 0 0 0 0 0 0 0 0 0 0 0 0 0 0 2 2 2 2 2 2 2 2 0 3 0 0</w:t>
                      </w:r>
                    </w:p>
                    <w:p w:rsidR="007115EA" w:rsidRPr="007A5C6A" w:rsidRDefault="007115EA" w:rsidP="007115EA">
                      <w:pPr>
                        <w:pStyle w:val="Snippet"/>
                      </w:pPr>
                      <w:r w:rsidRPr="007A5C6A">
                        <w:t>0 0 0 0 0 0 0 0 0 0 0 0 0 0 0 0 0 0 0 0 1 1 1 1 1 1 1 0 0 0 0</w:t>
                      </w:r>
                    </w:p>
                    <w:p w:rsidR="007115EA" w:rsidRPr="007A5C6A" w:rsidRDefault="007115EA" w:rsidP="007115EA">
                      <w:pPr>
                        <w:pStyle w:val="Snippet"/>
                      </w:pPr>
                      <w:r w:rsidRPr="007A5C6A">
                        <w:t>0 0 0 0 0 0 0 0 0 0 0 0 0 0 0 0 0 0 0 0 0 1 1 1 1 1 1 0 0 0 0</w:t>
                      </w:r>
                    </w:p>
                    <w:p w:rsidR="007115EA" w:rsidRPr="007A5C6A" w:rsidRDefault="007115EA" w:rsidP="007115EA">
                      <w:pPr>
                        <w:pStyle w:val="Snippet"/>
                      </w:pPr>
                      <w:r w:rsidRPr="007A5C6A">
                        <w:t>0 0 0 0 0 0 0 0 0 0 0 0 0 0 0 0 0 0 0 0 0 0 1 0 2 0 3 0 0 0 0</w:t>
                      </w:r>
                    </w:p>
                    <w:p w:rsidR="007115EA" w:rsidRPr="007A5C6A" w:rsidRDefault="007115EA" w:rsidP="007115EA">
                      <w:pPr>
                        <w:pStyle w:val="Snippet"/>
                      </w:pPr>
                      <w:r w:rsidRPr="007A5C6A">
                        <w:t>0 0 0 0 0 0 0 0 0 0 0 0 0 0 0 0 0 0 0 0 0 0 0 0 0 0 0 0 0 0 0</w:t>
                      </w:r>
                    </w:p>
                    <w:p w:rsidR="007115EA" w:rsidRPr="007A5C6A" w:rsidRDefault="007115EA" w:rsidP="007115EA">
                      <w:pPr>
                        <w:pStyle w:val="Snippet"/>
                      </w:pPr>
                      <w:r w:rsidRPr="007A5C6A">
                        <w:t xml:space="preserve">      RF</w:t>
                      </w:r>
                    </w:p>
                    <w:p w:rsidR="007115EA" w:rsidRPr="007A5C6A" w:rsidRDefault="007115EA" w:rsidP="007115EA">
                      <w:pPr>
                        <w:pStyle w:val="Snippet"/>
                      </w:pPr>
                      <w:r w:rsidRPr="007A5C6A">
                        <w:t>1 0 0 0 0 0 0 0 0 0 0 0</w:t>
                      </w:r>
                    </w:p>
                    <w:p w:rsidR="007115EA" w:rsidRPr="007A5C6A" w:rsidRDefault="007115EA" w:rsidP="007115EA">
                      <w:pPr>
                        <w:pStyle w:val="Snippet"/>
                      </w:pPr>
                      <w:r w:rsidRPr="007A5C6A">
                        <w:t>1 4 4 0 0 0 0 0 0 0 0 0</w:t>
                      </w:r>
                    </w:p>
                    <w:p w:rsidR="007115EA" w:rsidRPr="007A5C6A" w:rsidRDefault="007115EA" w:rsidP="007115EA">
                      <w:pPr>
                        <w:pStyle w:val="Snippet"/>
                      </w:pPr>
                      <w:r w:rsidRPr="007A5C6A">
                        <w:t>1 4 4 3 3 1 0 0 0 0 0 0</w:t>
                      </w:r>
                    </w:p>
                    <w:p w:rsidR="007115EA" w:rsidRPr="007A5C6A" w:rsidRDefault="007115EA" w:rsidP="007115EA">
                      <w:pPr>
                        <w:pStyle w:val="Snippet"/>
                      </w:pPr>
                      <w:r w:rsidRPr="007A5C6A">
                        <w:t>1 4 4 3 3 1 2 2 1 0 0 0</w:t>
                      </w:r>
                    </w:p>
                    <w:p w:rsidR="007115EA" w:rsidRPr="007A5C6A" w:rsidRDefault="007115EA" w:rsidP="007115EA">
                      <w:pPr>
                        <w:pStyle w:val="Snippet"/>
                      </w:pPr>
                      <w:r w:rsidRPr="007A5C6A">
                        <w:t xml:space="preserve">      </w:t>
                      </w:r>
                      <w:r w:rsidRPr="007A5C6A">
                        <w:rPr>
                          <w:rFonts w:cs="Cambria Math"/>
                        </w:rPr>
                        <w:t>⍉</w:t>
                      </w:r>
                      <w:r w:rsidRPr="007A5C6A">
                        <w:t>SC∧</w:t>
                      </w:r>
                      <w:proofErr w:type="gramStart"/>
                      <w:r w:rsidRPr="007A5C6A">
                        <w:t>.(</w:t>
                      </w:r>
                      <w:proofErr w:type="gramEnd"/>
                      <w:r w:rsidRPr="007A5C6A">
                        <w:t>=∨0=</w:t>
                      </w:r>
                      <w:r w:rsidRPr="007A5C6A">
                        <w:rPr>
                          <w:rFonts w:cs="Cambria Math"/>
                        </w:rPr>
                        <w:t>⊢</w:t>
                      </w:r>
                      <w:r w:rsidRPr="007A5C6A">
                        <w:t>)</w:t>
                      </w:r>
                      <w:r w:rsidRPr="007A5C6A">
                        <w:rPr>
                          <w:rFonts w:cs="Cambria Math"/>
                        </w:rPr>
                        <w:t>⍉</w:t>
                      </w:r>
                      <w:r w:rsidRPr="007A5C6A">
                        <w:t>RF</w:t>
                      </w:r>
                    </w:p>
                    <w:p w:rsidR="007115EA" w:rsidRPr="007A5C6A" w:rsidRDefault="007115EA" w:rsidP="007115EA">
                      <w:pPr>
                        <w:pStyle w:val="Snippet"/>
                      </w:pPr>
                      <w:r w:rsidRPr="007A5C6A">
                        <w:t>1 1 1 1 1 1 1 1 1 1 1 1 1 1 1 1 1 1 1 1 1 1 1 1 1 1 1 1 1 1 1</w:t>
                      </w:r>
                    </w:p>
                    <w:p w:rsidR="007115EA" w:rsidRPr="007A5C6A" w:rsidRDefault="007115EA" w:rsidP="007115EA">
                      <w:pPr>
                        <w:pStyle w:val="Snippet"/>
                      </w:pPr>
                      <w:r w:rsidRPr="007A5C6A">
                        <w:t>0 0 0 0 0 0 0 0 1 1 1 1 1 1 1 1 1 1 1 1 1 1 1 1 1 1 1 1 1 1 1</w:t>
                      </w:r>
                    </w:p>
                    <w:p w:rsidR="007115EA" w:rsidRPr="007A5C6A" w:rsidRDefault="007115EA" w:rsidP="007115EA">
                      <w:pPr>
                        <w:pStyle w:val="Snippet"/>
                      </w:pPr>
                      <w:r w:rsidRPr="007A5C6A">
                        <w:t>0 0 0 0 0 0 0 0 0 0 0 0 0 0 0 1 1 1 1 1 1 1 1 1 1 1 1 1 1 0 0</w:t>
                      </w:r>
                    </w:p>
                    <w:p w:rsidR="007115EA" w:rsidRPr="007A5C6A" w:rsidRDefault="007115EA" w:rsidP="007115EA">
                      <w:pPr>
                        <w:pStyle w:val="Snippet"/>
                      </w:pPr>
                      <w:r w:rsidRPr="007A5C6A">
                        <w:t>0 0 0 0 0 0 0 0 0 0 0 0 0 0 0 0 0 0 0 0 1 1 1 1 1 1 1 0 0 0 0</w:t>
                      </w:r>
                    </w:p>
                  </w:txbxContent>
                </v:textbox>
                <w10:wrap type="topAndBottom" anchorx="margin" anchory="margin"/>
              </v:shape>
            </w:pict>
          </mc:Fallback>
        </mc:AlternateContent>
      </w:r>
      <w:r>
        <w:t xml:space="preserve">      </w:t>
      </w:r>
      <w:r w:rsidRPr="00725FD7">
        <w:t>1 2 4 0 0(=∨0=</w:t>
      </w:r>
      <w:r w:rsidRPr="00725FD7">
        <w:rPr>
          <w:rFonts w:cs="Cambria Math"/>
        </w:rPr>
        <w:t>⊢</w:t>
      </w:r>
      <w:r>
        <w:t>)1 4 0 0 0</w:t>
      </w:r>
      <w:r>
        <w:br/>
        <w:t>1 0 1 1 1</w:t>
      </w:r>
    </w:p>
    <w:p w:rsidR="00725FD7" w:rsidRDefault="00725FD7" w:rsidP="00725FD7">
      <w:pPr>
        <w:pStyle w:val="Unindented"/>
      </w:pPr>
      <w:r>
        <w:t xml:space="preserve">This is combined with </w:t>
      </w:r>
      <w:proofErr w:type="spellStart"/>
      <w:r>
        <w:t>boolean</w:t>
      </w:r>
      <w:proofErr w:type="spellEnd"/>
      <w:r>
        <w:t xml:space="preserve"> </w:t>
      </w:r>
      <w:r w:rsidRPr="00136C72">
        <w:rPr>
          <w:rFonts w:ascii="APL385 Unicode" w:hAnsi="APL385 Unicode" w:cs="Cambria Math"/>
        </w:rPr>
        <w:t>∧</w:t>
      </w:r>
      <w:r>
        <w:t xml:space="preserve"> in an inner product given by </w:t>
      </w:r>
      <w:r w:rsidRPr="00136C72">
        <w:rPr>
          <w:rFonts w:ascii="APL385 Unicode" w:hAnsi="APL385 Unicode" w:cs="Cambria Math"/>
        </w:rPr>
        <w:t>∧</w:t>
      </w:r>
      <w:proofErr w:type="gramStart"/>
      <w:r w:rsidRPr="00136C72">
        <w:rPr>
          <w:rFonts w:ascii="APL385 Unicode" w:hAnsi="APL385 Unicode"/>
        </w:rPr>
        <w:t>.(</w:t>
      </w:r>
      <w:proofErr w:type="gramEnd"/>
      <w:r w:rsidRPr="00136C72">
        <w:rPr>
          <w:rFonts w:ascii="APL385 Unicode" w:hAnsi="APL385 Unicode"/>
        </w:rPr>
        <w:t>=∨0=</w:t>
      </w:r>
      <w:r w:rsidRPr="00136C72">
        <w:rPr>
          <w:rFonts w:ascii="APL385 Unicode" w:hAnsi="APL385 Unicode" w:cs="Cambria Math"/>
        </w:rPr>
        <w:t>⊢</w:t>
      </w:r>
      <w:r w:rsidRPr="00136C72">
        <w:rPr>
          <w:rFonts w:ascii="APL385 Unicode" w:hAnsi="APL385 Unicode"/>
        </w:rPr>
        <w:t>)</w:t>
      </w:r>
      <w:r>
        <w:t xml:space="preserve"> to compute the </w:t>
      </w:r>
      <w:proofErr w:type="spellStart"/>
      <w:r>
        <w:t>boolean</w:t>
      </w:r>
      <w:proofErr w:type="spellEnd"/>
      <w:r>
        <w:t xml:space="preserve"> matrix. </w:t>
      </w:r>
    </w:p>
    <w:p w:rsidR="00725FD7" w:rsidRDefault="00725FD7" w:rsidP="00725FD7">
      <w:pPr>
        <w:pStyle w:val="Paragraph"/>
      </w:pPr>
      <w:r>
        <w:t xml:space="preserve">By ordering </w:t>
      </w:r>
      <w:r w:rsidRPr="00136C72">
        <w:rPr>
          <w:rFonts w:ascii="APL385 Unicode" w:hAnsi="APL385 Unicode" w:cs="Cambria Math"/>
        </w:rPr>
        <w:t>SC</w:t>
      </w:r>
      <w:r>
        <w:t xml:space="preserve"> and </w:t>
      </w:r>
      <w:r w:rsidRPr="00136C72">
        <w:rPr>
          <w:rFonts w:ascii="APL385 Unicode" w:hAnsi="APL385 Unicode" w:cs="Cambria Math"/>
        </w:rPr>
        <w:t>RF</w:t>
      </w:r>
      <w:r>
        <w:t xml:space="preserve"> lexicographically, the last true value in each row of the resulting matrix indicates the closest enclosing scope for each node. From this information the </w:t>
      </w:r>
      <w:r w:rsidRPr="00136C72">
        <w:rPr>
          <w:rFonts w:ascii="APL385 Unicode" w:hAnsi="APL385 Unicode" w:cs="Cambria Math"/>
        </w:rPr>
        <w:t>C</w:t>
      </w:r>
      <w:r>
        <w:t xml:space="preserve"> matrix</w:t>
      </w:r>
      <w:r>
        <w:t xml:space="preserve"> can be constructed naturally. </w:t>
      </w:r>
    </w:p>
    <w:p w:rsidR="00725FD7" w:rsidRDefault="00725FD7" w:rsidP="00725FD7">
      <w:pPr>
        <w:pStyle w:val="Paragraph"/>
      </w:pPr>
      <w:r>
        <w:t xml:space="preserve">For simplicity, this treatment omits an extended exposition of </w:t>
      </w:r>
      <w:proofErr w:type="spellStart"/>
      <w:r w:rsidRPr="00136C72">
        <w:rPr>
          <w:rFonts w:ascii="APL385 Unicode" w:hAnsi="APL385 Unicode" w:cs="Cambria Math"/>
        </w:rPr>
        <w:t>ngh</w:t>
      </w:r>
      <w:proofErr w:type="spellEnd"/>
      <w:r>
        <w:t>, as it is a natural function that requires only simple manipulation in an obvious and direct way to achieve its results. The curious may observe the full defin</w:t>
      </w:r>
      <w:r>
        <w:t xml:space="preserve">ition of </w:t>
      </w:r>
      <w:proofErr w:type="spellStart"/>
      <w:r w:rsidRPr="00136C72">
        <w:rPr>
          <w:rFonts w:ascii="APL385 Unicode" w:hAnsi="APL385 Unicode" w:cs="Cambria Math"/>
        </w:rPr>
        <w:t>ngh</w:t>
      </w:r>
      <w:proofErr w:type="spellEnd"/>
      <w:r>
        <w:t xml:space="preserve"> in the appendix.</w:t>
      </w:r>
    </w:p>
    <w:p w:rsidR="00725FD7" w:rsidRDefault="00725FD7" w:rsidP="00725FD7">
      <w:pPr>
        <w:pStyle w:val="Paragraph"/>
      </w:pPr>
      <w:r>
        <w:t>The above technique using the Key operator for flattening also works when applied to nested expressions.</w:t>
      </w:r>
    </w:p>
    <w:p w:rsidR="00725FD7" w:rsidRDefault="00725FD7" w:rsidP="00725FD7">
      <w:pPr>
        <w:pStyle w:val="SIGPLANSubsectionheading"/>
      </w:pPr>
      <w:r w:rsidRPr="00725FD7">
        <w:t>Variable Anchoring</w:t>
      </w:r>
    </w:p>
    <w:p w:rsidR="00725FD7" w:rsidRDefault="00725FD7" w:rsidP="000A6803">
      <w:pPr>
        <w:pStyle w:val="Unindented"/>
      </w:pPr>
      <w:r>
        <w:t>Variable anchoring converts variable references or assignments into a lexical address, indicating the environment in which to find</w:t>
      </w:r>
      <w:r w:rsidR="007C506F">
        <w:t xml:space="preserve"> that variable, as well as the “slot”</w:t>
      </w:r>
      <w:r>
        <w:t xml:space="preserve"> or position in which that variable occurs within the environment. This removes any environment lookups for all subsequent passes in the compiler. At the point where variable anchoring occurs, the AST already exhibits a mostly flat structure, with all functions at the top level and all expressions flattened out to a linear form. Again, a handler for each scope or function body may operate independently of each other scope through the use of the key operator. Note that it is not necessary to use the node coordinates for grouping at this point, as the depth vector provides sufficient information to </w:t>
      </w:r>
      <w:r>
        <w:t xml:space="preserve">group using a simple sum scan. </w:t>
      </w:r>
    </w:p>
    <w:p w:rsidR="00725FD7" w:rsidRDefault="00725FD7" w:rsidP="00725FD7">
      <w:pPr>
        <w:pStyle w:val="Paragraph"/>
      </w:pPr>
      <w:r>
        <w:t xml:space="preserve">The handler does require two structures for its operation. The </w:t>
      </w:r>
      <w:r w:rsidRPr="00136C72">
        <w:rPr>
          <w:rFonts w:ascii="APL385 Unicode" w:hAnsi="APL385 Unicode" w:cs="Cambria Math"/>
        </w:rPr>
        <w:t>SK</w:t>
      </w:r>
      <w:r>
        <w:t xml:space="preserve"> matrix gives the node coordinates for each scope node, indicating the total set of all possible environments in the module. The </w:t>
      </w:r>
      <w:r w:rsidRPr="00136C72">
        <w:rPr>
          <w:rFonts w:ascii="APL385 Unicode" w:hAnsi="APL385 Unicode" w:cs="Cambria Math"/>
        </w:rPr>
        <w:t>SB</w:t>
      </w:r>
      <w:r>
        <w:t xml:space="preserve"> matrix gives the bindings for each of these scopes. Each row in </w:t>
      </w:r>
      <w:r w:rsidRPr="00136C72">
        <w:rPr>
          <w:rFonts w:ascii="APL385 Unicode" w:hAnsi="APL385 Unicode" w:cs="Cambria Math"/>
        </w:rPr>
        <w:t>SB</w:t>
      </w:r>
      <w:r>
        <w:t xml:space="preserve"> contains a set of the unique names bound in the scope identified by </w:t>
      </w:r>
      <w:r>
        <w:t xml:space="preserve">the corresponding row in </w:t>
      </w:r>
      <w:r w:rsidRPr="00136C72">
        <w:rPr>
          <w:rFonts w:ascii="APL385 Unicode" w:hAnsi="APL385 Unicode" w:cs="Cambria Math"/>
        </w:rPr>
        <w:t>SK</w:t>
      </w:r>
      <w:r>
        <w:t xml:space="preserve">. </w:t>
      </w:r>
    </w:p>
    <w:p w:rsidR="00725FD7" w:rsidRPr="00725FD7" w:rsidRDefault="00725FD7" w:rsidP="00725FD7">
      <w:pPr>
        <w:pStyle w:val="Code"/>
      </w:pPr>
      <w:r w:rsidRPr="00725FD7">
        <w:t xml:space="preserve">      SB</w:t>
      </w:r>
      <w:r>
        <w:br/>
      </w:r>
      <w:r w:rsidRPr="00725FD7">
        <w:t>┌─┬─┬───┐</w:t>
      </w:r>
      <w:r>
        <w:br/>
      </w:r>
      <w:r w:rsidRPr="00725FD7">
        <w:t>│</w:t>
      </w:r>
      <w:proofErr w:type="spellStart"/>
      <w:r w:rsidRPr="00725FD7">
        <w:t>m│n│nil</w:t>
      </w:r>
      <w:proofErr w:type="spellEnd"/>
      <w:r w:rsidRPr="00725FD7">
        <w:t>│</w:t>
      </w:r>
      <w:r>
        <w:br/>
      </w:r>
      <w:r w:rsidRPr="00725FD7">
        <w:t>├─┼─┼───┤</w:t>
      </w:r>
      <w:r>
        <w:br/>
      </w:r>
      <w:r w:rsidRPr="00725FD7">
        <w:t>│</w:t>
      </w:r>
      <w:proofErr w:type="spellStart"/>
      <w:r w:rsidRPr="00725FD7">
        <w:t>y│z</w:t>
      </w:r>
      <w:proofErr w:type="spellEnd"/>
      <w:r w:rsidRPr="00725FD7">
        <w:t>│   │</w:t>
      </w:r>
      <w:r>
        <w:br/>
      </w:r>
      <w:r w:rsidRPr="00725FD7">
        <w:t>├─┼─┼───┤</w:t>
      </w:r>
      <w:r>
        <w:br/>
      </w:r>
      <w:r w:rsidRPr="00725FD7">
        <w:t>│x│ │   │</w:t>
      </w:r>
      <w:r>
        <w:br/>
      </w:r>
      <w:r w:rsidRPr="00725FD7">
        <w:t>├─┼─┼───┤</w:t>
      </w:r>
      <w:r>
        <w:br/>
      </w:r>
      <w:r w:rsidRPr="00725FD7">
        <w:t>│ │ │   │</w:t>
      </w:r>
      <w:r>
        <w:br/>
      </w:r>
      <w:r w:rsidRPr="00725FD7">
        <w:t>└─┴─┴───┘</w:t>
      </w:r>
    </w:p>
    <w:p w:rsidR="00725FD7" w:rsidRDefault="00725FD7" w:rsidP="00725FD7">
      <w:pPr>
        <w:pStyle w:val="Unindented"/>
      </w:pPr>
      <w:r>
        <w:t xml:space="preserve">Taking </w:t>
      </w:r>
      <w:r w:rsidRPr="00136C72">
        <w:rPr>
          <w:rFonts w:ascii="APL385 Unicode" w:hAnsi="APL385 Unicode" w:cs="Cambria Math"/>
        </w:rPr>
        <w:t>r</w:t>
      </w:r>
      <w:r>
        <w:t xml:space="preserve"> to be the coordinate of the currently processed scope, the prefixes of </w:t>
      </w:r>
      <w:r w:rsidRPr="00136C72">
        <w:rPr>
          <w:rFonts w:ascii="APL385 Unicode" w:hAnsi="APL385 Unicode" w:cs="Cambria Math"/>
        </w:rPr>
        <w:t>r</w:t>
      </w:r>
      <w:r>
        <w:t xml:space="preserve"> which appear in </w:t>
      </w:r>
      <w:r w:rsidRPr="00136C72">
        <w:rPr>
          <w:rFonts w:ascii="APL385 Unicode" w:hAnsi="APL385 Unicode" w:cs="Cambria Math"/>
        </w:rPr>
        <w:t>SK</w:t>
      </w:r>
      <w:r>
        <w:t xml:space="preserve"> determine the relevant rows out of </w:t>
      </w:r>
      <w:r w:rsidRPr="00136C72">
        <w:rPr>
          <w:rFonts w:ascii="APL385 Unicode" w:hAnsi="APL385 Unicode" w:cs="Cambria Math"/>
        </w:rPr>
        <w:t>SB</w:t>
      </w:r>
      <w:r>
        <w:t xml:space="preserve"> that may contribute to the bindings in this scope, given by the following expression:</w:t>
      </w:r>
    </w:p>
    <w:p w:rsidR="00725FD7" w:rsidRDefault="007C506F" w:rsidP="00725FD7">
      <w:pPr>
        <w:pStyle w:val="Paragraph"/>
      </w:pPr>
      <w:r>
        <w:rPr>
          <w:noProof/>
          <w:lang w:val="en-US"/>
        </w:rPr>
        <w:lastRenderedPageBreak/>
        <mc:AlternateContent>
          <mc:Choice Requires="wps">
            <w:drawing>
              <wp:anchor distT="91440" distB="91440" distL="114300" distR="114300" simplePos="0" relativeHeight="251670528" behindDoc="0" locked="0" layoutInCell="1" allowOverlap="1" wp14:anchorId="458683C1" wp14:editId="54794EA4">
                <wp:simplePos x="0" y="0"/>
                <wp:positionH relativeFrom="margin">
                  <wp:align>center</wp:align>
                </wp:positionH>
                <wp:positionV relativeFrom="margin">
                  <wp:align>top</wp:align>
                </wp:positionV>
                <wp:extent cx="6656705" cy="3441065"/>
                <wp:effectExtent l="0" t="0" r="0" b="6985"/>
                <wp:wrapTopAndBottom/>
                <wp:docPr id="12" name="Text Box 12"/>
                <wp:cNvGraphicFramePr/>
                <a:graphic xmlns:a="http://schemas.openxmlformats.org/drawingml/2006/main">
                  <a:graphicData uri="http://schemas.microsoft.com/office/word/2010/wordprocessingShape">
                    <wps:wsp>
                      <wps:cNvSpPr txBox="1"/>
                      <wps:spPr>
                        <a:xfrm>
                          <a:off x="0" y="0"/>
                          <a:ext cx="6656705" cy="3441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2317" w:rsidRPr="004A2317" w:rsidRDefault="004A2317" w:rsidP="004A2317">
                            <w:pPr>
                              <w:pStyle w:val="Snippet"/>
                              <w:rPr>
                                <w:sz w:val="18"/>
                                <w:szCs w:val="18"/>
                              </w:rPr>
                            </w:pPr>
                            <w:r w:rsidRPr="004A2317">
                              <w:rPr>
                                <w:sz w:val="18"/>
                                <w:szCs w:val="18"/>
                              </w:rPr>
                              <w:t xml:space="preserve">      (⍉</w:t>
                            </w:r>
                            <w:proofErr w:type="spellStart"/>
                            <w:r w:rsidRPr="004A2317">
                              <w:rPr>
                                <w:sz w:val="18"/>
                                <w:szCs w:val="18"/>
                              </w:rPr>
                              <w:t>av</w:t>
                            </w:r>
                            <w:proofErr w:type="spellEnd"/>
                            <w:r w:rsidRPr="004A2317">
                              <w:rPr>
                                <w:sz w:val="18"/>
                                <w:szCs w:val="18"/>
                              </w:rPr>
                              <w:t xml:space="preserve"> </w:t>
                            </w:r>
                            <w:proofErr w:type="spellStart"/>
                            <w:proofErr w:type="gramStart"/>
                            <w:r w:rsidRPr="004A2317">
                              <w:rPr>
                                <w:sz w:val="18"/>
                                <w:szCs w:val="18"/>
                              </w:rPr>
                              <w:t>fe</w:t>
                            </w:r>
                            <w:proofErr w:type="spellEnd"/>
                            <w:proofErr w:type="gramEnd"/>
                            <w:r w:rsidRPr="004A2317">
                              <w:rPr>
                                <w:sz w:val="18"/>
                                <w:szCs w:val="18"/>
                              </w:rPr>
                              <w:t xml:space="preserve"> lf </w:t>
                            </w:r>
                            <w:proofErr w:type="spellStart"/>
                            <w:r w:rsidRPr="004A2317">
                              <w:rPr>
                                <w:sz w:val="18"/>
                                <w:szCs w:val="18"/>
                              </w:rPr>
                              <w:t>rn</w:t>
                            </w:r>
                            <w:proofErr w:type="spellEnd"/>
                            <w:r w:rsidRPr="004A2317">
                              <w:rPr>
                                <w:sz w:val="18"/>
                                <w:szCs w:val="18"/>
                              </w:rPr>
                              <w:t xml:space="preserve"> AST)[(⍳7)</w:t>
                            </w:r>
                            <w:proofErr w:type="gramStart"/>
                            <w:r w:rsidRPr="004A2317">
                              <w:rPr>
                                <w:sz w:val="18"/>
                                <w:szCs w:val="18"/>
                              </w:rPr>
                              <w:t>,9</w:t>
                            </w:r>
                            <w:proofErr w:type="gramEnd"/>
                            <w:r w:rsidRPr="004A2317">
                              <w:rPr>
                                <w:sz w:val="18"/>
                                <w:szCs w:val="18"/>
                              </w:rPr>
                              <w:t>+⍳5;]</w:t>
                            </w:r>
                          </w:p>
                          <w:p w:rsidR="004A2317" w:rsidRP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r w:rsidRPr="004A2317">
                              <w:rPr>
                                <w:sz w:val="18"/>
                                <w:szCs w:val="18"/>
                              </w:rPr>
                              <w:t>│0│1│2│1│2│</w:t>
                            </w:r>
                            <w:proofErr w:type="gramStart"/>
                            <w:r w:rsidRPr="004A2317">
                              <w:rPr>
                                <w:sz w:val="18"/>
                                <w:szCs w:val="18"/>
                              </w:rPr>
                              <w:t>1  │</w:t>
                            </w:r>
                            <w:proofErr w:type="gramEnd"/>
                            <w:r w:rsidRPr="004A2317">
                              <w:rPr>
                                <w:sz w:val="18"/>
                                <w:szCs w:val="18"/>
                              </w:rPr>
                              <w:t>2│1 │2        │1        │2│3│3│3        │1        │2│3│3        │1        │2│3│</w:t>
                            </w:r>
                          </w:p>
                          <w:p w:rsidR="004A2317" w:rsidRP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r w:rsidRPr="004A2317">
                              <w:rPr>
                                <w:sz w:val="18"/>
                                <w:szCs w:val="18"/>
                              </w:rPr>
                              <w:t>│M│E│N│E│N│</w:t>
                            </w:r>
                            <w:proofErr w:type="gramStart"/>
                            <w:r w:rsidRPr="004A2317">
                              <w:rPr>
                                <w:sz w:val="18"/>
                                <w:szCs w:val="18"/>
                              </w:rPr>
                              <w:t>E  │</w:t>
                            </w:r>
                            <w:proofErr w:type="gramEnd"/>
                            <w:r w:rsidRPr="004A2317">
                              <w:rPr>
                                <w:sz w:val="18"/>
                                <w:szCs w:val="18"/>
                              </w:rPr>
                              <w:t>N│FE│V        │FE       │F│E│E│E        │FE       │F│E│E        │FE       │F│E│</w:t>
                            </w:r>
                          </w:p>
                          <w:p w:rsidR="004A2317" w:rsidRP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r w:rsidRPr="004A2317">
                              <w:rPr>
                                <w:sz w:val="18"/>
                                <w:szCs w:val="18"/>
                              </w:rPr>
                              <w:t>│ │m│3│n│5│nil│0│f │fn3386880│fn3386880│ │</w:t>
                            </w:r>
                            <w:proofErr w:type="spellStart"/>
                            <w:r w:rsidRPr="004A2317">
                              <w:rPr>
                                <w:sz w:val="18"/>
                                <w:szCs w:val="18"/>
                              </w:rPr>
                              <w:t>y│z</w:t>
                            </w:r>
                            <w:proofErr w:type="spellEnd"/>
                            <w:r w:rsidRPr="004A2317">
                              <w:rPr>
                                <w:sz w:val="18"/>
                                <w:szCs w:val="18"/>
                              </w:rPr>
                              <w:t>│         │fn3450240│ │x│         │fn3451232│ │ │</w:t>
                            </w:r>
                          </w:p>
                          <w:p w:rsidR="004A2317" w:rsidRP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r w:rsidRPr="004A2317">
                              <w:rPr>
                                <w:sz w:val="18"/>
                                <w:szCs w:val="18"/>
                              </w:rPr>
                              <w:t xml:space="preserve">│ │ │ │ │ │   │ </w:t>
                            </w:r>
                            <w:proofErr w:type="gramStart"/>
                            <w:r w:rsidRPr="004A2317">
                              <w:rPr>
                                <w:sz w:val="18"/>
                                <w:szCs w:val="18"/>
                              </w:rPr>
                              <w:t>│  │</w:t>
                            </w:r>
                            <w:proofErr w:type="gramEnd"/>
                            <w:r w:rsidRPr="004A2317">
                              <w:rPr>
                                <w:sz w:val="18"/>
                                <w:szCs w:val="18"/>
                              </w:rPr>
                              <w:t xml:space="preserve">         │         │ │ │ │         │         │ │ │         │         │ │x│</w:t>
                            </w:r>
                          </w:p>
                          <w:p w:rsidR="004A2317" w:rsidRP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r w:rsidRPr="004A2317">
                              <w:rPr>
                                <w:sz w:val="18"/>
                                <w:szCs w:val="18"/>
                              </w:rPr>
                              <w:t xml:space="preserve">│ │ │ │ │ │   │ </w:t>
                            </w:r>
                            <w:proofErr w:type="gramStart"/>
                            <w:r w:rsidRPr="004A2317">
                              <w:rPr>
                                <w:sz w:val="18"/>
                                <w:szCs w:val="18"/>
                              </w:rPr>
                              <w:t>│  │</w:t>
                            </w:r>
                            <w:proofErr w:type="gramEnd"/>
                            <w:r w:rsidRPr="004A2317">
                              <w:rPr>
                                <w:sz w:val="18"/>
                                <w:szCs w:val="18"/>
                              </w:rPr>
                              <w:t xml:space="preserve">         │         │ │ │ │fn3450240│         │ │ │fn3451232│         │ │+│</w:t>
                            </w:r>
                          </w:p>
                          <w:p w:rsidR="004A2317" w:rsidRP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r w:rsidRPr="004A2317">
                              <w:rPr>
                                <w:sz w:val="18"/>
                                <w:szCs w:val="18"/>
                              </w:rPr>
                              <w:t xml:space="preserve">│ │ │ │ │ │   │ </w:t>
                            </w:r>
                            <w:proofErr w:type="gramStart"/>
                            <w:r w:rsidRPr="004A2317">
                              <w:rPr>
                                <w:sz w:val="18"/>
                                <w:szCs w:val="18"/>
                              </w:rPr>
                              <w:t>│  │</w:t>
                            </w:r>
                            <w:proofErr w:type="gramEnd"/>
                            <w:r w:rsidRPr="004A2317">
                              <w:rPr>
                                <w:sz w:val="18"/>
                                <w:szCs w:val="18"/>
                              </w:rPr>
                              <w:t xml:space="preserve">         │         │ │</w:t>
                            </w:r>
                            <w:proofErr w:type="spellStart"/>
                            <w:r w:rsidRPr="004A2317">
                              <w:rPr>
                                <w:sz w:val="18"/>
                                <w:szCs w:val="18"/>
                              </w:rPr>
                              <w:t>m│n│nil</w:t>
                            </w:r>
                            <w:proofErr w:type="spellEnd"/>
                            <w:r w:rsidRPr="004A2317">
                              <w:rPr>
                                <w:sz w:val="18"/>
                                <w:szCs w:val="18"/>
                              </w:rPr>
                              <w:t xml:space="preserve">      │         │ │</w:t>
                            </w:r>
                            <w:proofErr w:type="spellStart"/>
                            <w:r w:rsidRPr="004A2317">
                              <w:rPr>
                                <w:sz w:val="18"/>
                                <w:szCs w:val="18"/>
                              </w:rPr>
                              <w:t>z│nil</w:t>
                            </w:r>
                            <w:proofErr w:type="spellEnd"/>
                            <w:r w:rsidRPr="004A2317">
                              <w:rPr>
                                <w:sz w:val="18"/>
                                <w:szCs w:val="18"/>
                              </w:rPr>
                              <w:t xml:space="preserve">      │         │ │y│</w:t>
                            </w:r>
                          </w:p>
                          <w:p w:rsidR="004A2317" w:rsidRP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r w:rsidRPr="004A2317">
                              <w:rPr>
                                <w:sz w:val="18"/>
                                <w:szCs w:val="18"/>
                              </w:rPr>
                              <w:t>│ │l│ │l│ │</w:t>
                            </w:r>
                            <w:proofErr w:type="gramStart"/>
                            <w:r w:rsidRPr="004A2317">
                              <w:rPr>
                                <w:sz w:val="18"/>
                                <w:szCs w:val="18"/>
                              </w:rPr>
                              <w:t>l  │</w:t>
                            </w:r>
                            <w:proofErr w:type="gramEnd"/>
                            <w:r w:rsidRPr="004A2317">
                              <w:rPr>
                                <w:sz w:val="18"/>
                                <w:szCs w:val="18"/>
                              </w:rPr>
                              <w:t xml:space="preserve"> │  │         │         │ │</w:t>
                            </w:r>
                            <w:proofErr w:type="spellStart"/>
                            <w:r w:rsidRPr="004A2317">
                              <w:rPr>
                                <w:sz w:val="18"/>
                                <w:szCs w:val="18"/>
                              </w:rPr>
                              <w:t>a│a│m</w:t>
                            </w:r>
                            <w:proofErr w:type="spellEnd"/>
                            <w:r w:rsidRPr="004A2317">
                              <w:rPr>
                                <w:sz w:val="18"/>
                                <w:szCs w:val="18"/>
                              </w:rPr>
                              <w:t xml:space="preserve">        │         │ │</w:t>
                            </w:r>
                            <w:proofErr w:type="spellStart"/>
                            <w:r w:rsidRPr="004A2317">
                              <w:rPr>
                                <w:sz w:val="18"/>
                                <w:szCs w:val="18"/>
                              </w:rPr>
                              <w:t>a│m</w:t>
                            </w:r>
                            <w:proofErr w:type="spellEnd"/>
                            <w:r w:rsidRPr="004A2317">
                              <w:rPr>
                                <w:sz w:val="18"/>
                                <w:szCs w:val="18"/>
                              </w:rPr>
                              <w:t xml:space="preserve">        │         │ │d│</w:t>
                            </w:r>
                          </w:p>
                          <w:p w:rsidR="004A2317" w:rsidRP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r w:rsidRPr="004A2317">
                              <w:rPr>
                                <w:sz w:val="18"/>
                                <w:szCs w:val="18"/>
                              </w:rPr>
                              <w:t>│0│0│0│1│0│</w:t>
                            </w:r>
                            <w:proofErr w:type="gramStart"/>
                            <w:r w:rsidRPr="004A2317">
                              <w:rPr>
                                <w:sz w:val="18"/>
                                <w:szCs w:val="18"/>
                              </w:rPr>
                              <w:t>2  │</w:t>
                            </w:r>
                            <w:proofErr w:type="gramEnd"/>
                            <w:r w:rsidRPr="004A2317">
                              <w:rPr>
                                <w:sz w:val="18"/>
                                <w:szCs w:val="18"/>
                              </w:rPr>
                              <w:t>0│0 │0        │0        │0│0│1│2        │0        │0│0│1        │0        │0│0│</w:t>
                            </w:r>
                          </w:p>
                          <w:p w:rsidR="004A2317" w:rsidRP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r w:rsidRPr="004A2317">
                              <w:rPr>
                                <w:sz w:val="18"/>
                                <w:szCs w:val="18"/>
                              </w:rPr>
                              <w:t>│0│0│0│0│0│</w:t>
                            </w:r>
                            <w:proofErr w:type="gramStart"/>
                            <w:r w:rsidRPr="004A2317">
                              <w:rPr>
                                <w:sz w:val="18"/>
                                <w:szCs w:val="18"/>
                              </w:rPr>
                              <w:t>0  │</w:t>
                            </w:r>
                            <w:proofErr w:type="gramEnd"/>
                            <w:r w:rsidRPr="004A2317">
                              <w:rPr>
                                <w:sz w:val="18"/>
                                <w:szCs w:val="18"/>
                              </w:rPr>
                              <w:t>0│0 │0        │0        │0│0│0│0        │0        │0│0│0        │0        │0│1│</w:t>
                            </w:r>
                          </w:p>
                          <w:p w:rsidR="004A2317" w:rsidRP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r w:rsidRPr="004A2317">
                              <w:rPr>
                                <w:sz w:val="18"/>
                                <w:szCs w:val="18"/>
                              </w:rPr>
                              <w:t>│0│0│0│0│0│</w:t>
                            </w:r>
                            <w:proofErr w:type="gramStart"/>
                            <w:r w:rsidRPr="004A2317">
                              <w:rPr>
                                <w:sz w:val="18"/>
                                <w:szCs w:val="18"/>
                              </w:rPr>
                              <w:t>0  │</w:t>
                            </w:r>
                            <w:proofErr w:type="gramEnd"/>
                            <w:r w:rsidRPr="004A2317">
                              <w:rPr>
                                <w:sz w:val="18"/>
                                <w:szCs w:val="18"/>
                              </w:rPr>
                              <w:t>0│0 │0        │0        │0│2│2│2        │0        │0│1│1        │0        │0│0│</w:t>
                            </w:r>
                          </w:p>
                          <w:p w:rsidR="004A2317" w:rsidRP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r w:rsidRPr="004A2317">
                              <w:rPr>
                                <w:sz w:val="18"/>
                                <w:szCs w:val="18"/>
                              </w:rPr>
                              <w:t>│0│0│0│0│0│</w:t>
                            </w:r>
                            <w:proofErr w:type="gramStart"/>
                            <w:r w:rsidRPr="004A2317">
                              <w:rPr>
                                <w:sz w:val="18"/>
                                <w:szCs w:val="18"/>
                              </w:rPr>
                              <w:t>0  │</w:t>
                            </w:r>
                            <w:proofErr w:type="gramEnd"/>
                            <w:r w:rsidRPr="004A2317">
                              <w:rPr>
                                <w:sz w:val="18"/>
                                <w:szCs w:val="18"/>
                              </w:rPr>
                              <w:t>0│0 │0        │0        │0│1│1│1        │0        │0│1│2        │0        │0│2│</w:t>
                            </w:r>
                          </w:p>
                          <w:p w:rsidR="004A2317" w:rsidRP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r w:rsidRPr="004A2317">
                              <w:rPr>
                                <w:sz w:val="18"/>
                                <w:szCs w:val="18"/>
                              </w:rPr>
                              <w:t>│0│0│0│0│0│</w:t>
                            </w:r>
                            <w:proofErr w:type="gramStart"/>
                            <w:r w:rsidRPr="004A2317">
                              <w:rPr>
                                <w:sz w:val="18"/>
                                <w:szCs w:val="18"/>
                              </w:rPr>
                              <w:t>0  │</w:t>
                            </w:r>
                            <w:proofErr w:type="gramEnd"/>
                            <w:r w:rsidRPr="004A2317">
                              <w:rPr>
                                <w:sz w:val="18"/>
                                <w:szCs w:val="18"/>
                              </w:rPr>
                              <w:t>0│0 │0        │0        │0│0│1│2        │0        │0│1│2        │0        │0│0│</w:t>
                            </w:r>
                          </w:p>
                          <w:p w:rsid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683C1" id="Text Box 12" o:spid="_x0000_s1034" type="#_x0000_t202" style="position:absolute;left:0;text-align:left;margin-left:0;margin-top:0;width:524.15pt;height:270.95pt;z-index:251670528;visibility:visible;mso-wrap-style:square;mso-width-percent:0;mso-height-percent:0;mso-wrap-distance-left:9pt;mso-wrap-distance-top:7.2pt;mso-wrap-distance-right:9pt;mso-wrap-distance-bottom:7.2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" filled="f" stroked="f" strokeweight=".5pt">
                <v:textbox>
                  <w:txbxContent>
                    <w:p w:rsidR="004A2317" w:rsidRPr="004A2317" w:rsidRDefault="004A2317" w:rsidP="004A2317">
                      <w:pPr>
                        <w:pStyle w:val="Snippet"/>
                        <w:rPr>
                          <w:sz w:val="18"/>
                          <w:szCs w:val="18"/>
                        </w:rPr>
                      </w:pPr>
                      <w:r w:rsidRPr="004A2317">
                        <w:rPr>
                          <w:sz w:val="18"/>
                          <w:szCs w:val="18"/>
                        </w:rPr>
                        <w:t xml:space="preserve">      (⍉</w:t>
                      </w:r>
                      <w:proofErr w:type="spellStart"/>
                      <w:r w:rsidRPr="004A2317">
                        <w:rPr>
                          <w:sz w:val="18"/>
                          <w:szCs w:val="18"/>
                        </w:rPr>
                        <w:t>av</w:t>
                      </w:r>
                      <w:proofErr w:type="spellEnd"/>
                      <w:r w:rsidRPr="004A2317">
                        <w:rPr>
                          <w:sz w:val="18"/>
                          <w:szCs w:val="18"/>
                        </w:rPr>
                        <w:t xml:space="preserve"> </w:t>
                      </w:r>
                      <w:proofErr w:type="spellStart"/>
                      <w:proofErr w:type="gramStart"/>
                      <w:r w:rsidRPr="004A2317">
                        <w:rPr>
                          <w:sz w:val="18"/>
                          <w:szCs w:val="18"/>
                        </w:rPr>
                        <w:t>fe</w:t>
                      </w:r>
                      <w:proofErr w:type="spellEnd"/>
                      <w:proofErr w:type="gramEnd"/>
                      <w:r w:rsidRPr="004A2317">
                        <w:rPr>
                          <w:sz w:val="18"/>
                          <w:szCs w:val="18"/>
                        </w:rPr>
                        <w:t xml:space="preserve"> lf </w:t>
                      </w:r>
                      <w:proofErr w:type="spellStart"/>
                      <w:r w:rsidRPr="004A2317">
                        <w:rPr>
                          <w:sz w:val="18"/>
                          <w:szCs w:val="18"/>
                        </w:rPr>
                        <w:t>rn</w:t>
                      </w:r>
                      <w:proofErr w:type="spellEnd"/>
                      <w:r w:rsidRPr="004A2317">
                        <w:rPr>
                          <w:sz w:val="18"/>
                          <w:szCs w:val="18"/>
                        </w:rPr>
                        <w:t xml:space="preserve"> AST)[(⍳7)</w:t>
                      </w:r>
                      <w:proofErr w:type="gramStart"/>
                      <w:r w:rsidRPr="004A2317">
                        <w:rPr>
                          <w:sz w:val="18"/>
                          <w:szCs w:val="18"/>
                        </w:rPr>
                        <w:t>,9</w:t>
                      </w:r>
                      <w:proofErr w:type="gramEnd"/>
                      <w:r w:rsidRPr="004A2317">
                        <w:rPr>
                          <w:sz w:val="18"/>
                          <w:szCs w:val="18"/>
                        </w:rPr>
                        <w:t>+⍳5;]</w:t>
                      </w:r>
                    </w:p>
                    <w:p w:rsidR="004A2317" w:rsidRP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r w:rsidRPr="004A2317">
                        <w:rPr>
                          <w:sz w:val="18"/>
                          <w:szCs w:val="18"/>
                        </w:rPr>
                        <w:t>│0│1│2│1│2│</w:t>
                      </w:r>
                      <w:proofErr w:type="gramStart"/>
                      <w:r w:rsidRPr="004A2317">
                        <w:rPr>
                          <w:sz w:val="18"/>
                          <w:szCs w:val="18"/>
                        </w:rPr>
                        <w:t>1  │</w:t>
                      </w:r>
                      <w:proofErr w:type="gramEnd"/>
                      <w:r w:rsidRPr="004A2317">
                        <w:rPr>
                          <w:sz w:val="18"/>
                          <w:szCs w:val="18"/>
                        </w:rPr>
                        <w:t>2│1 │2        │1        │2│3│3│3        │1        │2│3│3        │1        │2│3│</w:t>
                      </w:r>
                    </w:p>
                    <w:p w:rsidR="004A2317" w:rsidRP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r w:rsidRPr="004A2317">
                        <w:rPr>
                          <w:sz w:val="18"/>
                          <w:szCs w:val="18"/>
                        </w:rPr>
                        <w:t>│M│E│N│E│N│</w:t>
                      </w:r>
                      <w:proofErr w:type="gramStart"/>
                      <w:r w:rsidRPr="004A2317">
                        <w:rPr>
                          <w:sz w:val="18"/>
                          <w:szCs w:val="18"/>
                        </w:rPr>
                        <w:t>E  │</w:t>
                      </w:r>
                      <w:proofErr w:type="gramEnd"/>
                      <w:r w:rsidRPr="004A2317">
                        <w:rPr>
                          <w:sz w:val="18"/>
                          <w:szCs w:val="18"/>
                        </w:rPr>
                        <w:t>N│FE│V        │FE       │F│E│E│E        │FE       │F│E│E        │FE       │F│E│</w:t>
                      </w:r>
                    </w:p>
                    <w:p w:rsidR="004A2317" w:rsidRP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r w:rsidRPr="004A2317">
                        <w:rPr>
                          <w:sz w:val="18"/>
                          <w:szCs w:val="18"/>
                        </w:rPr>
                        <w:t>│ │m│3│n│5│nil│0│f │fn3386880│fn3386880│ │</w:t>
                      </w:r>
                      <w:proofErr w:type="spellStart"/>
                      <w:r w:rsidRPr="004A2317">
                        <w:rPr>
                          <w:sz w:val="18"/>
                          <w:szCs w:val="18"/>
                        </w:rPr>
                        <w:t>y│z</w:t>
                      </w:r>
                      <w:proofErr w:type="spellEnd"/>
                      <w:r w:rsidRPr="004A2317">
                        <w:rPr>
                          <w:sz w:val="18"/>
                          <w:szCs w:val="18"/>
                        </w:rPr>
                        <w:t>│         │fn3450240│ │x│         │fn3451232│ │ │</w:t>
                      </w:r>
                    </w:p>
                    <w:p w:rsidR="004A2317" w:rsidRP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r w:rsidRPr="004A2317">
                        <w:rPr>
                          <w:sz w:val="18"/>
                          <w:szCs w:val="18"/>
                        </w:rPr>
                        <w:t xml:space="preserve">│ │ │ │ │ │   │ </w:t>
                      </w:r>
                      <w:proofErr w:type="gramStart"/>
                      <w:r w:rsidRPr="004A2317">
                        <w:rPr>
                          <w:sz w:val="18"/>
                          <w:szCs w:val="18"/>
                        </w:rPr>
                        <w:t>│  │</w:t>
                      </w:r>
                      <w:proofErr w:type="gramEnd"/>
                      <w:r w:rsidRPr="004A2317">
                        <w:rPr>
                          <w:sz w:val="18"/>
                          <w:szCs w:val="18"/>
                        </w:rPr>
                        <w:t xml:space="preserve">         │         │ │ │ │         │         │ │ │         │         │ │x│</w:t>
                      </w:r>
                    </w:p>
                    <w:p w:rsidR="004A2317" w:rsidRP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r w:rsidRPr="004A2317">
                        <w:rPr>
                          <w:sz w:val="18"/>
                          <w:szCs w:val="18"/>
                        </w:rPr>
                        <w:t xml:space="preserve">│ │ │ │ │ │   │ </w:t>
                      </w:r>
                      <w:proofErr w:type="gramStart"/>
                      <w:r w:rsidRPr="004A2317">
                        <w:rPr>
                          <w:sz w:val="18"/>
                          <w:szCs w:val="18"/>
                        </w:rPr>
                        <w:t>│  │</w:t>
                      </w:r>
                      <w:proofErr w:type="gramEnd"/>
                      <w:r w:rsidRPr="004A2317">
                        <w:rPr>
                          <w:sz w:val="18"/>
                          <w:szCs w:val="18"/>
                        </w:rPr>
                        <w:t xml:space="preserve">         │         │ │ │ │fn3450240│         │ │ │fn3451232│         │ │+│</w:t>
                      </w:r>
                    </w:p>
                    <w:p w:rsidR="004A2317" w:rsidRP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r w:rsidRPr="004A2317">
                        <w:rPr>
                          <w:sz w:val="18"/>
                          <w:szCs w:val="18"/>
                        </w:rPr>
                        <w:t xml:space="preserve">│ │ │ │ │ │   │ </w:t>
                      </w:r>
                      <w:proofErr w:type="gramStart"/>
                      <w:r w:rsidRPr="004A2317">
                        <w:rPr>
                          <w:sz w:val="18"/>
                          <w:szCs w:val="18"/>
                        </w:rPr>
                        <w:t>│  │</w:t>
                      </w:r>
                      <w:proofErr w:type="gramEnd"/>
                      <w:r w:rsidRPr="004A2317">
                        <w:rPr>
                          <w:sz w:val="18"/>
                          <w:szCs w:val="18"/>
                        </w:rPr>
                        <w:t xml:space="preserve">         │         │ │</w:t>
                      </w:r>
                      <w:proofErr w:type="spellStart"/>
                      <w:r w:rsidRPr="004A2317">
                        <w:rPr>
                          <w:sz w:val="18"/>
                          <w:szCs w:val="18"/>
                        </w:rPr>
                        <w:t>m│n│nil</w:t>
                      </w:r>
                      <w:proofErr w:type="spellEnd"/>
                      <w:r w:rsidRPr="004A2317">
                        <w:rPr>
                          <w:sz w:val="18"/>
                          <w:szCs w:val="18"/>
                        </w:rPr>
                        <w:t xml:space="preserve">      │         │ │</w:t>
                      </w:r>
                      <w:proofErr w:type="spellStart"/>
                      <w:r w:rsidRPr="004A2317">
                        <w:rPr>
                          <w:sz w:val="18"/>
                          <w:szCs w:val="18"/>
                        </w:rPr>
                        <w:t>z│nil</w:t>
                      </w:r>
                      <w:proofErr w:type="spellEnd"/>
                      <w:r w:rsidRPr="004A2317">
                        <w:rPr>
                          <w:sz w:val="18"/>
                          <w:szCs w:val="18"/>
                        </w:rPr>
                        <w:t xml:space="preserve">      │         │ │y│</w:t>
                      </w:r>
                    </w:p>
                    <w:p w:rsidR="004A2317" w:rsidRP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r w:rsidRPr="004A2317">
                        <w:rPr>
                          <w:sz w:val="18"/>
                          <w:szCs w:val="18"/>
                        </w:rPr>
                        <w:t>│ │l│ │l│ │</w:t>
                      </w:r>
                      <w:proofErr w:type="gramStart"/>
                      <w:r w:rsidRPr="004A2317">
                        <w:rPr>
                          <w:sz w:val="18"/>
                          <w:szCs w:val="18"/>
                        </w:rPr>
                        <w:t>l  │</w:t>
                      </w:r>
                      <w:proofErr w:type="gramEnd"/>
                      <w:r w:rsidRPr="004A2317">
                        <w:rPr>
                          <w:sz w:val="18"/>
                          <w:szCs w:val="18"/>
                        </w:rPr>
                        <w:t xml:space="preserve"> │  │         │         │ │</w:t>
                      </w:r>
                      <w:proofErr w:type="spellStart"/>
                      <w:r w:rsidRPr="004A2317">
                        <w:rPr>
                          <w:sz w:val="18"/>
                          <w:szCs w:val="18"/>
                        </w:rPr>
                        <w:t>a│a│m</w:t>
                      </w:r>
                      <w:proofErr w:type="spellEnd"/>
                      <w:r w:rsidRPr="004A2317">
                        <w:rPr>
                          <w:sz w:val="18"/>
                          <w:szCs w:val="18"/>
                        </w:rPr>
                        <w:t xml:space="preserve">        │         │ │</w:t>
                      </w:r>
                      <w:proofErr w:type="spellStart"/>
                      <w:r w:rsidRPr="004A2317">
                        <w:rPr>
                          <w:sz w:val="18"/>
                          <w:szCs w:val="18"/>
                        </w:rPr>
                        <w:t>a│m</w:t>
                      </w:r>
                      <w:proofErr w:type="spellEnd"/>
                      <w:r w:rsidRPr="004A2317">
                        <w:rPr>
                          <w:sz w:val="18"/>
                          <w:szCs w:val="18"/>
                        </w:rPr>
                        <w:t xml:space="preserve">        │         │ │d│</w:t>
                      </w:r>
                    </w:p>
                    <w:p w:rsidR="004A2317" w:rsidRP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r w:rsidRPr="004A2317">
                        <w:rPr>
                          <w:sz w:val="18"/>
                          <w:szCs w:val="18"/>
                        </w:rPr>
                        <w:t>│0│0│0│1│0│</w:t>
                      </w:r>
                      <w:proofErr w:type="gramStart"/>
                      <w:r w:rsidRPr="004A2317">
                        <w:rPr>
                          <w:sz w:val="18"/>
                          <w:szCs w:val="18"/>
                        </w:rPr>
                        <w:t>2  │</w:t>
                      </w:r>
                      <w:proofErr w:type="gramEnd"/>
                      <w:r w:rsidRPr="004A2317">
                        <w:rPr>
                          <w:sz w:val="18"/>
                          <w:szCs w:val="18"/>
                        </w:rPr>
                        <w:t>0│0 │0        │0        │0│0│1│2        │0        │0│0│1        │0        │0│0│</w:t>
                      </w:r>
                    </w:p>
                    <w:p w:rsidR="004A2317" w:rsidRP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r w:rsidRPr="004A2317">
                        <w:rPr>
                          <w:sz w:val="18"/>
                          <w:szCs w:val="18"/>
                        </w:rPr>
                        <w:t>│0│0│0│0│0│</w:t>
                      </w:r>
                      <w:proofErr w:type="gramStart"/>
                      <w:r w:rsidRPr="004A2317">
                        <w:rPr>
                          <w:sz w:val="18"/>
                          <w:szCs w:val="18"/>
                        </w:rPr>
                        <w:t>0  │</w:t>
                      </w:r>
                      <w:proofErr w:type="gramEnd"/>
                      <w:r w:rsidRPr="004A2317">
                        <w:rPr>
                          <w:sz w:val="18"/>
                          <w:szCs w:val="18"/>
                        </w:rPr>
                        <w:t>0│0 │0        │0        │0│0│0│0        │0        │0│0│0        │0        │0│1│</w:t>
                      </w:r>
                    </w:p>
                    <w:p w:rsidR="004A2317" w:rsidRP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r w:rsidRPr="004A2317">
                        <w:rPr>
                          <w:sz w:val="18"/>
                          <w:szCs w:val="18"/>
                        </w:rPr>
                        <w:t>│0│0│0│0│0│</w:t>
                      </w:r>
                      <w:proofErr w:type="gramStart"/>
                      <w:r w:rsidRPr="004A2317">
                        <w:rPr>
                          <w:sz w:val="18"/>
                          <w:szCs w:val="18"/>
                        </w:rPr>
                        <w:t>0  │</w:t>
                      </w:r>
                      <w:proofErr w:type="gramEnd"/>
                      <w:r w:rsidRPr="004A2317">
                        <w:rPr>
                          <w:sz w:val="18"/>
                          <w:szCs w:val="18"/>
                        </w:rPr>
                        <w:t>0│0 │0        │0        │0│2│2│2        │0        │0│1│1        │0        │0│0│</w:t>
                      </w:r>
                    </w:p>
                    <w:p w:rsidR="004A2317" w:rsidRP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r w:rsidRPr="004A2317">
                        <w:rPr>
                          <w:sz w:val="18"/>
                          <w:szCs w:val="18"/>
                        </w:rPr>
                        <w:t>│0│0│0│0│0│</w:t>
                      </w:r>
                      <w:proofErr w:type="gramStart"/>
                      <w:r w:rsidRPr="004A2317">
                        <w:rPr>
                          <w:sz w:val="18"/>
                          <w:szCs w:val="18"/>
                        </w:rPr>
                        <w:t>0  │</w:t>
                      </w:r>
                      <w:proofErr w:type="gramEnd"/>
                      <w:r w:rsidRPr="004A2317">
                        <w:rPr>
                          <w:sz w:val="18"/>
                          <w:szCs w:val="18"/>
                        </w:rPr>
                        <w:t>0│0 │0        │0        │0│1│1│1        │0        │0│1│2        │0        │0│2│</w:t>
                      </w:r>
                    </w:p>
                    <w:p w:rsidR="004A2317" w:rsidRP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r w:rsidRPr="004A2317">
                        <w:rPr>
                          <w:sz w:val="18"/>
                          <w:szCs w:val="18"/>
                        </w:rPr>
                        <w:t>│0│0│0│0│0│</w:t>
                      </w:r>
                      <w:proofErr w:type="gramStart"/>
                      <w:r w:rsidRPr="004A2317">
                        <w:rPr>
                          <w:sz w:val="18"/>
                          <w:szCs w:val="18"/>
                        </w:rPr>
                        <w:t>0  │</w:t>
                      </w:r>
                      <w:proofErr w:type="gramEnd"/>
                      <w:r w:rsidRPr="004A2317">
                        <w:rPr>
                          <w:sz w:val="18"/>
                          <w:szCs w:val="18"/>
                        </w:rPr>
                        <w:t>0│0 │0        │0        │0│0│1│2        │0        │0│1│2        │0        │0│0│</w:t>
                      </w:r>
                    </w:p>
                    <w:p w:rsidR="004A2317" w:rsidRDefault="004A2317" w:rsidP="004A2317">
                      <w:pPr>
                        <w:pStyle w:val="Snippet"/>
                        <w:rPr>
                          <w:sz w:val="18"/>
                          <w:szCs w:val="18"/>
                        </w:rPr>
                      </w:pPr>
                      <w:r w:rsidRPr="004A2317">
                        <w:rPr>
                          <w:sz w:val="18"/>
                          <w:szCs w:val="18"/>
                        </w:rPr>
                        <w:t>└─┴─┴─┴─┴─┴───┴─┴──┴─────────┴─────────┴─┴─┴─┴─────────┴─────────┴─┴─┴─────────┴─────────┴─┴─┘</w:t>
                      </w:r>
                    </w:p>
                    <w:p w:rsidR="004A2317" w:rsidRPr="004A2317" w:rsidRDefault="004A2317" w:rsidP="004A2317">
                      <w:pPr>
                        <w:pStyle w:val="Snippet"/>
                        <w:rPr>
                          <w:sz w:val="18"/>
                          <w:szCs w:val="18"/>
                        </w:rPr>
                      </w:pPr>
                    </w:p>
                  </w:txbxContent>
                </v:textbox>
                <w10:wrap type="topAndBottom" anchorx="margin" anchory="margin"/>
              </v:shape>
            </w:pict>
          </mc:Fallback>
        </mc:AlternateContent>
      </w:r>
      <w:r w:rsidR="003F1CA7">
        <w:rPr>
          <w:noProof/>
        </w:rPr>
        <mc:AlternateContent>
          <mc:Choice Requires="wps">
            <w:drawing>
              <wp:anchor distT="0" distB="0" distL="114300" distR="114300" simplePos="0" relativeHeight="251672576" behindDoc="0" locked="0" layoutInCell="1" allowOverlap="1" wp14:anchorId="6CF8B1CD" wp14:editId="1BC9EAEE">
                <wp:simplePos x="0" y="0"/>
                <wp:positionH relativeFrom="margin">
                  <wp:align>center</wp:align>
                </wp:positionH>
                <wp:positionV relativeFrom="paragraph">
                  <wp:posOffset>3415665</wp:posOffset>
                </wp:positionV>
                <wp:extent cx="6656705" cy="635"/>
                <wp:effectExtent l="0" t="0" r="0" b="8255"/>
                <wp:wrapTopAndBottom/>
                <wp:docPr id="13" name="Text Box 13"/>
                <wp:cNvGraphicFramePr/>
                <a:graphic xmlns:a="http://schemas.openxmlformats.org/drawingml/2006/main">
                  <a:graphicData uri="http://schemas.microsoft.com/office/word/2010/wordprocessingShape">
                    <wps:wsp>
                      <wps:cNvSpPr txBox="1"/>
                      <wps:spPr>
                        <a:xfrm>
                          <a:off x="0" y="0"/>
                          <a:ext cx="6656705" cy="635"/>
                        </a:xfrm>
                        <a:prstGeom prst="rect">
                          <a:avLst/>
                        </a:prstGeom>
                        <a:solidFill>
                          <a:prstClr val="white"/>
                        </a:solidFill>
                        <a:ln>
                          <a:noFill/>
                        </a:ln>
                        <a:effectLst/>
                      </wps:spPr>
                      <wps:txbx>
                        <w:txbxContent>
                          <w:p w:rsidR="004A2317" w:rsidRPr="004A2317" w:rsidRDefault="004A2317" w:rsidP="004A2317">
                            <w:pPr>
                              <w:pStyle w:val="Caption"/>
                              <w:jc w:val="center"/>
                              <w:rPr>
                                <w:rFonts w:ascii="APL385 Unicode" w:hAnsi="APL385 Unicode"/>
                                <w:i w:val="0"/>
                                <w:color w:val="auto"/>
                                <w:lang w:val="en-GB"/>
                              </w:rPr>
                            </w:pPr>
                            <w:bookmarkStart w:id="11" w:name="_Ref403619028"/>
                            <w:r w:rsidRPr="004A2317">
                              <w:rPr>
                                <w:b/>
                                <w:i w:val="0"/>
                                <w:color w:val="auto"/>
                              </w:rPr>
                              <w:t xml:space="preserve">Snippet </w:t>
                            </w:r>
                            <w:r w:rsidRPr="004A2317">
                              <w:rPr>
                                <w:b/>
                                <w:i w:val="0"/>
                                <w:color w:val="auto"/>
                              </w:rPr>
                              <w:fldChar w:fldCharType="begin"/>
                            </w:r>
                            <w:r w:rsidRPr="004A2317">
                              <w:rPr>
                                <w:b/>
                                <w:i w:val="0"/>
                                <w:color w:val="auto"/>
                              </w:rPr>
                              <w:instrText xml:space="preserve"> SEQ Snippet \* ARABIC </w:instrText>
                            </w:r>
                            <w:r w:rsidRPr="004A2317">
                              <w:rPr>
                                <w:b/>
                                <w:i w:val="0"/>
                                <w:color w:val="auto"/>
                              </w:rPr>
                              <w:fldChar w:fldCharType="separate"/>
                            </w:r>
                            <w:r w:rsidR="00AB0591">
                              <w:rPr>
                                <w:b/>
                                <w:i w:val="0"/>
                                <w:noProof/>
                                <w:color w:val="auto"/>
                              </w:rPr>
                              <w:t>4</w:t>
                            </w:r>
                            <w:r w:rsidRPr="004A2317">
                              <w:rPr>
                                <w:b/>
                                <w:i w:val="0"/>
                                <w:color w:val="auto"/>
                              </w:rPr>
                              <w:fldChar w:fldCharType="end"/>
                            </w:r>
                            <w:bookmarkEnd w:id="11"/>
                            <w:r w:rsidRPr="004A2317">
                              <w:rPr>
                                <w:b/>
                                <w:i w:val="0"/>
                                <w:color w:val="auto"/>
                              </w:rPr>
                              <w:t>.</w:t>
                            </w:r>
                            <w:r w:rsidRPr="004A2317">
                              <w:rPr>
                                <w:i w:val="0"/>
                                <w:color w:val="auto"/>
                              </w:rPr>
                              <w:t xml:space="preserve"> Final AST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F8B1CD" id="Text Box 13" o:spid="_x0000_s1035" type="#_x0000_t202" style="position:absolute;left:0;text-align:left;margin-left:0;margin-top:268.95pt;width:524.1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" stroked="f">
                <v:textbox style="mso-fit-shape-to-text:t" inset="0,0,0,0">
                  <w:txbxContent>
                    <w:p w:rsidR="004A2317" w:rsidRPr="004A2317" w:rsidRDefault="004A2317" w:rsidP="004A2317">
                      <w:pPr>
                        <w:pStyle w:val="Caption"/>
                        <w:jc w:val="center"/>
                        <w:rPr>
                          <w:rFonts w:ascii="APL385 Unicode" w:hAnsi="APL385 Unicode"/>
                          <w:i w:val="0"/>
                          <w:color w:val="auto"/>
                          <w:lang w:val="en-GB"/>
                        </w:rPr>
                      </w:pPr>
                      <w:bookmarkStart w:id="12" w:name="_Ref403619028"/>
                      <w:r w:rsidRPr="004A2317">
                        <w:rPr>
                          <w:b/>
                          <w:i w:val="0"/>
                          <w:color w:val="auto"/>
                        </w:rPr>
                        <w:t xml:space="preserve">Snippet </w:t>
                      </w:r>
                      <w:r w:rsidRPr="004A2317">
                        <w:rPr>
                          <w:b/>
                          <w:i w:val="0"/>
                          <w:color w:val="auto"/>
                        </w:rPr>
                        <w:fldChar w:fldCharType="begin"/>
                      </w:r>
                      <w:r w:rsidRPr="004A2317">
                        <w:rPr>
                          <w:b/>
                          <w:i w:val="0"/>
                          <w:color w:val="auto"/>
                        </w:rPr>
                        <w:instrText xml:space="preserve"> SEQ Snippet \* ARABIC </w:instrText>
                      </w:r>
                      <w:r w:rsidRPr="004A2317">
                        <w:rPr>
                          <w:b/>
                          <w:i w:val="0"/>
                          <w:color w:val="auto"/>
                        </w:rPr>
                        <w:fldChar w:fldCharType="separate"/>
                      </w:r>
                      <w:r w:rsidR="00AB0591">
                        <w:rPr>
                          <w:b/>
                          <w:i w:val="0"/>
                          <w:noProof/>
                          <w:color w:val="auto"/>
                        </w:rPr>
                        <w:t>4</w:t>
                      </w:r>
                      <w:r w:rsidRPr="004A2317">
                        <w:rPr>
                          <w:b/>
                          <w:i w:val="0"/>
                          <w:color w:val="auto"/>
                        </w:rPr>
                        <w:fldChar w:fldCharType="end"/>
                      </w:r>
                      <w:bookmarkEnd w:id="12"/>
                      <w:r w:rsidRPr="004A2317">
                        <w:rPr>
                          <w:b/>
                          <w:i w:val="0"/>
                          <w:color w:val="auto"/>
                        </w:rPr>
                        <w:t>.</w:t>
                      </w:r>
                      <w:r w:rsidRPr="004A2317">
                        <w:rPr>
                          <w:i w:val="0"/>
                          <w:color w:val="auto"/>
                        </w:rPr>
                        <w:t xml:space="preserve"> Final AST</w:t>
                      </w:r>
                    </w:p>
                  </w:txbxContent>
                </v:textbox>
                <w10:wrap type="topAndBottom" anchorx="margin"/>
              </v:shape>
            </w:pict>
          </mc:Fallback>
        </mc:AlternateContent>
      </w:r>
    </w:p>
    <w:p w:rsidR="008A0AA3" w:rsidRPr="008A0AA3" w:rsidRDefault="008A0AA3" w:rsidP="008A0AA3">
      <w:pPr>
        <w:pStyle w:val="Code"/>
      </w:pPr>
      <w:r w:rsidRPr="008A0AA3">
        <w:t xml:space="preserve">      ↑SK</w:t>
      </w:r>
      <w:r>
        <w:br/>
      </w:r>
      <w:r w:rsidRPr="008A0AA3">
        <w:t>1 0 0 0 0 0 0 0 0 0 0 0</w:t>
      </w:r>
      <w:r>
        <w:br/>
      </w:r>
      <w:r w:rsidRPr="008A0AA3">
        <w:t>1 4 4 0 0 0 0 0 0 0 0 0</w:t>
      </w:r>
      <w:r>
        <w:br/>
      </w:r>
      <w:r w:rsidRPr="008A0AA3">
        <w:t>1 4 4 3 3 1 0 0 0 0 0 0</w:t>
      </w:r>
      <w:r>
        <w:br/>
      </w:r>
      <w:r w:rsidRPr="008A0AA3">
        <w:t>1 4 4 3 3 1 2 2 1 0 0 0</w:t>
      </w:r>
      <w:r>
        <w:br/>
      </w:r>
      <w:r w:rsidRPr="008A0AA3">
        <w:t xml:space="preserve">      r</w:t>
      </w:r>
      <w:r>
        <w:br/>
      </w:r>
      <w:r w:rsidRPr="008A0AA3">
        <w:t>1 4 4 0 0 0 0 0 0 0 0 0</w:t>
      </w:r>
      <w:r>
        <w:br/>
      </w:r>
      <w:r w:rsidRPr="008A0AA3">
        <w:t xml:space="preserve">      </w:t>
      </w:r>
      <w:r w:rsidRPr="008A0AA3">
        <w:rPr>
          <w:rFonts w:cs="Cambria Math"/>
        </w:rPr>
        <w:t>⌽</w:t>
      </w:r>
      <w:r w:rsidRPr="008A0AA3">
        <w:t>1+</w:t>
      </w:r>
      <w:r w:rsidRPr="008A0AA3">
        <w:rPr>
          <w:rFonts w:cs="Cambria Math"/>
        </w:rPr>
        <w:t>⍳</w:t>
      </w:r>
      <w:r w:rsidRPr="008A0AA3">
        <w:t>r</w:t>
      </w:r>
      <w:r w:rsidRPr="008A0AA3">
        <w:rPr>
          <w:rFonts w:cs="Cambria Math"/>
        </w:rPr>
        <w:t>⍳</w:t>
      </w:r>
      <w:r w:rsidRPr="008A0AA3">
        <w:t>0</w:t>
      </w:r>
      <w:r>
        <w:br/>
      </w:r>
      <w:r w:rsidRPr="008A0AA3">
        <w:t>3 2 1</w:t>
      </w:r>
      <w:r>
        <w:br/>
      </w:r>
      <w:r w:rsidRPr="008A0AA3">
        <w:t xml:space="preserve">      (</w:t>
      </w:r>
      <w:r w:rsidRPr="008A0AA3">
        <w:rPr>
          <w:rFonts w:cs="Cambria Math"/>
        </w:rPr>
        <w:t>⌽</w:t>
      </w:r>
      <w:r w:rsidRPr="008A0AA3">
        <w:t>1+</w:t>
      </w:r>
      <w:r w:rsidRPr="008A0AA3">
        <w:rPr>
          <w:rFonts w:cs="Cambria Math"/>
        </w:rPr>
        <w:t>⍳</w:t>
      </w:r>
      <w:r w:rsidRPr="008A0AA3">
        <w:t>r</w:t>
      </w:r>
      <w:r w:rsidRPr="008A0AA3">
        <w:rPr>
          <w:rFonts w:cs="Cambria Math"/>
        </w:rPr>
        <w:t>⍳</w:t>
      </w:r>
      <w:r w:rsidRPr="008A0AA3">
        <w:t>0)((</w:t>
      </w:r>
      <w:r w:rsidRPr="008A0AA3">
        <w:rPr>
          <w:rFonts w:cs="Cambria Math"/>
        </w:rPr>
        <w:t>≢⊢</w:t>
      </w:r>
      <w:r w:rsidRPr="008A0AA3">
        <w:t>)↑↑)</w:t>
      </w:r>
      <w:r w:rsidRPr="008A0AA3">
        <w:rPr>
          <w:rFonts w:cs="Cambria Math"/>
        </w:rPr>
        <w:t>⍤</w:t>
      </w:r>
      <w:r w:rsidRPr="008A0AA3">
        <w:t>0 1</w:t>
      </w:r>
      <w:r w:rsidRPr="008A0AA3">
        <w:rPr>
          <w:rFonts w:cs="Cambria Math"/>
        </w:rPr>
        <w:t>⊢</w:t>
      </w:r>
      <w:r w:rsidRPr="008A0AA3">
        <w:t>r</w:t>
      </w:r>
      <w:r>
        <w:br/>
      </w:r>
      <w:r w:rsidRPr="008A0AA3">
        <w:t>1 4 4 0 0 0 0 0 0 0 0 0</w:t>
      </w:r>
      <w:r>
        <w:br/>
      </w:r>
      <w:r w:rsidRPr="008A0AA3">
        <w:t>1 4 0 0 0 0 0 0 0 0 0 0</w:t>
      </w:r>
      <w:r>
        <w:br/>
      </w:r>
      <w:r w:rsidRPr="008A0AA3">
        <w:t>1 0 0 0 0 0 0 0 0 0 0 0</w:t>
      </w:r>
      <w:r>
        <w:br/>
      </w:r>
      <w:r w:rsidRPr="008A0AA3">
        <w:t xml:space="preserve">      ↑(↓(</w:t>
      </w:r>
      <w:r w:rsidRPr="008A0AA3">
        <w:rPr>
          <w:rFonts w:cs="Cambria Math"/>
        </w:rPr>
        <w:t>⌽</w:t>
      </w:r>
      <w:r w:rsidRPr="008A0AA3">
        <w:t>1+</w:t>
      </w:r>
      <w:r w:rsidRPr="008A0AA3">
        <w:rPr>
          <w:rFonts w:cs="Cambria Math"/>
        </w:rPr>
        <w:t>⍳</w:t>
      </w:r>
      <w:r w:rsidRPr="008A0AA3">
        <w:t>r</w:t>
      </w:r>
      <w:r w:rsidRPr="008A0AA3">
        <w:rPr>
          <w:rFonts w:cs="Cambria Math"/>
        </w:rPr>
        <w:t>⍳</w:t>
      </w:r>
      <w:r w:rsidRPr="008A0AA3">
        <w:t>0)((</w:t>
      </w:r>
      <w:r w:rsidRPr="008A0AA3">
        <w:rPr>
          <w:rFonts w:cs="Cambria Math"/>
        </w:rPr>
        <w:t>≢⊢</w:t>
      </w:r>
      <w:r w:rsidRPr="008A0AA3">
        <w:t>)↑↑)</w:t>
      </w:r>
      <w:r w:rsidRPr="008A0AA3">
        <w:rPr>
          <w:rFonts w:cs="Cambria Math"/>
        </w:rPr>
        <w:t>⍤</w:t>
      </w:r>
      <w:r w:rsidRPr="008A0AA3">
        <w:t>0 1</w:t>
      </w:r>
      <w:r w:rsidRPr="008A0AA3">
        <w:rPr>
          <w:rFonts w:cs="Cambria Math"/>
        </w:rPr>
        <w:t>⊢</w:t>
      </w:r>
      <w:r w:rsidRPr="008A0AA3">
        <w:t>r)∩SK</w:t>
      </w:r>
      <w:r>
        <w:br/>
      </w:r>
      <w:r w:rsidRPr="008A0AA3">
        <w:t>1 4 4 0 0 0 0 0 0 0 0 0</w:t>
      </w:r>
      <w:r>
        <w:br/>
      </w:r>
      <w:r w:rsidRPr="008A0AA3">
        <w:t>1 0 0 0 0 0 0 0 0 0 0 0</w:t>
      </w:r>
      <w:r>
        <w:br/>
      </w:r>
      <w:r w:rsidRPr="008A0AA3">
        <w:t xml:space="preserve">      SK</w:t>
      </w:r>
      <w:r w:rsidRPr="008A0AA3">
        <w:rPr>
          <w:rFonts w:cs="Cambria Math"/>
        </w:rPr>
        <w:t>⍳</w:t>
      </w:r>
      <w:r w:rsidRPr="008A0AA3">
        <w:t>(↓(</w:t>
      </w:r>
      <w:r w:rsidRPr="008A0AA3">
        <w:rPr>
          <w:rFonts w:cs="Cambria Math"/>
        </w:rPr>
        <w:t>⌽</w:t>
      </w:r>
      <w:r w:rsidRPr="008A0AA3">
        <w:t>1+</w:t>
      </w:r>
      <w:r w:rsidRPr="008A0AA3">
        <w:rPr>
          <w:rFonts w:cs="Cambria Math"/>
        </w:rPr>
        <w:t>⍳</w:t>
      </w:r>
      <w:r w:rsidRPr="008A0AA3">
        <w:t>r</w:t>
      </w:r>
      <w:r w:rsidRPr="008A0AA3">
        <w:rPr>
          <w:rFonts w:cs="Cambria Math"/>
        </w:rPr>
        <w:t>⍳</w:t>
      </w:r>
      <w:r w:rsidRPr="008A0AA3">
        <w:t>0)((</w:t>
      </w:r>
      <w:r w:rsidRPr="008A0AA3">
        <w:rPr>
          <w:rFonts w:cs="Cambria Math"/>
        </w:rPr>
        <w:t>≢⊢</w:t>
      </w:r>
      <w:r w:rsidRPr="008A0AA3">
        <w:t>)↑↑)</w:t>
      </w:r>
      <w:r w:rsidRPr="008A0AA3">
        <w:rPr>
          <w:rFonts w:cs="Cambria Math"/>
        </w:rPr>
        <w:t>⍤</w:t>
      </w:r>
      <w:r w:rsidRPr="008A0AA3">
        <w:t>0 1</w:t>
      </w:r>
      <w:r w:rsidRPr="008A0AA3">
        <w:rPr>
          <w:rFonts w:cs="Cambria Math"/>
        </w:rPr>
        <w:t>⊢</w:t>
      </w:r>
      <w:r w:rsidRPr="008A0AA3">
        <w:t>r)∩SK</w:t>
      </w:r>
      <w:r>
        <w:br/>
      </w:r>
      <w:r w:rsidRPr="008A0AA3">
        <w:t>1 0</w:t>
      </w:r>
    </w:p>
    <w:p w:rsidR="00725FD7" w:rsidRDefault="00725FD7" w:rsidP="008A0AA3">
      <w:pPr>
        <w:pStyle w:val="Unindented"/>
      </w:pPr>
      <w:r>
        <w:t xml:space="preserve">These rows form the </w:t>
      </w:r>
      <w:r w:rsidRPr="00136C72">
        <w:rPr>
          <w:rFonts w:ascii="APL385 Unicode" w:hAnsi="APL385 Unicode" w:cs="Cambria Math"/>
        </w:rPr>
        <w:t>b</w:t>
      </w:r>
      <w:r>
        <w:t xml:space="preserve"> matrix for the current scope, which is used to find the slots and environments for each name appearing in the given scope, given by </w:t>
      </w:r>
      <w:r w:rsidRPr="00136C72">
        <w:rPr>
          <w:rFonts w:ascii="APL385 Unicode" w:hAnsi="APL385 Unicode" w:cs="Cambria Math"/>
        </w:rPr>
        <w:t>nm</w:t>
      </w:r>
      <w:r>
        <w:t xml:space="preserve">. This can be done quite easily because an index into </w:t>
      </w:r>
      <w:r w:rsidRPr="00136C72">
        <w:rPr>
          <w:rFonts w:ascii="APL385 Unicode" w:hAnsi="APL385 Unicode" w:cs="Cambria Math"/>
        </w:rPr>
        <w:t>b</w:t>
      </w:r>
      <w:r>
        <w:t xml:space="preserve"> pointing to any given variable is the same as the environment and slot for that variable. Thus, it suffices to find the index of each variable relative to </w:t>
      </w:r>
      <w:r w:rsidRPr="00136C72">
        <w:rPr>
          <w:rFonts w:ascii="APL385 Unicode" w:hAnsi="APL385 Unicode" w:cs="Cambria Math"/>
        </w:rPr>
        <w:t>b</w:t>
      </w:r>
      <w:r>
        <w:t>, which the following expression accomplishes through the use of the find (</w:t>
      </w:r>
      <w:r w:rsidRPr="00136C72">
        <w:rPr>
          <w:rFonts w:ascii="APL385 Unicode" w:hAnsi="APL385 Unicode" w:cs="Cambria Math"/>
        </w:rPr>
        <w:t>⍳</w:t>
      </w:r>
      <w:r>
        <w:t xml:space="preserve">) function and </w:t>
      </w:r>
      <w:proofErr w:type="gramStart"/>
      <w:r>
        <w:t>the encode</w:t>
      </w:r>
      <w:proofErr w:type="gramEnd"/>
      <w:r>
        <w:t xml:space="preserve"> (</w:t>
      </w:r>
      <w:r w:rsidRPr="00136C72">
        <w:rPr>
          <w:rFonts w:ascii="APL385 Unicode" w:hAnsi="APL385 Unicode" w:cs="Cambria Math"/>
        </w:rPr>
        <w:t>⊤</w:t>
      </w:r>
      <w:r>
        <w:t>) function.</w:t>
      </w:r>
    </w:p>
    <w:p w:rsidR="008A0AA3" w:rsidRPr="008A0AA3" w:rsidRDefault="008A0AA3" w:rsidP="008A0AA3">
      <w:pPr>
        <w:pStyle w:val="Code"/>
      </w:pPr>
      <w:r w:rsidRPr="008A0AA3">
        <w:t xml:space="preserve">      </w:t>
      </w:r>
      <w:r w:rsidR="003F1CA7">
        <w:br w:type="column"/>
      </w:r>
      <w:proofErr w:type="gramStart"/>
      <w:r w:rsidRPr="008A0AA3">
        <w:t>nm</w:t>
      </w:r>
      <w:proofErr w:type="gramEnd"/>
      <w:r>
        <w:br/>
      </w:r>
      <w:r w:rsidRPr="008A0AA3">
        <w:t>┌─┬┬─┬─┬┬─┬┬┬───┐</w:t>
      </w:r>
      <w:r>
        <w:br/>
      </w:r>
      <w:r w:rsidRPr="008A0AA3">
        <w:t>│y││</w:t>
      </w:r>
      <w:proofErr w:type="spellStart"/>
      <w:r w:rsidRPr="008A0AA3">
        <w:t>m│z</w:t>
      </w:r>
      <w:proofErr w:type="spellEnd"/>
      <w:r w:rsidRPr="008A0AA3">
        <w:t>││n│││nil│</w:t>
      </w:r>
      <w:r>
        <w:br/>
      </w:r>
      <w:r w:rsidRPr="008A0AA3">
        <w:t>└─┴┴─┴─┴┴─┴┴┴───┘</w:t>
      </w:r>
      <w:r>
        <w:br/>
      </w:r>
      <w:r w:rsidRPr="008A0AA3">
        <w:t xml:space="preserve">      b</w:t>
      </w:r>
      <w:r>
        <w:br/>
      </w:r>
      <w:r w:rsidRPr="008A0AA3">
        <w:t>┌─┬─┬───┐</w:t>
      </w:r>
      <w:r>
        <w:br/>
      </w:r>
      <w:r w:rsidRPr="008A0AA3">
        <w:t>│</w:t>
      </w:r>
      <w:proofErr w:type="spellStart"/>
      <w:r w:rsidRPr="008A0AA3">
        <w:t>y│z</w:t>
      </w:r>
      <w:proofErr w:type="spellEnd"/>
      <w:r w:rsidRPr="008A0AA3">
        <w:t>│   │</w:t>
      </w:r>
      <w:r>
        <w:br/>
      </w:r>
      <w:r w:rsidRPr="008A0AA3">
        <w:t>├─┼─┼───┤</w:t>
      </w:r>
      <w:r>
        <w:br/>
      </w:r>
      <w:r w:rsidRPr="008A0AA3">
        <w:t>│</w:t>
      </w:r>
      <w:proofErr w:type="spellStart"/>
      <w:r w:rsidRPr="008A0AA3">
        <w:t>m│n│nil</w:t>
      </w:r>
      <w:proofErr w:type="spellEnd"/>
      <w:r w:rsidRPr="008A0AA3">
        <w:t>│</w:t>
      </w:r>
      <w:r>
        <w:br/>
      </w:r>
      <w:r w:rsidRPr="008A0AA3">
        <w:t>└─┴─┴───┘</w:t>
      </w:r>
      <w:r>
        <w:br/>
      </w:r>
      <w:r w:rsidRPr="008A0AA3">
        <w:t xml:space="preserve">      (</w:t>
      </w:r>
      <w:r w:rsidRPr="008A0AA3">
        <w:rPr>
          <w:rFonts w:cs="Cambria Math"/>
        </w:rPr>
        <w:t>⍴</w:t>
      </w:r>
      <w:r w:rsidRPr="008A0AA3">
        <w:t>b)</w:t>
      </w:r>
      <w:r w:rsidRPr="008A0AA3">
        <w:rPr>
          <w:rFonts w:cs="Cambria Math"/>
        </w:rPr>
        <w:t>⊤</w:t>
      </w:r>
      <w:r w:rsidRPr="008A0AA3">
        <w:t>(,b)</w:t>
      </w:r>
      <w:r w:rsidRPr="008A0AA3">
        <w:rPr>
          <w:rFonts w:cs="Cambria Math"/>
        </w:rPr>
        <w:t>⍳</w:t>
      </w:r>
      <w:r w:rsidRPr="008A0AA3">
        <w:t>nm</w:t>
      </w:r>
      <w:r>
        <w:br/>
      </w:r>
      <w:r w:rsidRPr="008A0AA3">
        <w:t>0 0 0 0 0 0 0 0 1</w:t>
      </w:r>
      <w:r>
        <w:br/>
      </w:r>
      <w:r w:rsidRPr="008A0AA3">
        <w:t>0 2 0 0 2 0 2 2 2</w:t>
      </w:r>
    </w:p>
    <w:p w:rsidR="00725FD7" w:rsidRDefault="00725FD7" w:rsidP="008A0AA3">
      <w:pPr>
        <w:pStyle w:val="Unindented"/>
      </w:pPr>
      <w:r>
        <w:t xml:space="preserve">Note here that some additional care must be used depending on how the scoping in a given language works. For example, a variable could be bound in one scope, but may be bound later in the function body, such that references to the same variable before the binding actually refer to a binding in a containing environment. The techniques described above still apply, but require some additional book-keeping to ensure that incorrect bindings do not occur. Bindings at the local scope in </w:t>
      </w:r>
      <w:r w:rsidRPr="00136C72">
        <w:rPr>
          <w:rFonts w:ascii="APL385 Unicode" w:hAnsi="APL385 Unicode" w:cs="Cambria Math"/>
        </w:rPr>
        <w:t>b</w:t>
      </w:r>
      <w:r>
        <w:t xml:space="preserve"> must be adjusted or masked to avoid matching against local bindings which are bound later than the resolved reference.</w:t>
      </w:r>
    </w:p>
    <w:p w:rsidR="006B6CED" w:rsidRDefault="006B6CED" w:rsidP="006B6CED">
      <w:pPr>
        <w:pStyle w:val="SIGPLANSubsectionheading"/>
      </w:pPr>
      <w:r>
        <w:t>Putting it together</w:t>
      </w:r>
    </w:p>
    <w:p w:rsidR="006B6CED" w:rsidRDefault="006B6CED" w:rsidP="006B6CED">
      <w:pPr>
        <w:pStyle w:val="Unindented"/>
      </w:pPr>
      <w:r>
        <w:t xml:space="preserve">Given the initial </w:t>
      </w:r>
      <w:proofErr w:type="spellStart"/>
      <w:r>
        <w:t>ast</w:t>
      </w:r>
      <w:proofErr w:type="spellEnd"/>
      <w:r>
        <w:t xml:space="preserve">, and a pass which does flattening of the expressions, </w:t>
      </w:r>
      <w:proofErr w:type="spellStart"/>
      <w:r w:rsidRPr="00136C72">
        <w:rPr>
          <w:rFonts w:ascii="APL385 Unicode" w:hAnsi="APL385 Unicode" w:cs="Cambria Math"/>
        </w:rPr>
        <w:t>fe</w:t>
      </w:r>
      <w:proofErr w:type="spellEnd"/>
      <w:r>
        <w:t xml:space="preserve">, the three passes described above, </w:t>
      </w:r>
      <w:proofErr w:type="spellStart"/>
      <w:r w:rsidRPr="00136C72">
        <w:rPr>
          <w:rFonts w:ascii="APL385 Unicode" w:hAnsi="APL385 Unicode" w:cs="Cambria Math"/>
        </w:rPr>
        <w:t>rn</w:t>
      </w:r>
      <w:proofErr w:type="spellEnd"/>
      <w:r>
        <w:t xml:space="preserve">, </w:t>
      </w:r>
      <w:r w:rsidRPr="00136C72">
        <w:rPr>
          <w:rFonts w:ascii="APL385 Unicode" w:hAnsi="APL385 Unicode" w:cs="Cambria Math"/>
        </w:rPr>
        <w:t>lf</w:t>
      </w:r>
      <w:r>
        <w:t xml:space="preserve">, and </w:t>
      </w:r>
      <w:proofErr w:type="spellStart"/>
      <w:r w:rsidRPr="00136C72">
        <w:rPr>
          <w:rFonts w:ascii="APL385 Unicode" w:hAnsi="APL385 Unicode" w:cs="Cambria Math"/>
        </w:rPr>
        <w:t>av</w:t>
      </w:r>
      <w:proofErr w:type="spellEnd"/>
      <w:r>
        <w:t xml:space="preserve">, respectively, combine to transform the AST from </w:t>
      </w:r>
      <w:proofErr w:type="spellStart"/>
      <w:r>
        <w:t>it's</w:t>
      </w:r>
      <w:proofErr w:type="spellEnd"/>
      <w:r>
        <w:t xml:space="preserve"> original form to its final flattened form, given </w:t>
      </w:r>
      <w:r w:rsidR="007C506F">
        <w:t xml:space="preserve">in </w:t>
      </w:r>
      <w:r w:rsidR="007C506F">
        <w:fldChar w:fldCharType="begin"/>
      </w:r>
      <w:r w:rsidR="007C506F">
        <w:instrText xml:space="preserve"> REF _Ref403619028 \h </w:instrText>
      </w:r>
      <w:r w:rsidR="007C506F">
        <w:fldChar w:fldCharType="separate"/>
      </w:r>
      <w:r w:rsidR="00AB0591" w:rsidRPr="004A2317">
        <w:rPr>
          <w:b/>
          <w:i/>
        </w:rPr>
        <w:t xml:space="preserve">Snippet </w:t>
      </w:r>
      <w:r w:rsidR="00AB0591">
        <w:rPr>
          <w:b/>
          <w:i/>
          <w:noProof/>
        </w:rPr>
        <w:t>4</w:t>
      </w:r>
      <w:r w:rsidR="007C506F">
        <w:fldChar w:fldCharType="end"/>
      </w:r>
      <w:r w:rsidR="007C506F">
        <w:t xml:space="preserve"> </w:t>
      </w:r>
      <w:r>
        <w:t xml:space="preserve">without the </w:t>
      </w:r>
      <w:r w:rsidRPr="00136C72">
        <w:rPr>
          <w:rFonts w:ascii="APL385 Unicode" w:hAnsi="APL385 Unicode" w:cs="Cambria Math"/>
        </w:rPr>
        <w:t>ref</w:t>
      </w:r>
      <w:r w:rsidR="007C506F">
        <w:t xml:space="preserve"> attribute for space.</w:t>
      </w:r>
    </w:p>
    <w:p w:rsidR="006B6CED" w:rsidRDefault="006B6CED" w:rsidP="006B6CED">
      <w:pPr>
        <w:pStyle w:val="Heading"/>
      </w:pPr>
      <w:r>
        <w:lastRenderedPageBreak/>
        <w:t>Related Work</w:t>
      </w:r>
    </w:p>
    <w:p w:rsidR="006B6CED" w:rsidRDefault="006B6CED" w:rsidP="006B6CED">
      <w:pPr>
        <w:pStyle w:val="Unindented"/>
      </w:pPr>
      <w:r>
        <w:t>The J programming language [Hui 2014] was the first practical, general-purpose programming language to introduce the key operator as a primitive operator with the presumption of its general usefulness. The rank operator (</w:t>
      </w:r>
      <w:r w:rsidRPr="00136C72">
        <w:rPr>
          <w:rFonts w:ascii="APL385 Unicode" w:hAnsi="APL385 Unicode" w:cs="Cambria Math"/>
          <w:lang w:val="en-US"/>
        </w:rPr>
        <w:t>⍤</w:t>
      </w:r>
      <w:r>
        <w:t>) used throughout this treatment also derives from the J traditional, receiving particular interest throughout t</w:t>
      </w:r>
      <w:r>
        <w:t>he APL community [</w:t>
      </w:r>
      <w:proofErr w:type="spellStart"/>
      <w:r>
        <w:t>Bernecky</w:t>
      </w:r>
      <w:proofErr w:type="spellEnd"/>
      <w:r>
        <w:t xml:space="preserve"> 1987; Hui 1995]. </w:t>
      </w:r>
    </w:p>
    <w:p w:rsidR="006B6CED" w:rsidRDefault="006B6CED" w:rsidP="006B6CED">
      <w:pPr>
        <w:pStyle w:val="Paragraph"/>
      </w:pPr>
      <w:r>
        <w:t xml:space="preserve">The </w:t>
      </w:r>
      <w:proofErr w:type="spellStart"/>
      <w:r>
        <w:t>EigenCFA</w:t>
      </w:r>
      <w:proofErr w:type="spellEnd"/>
      <w:r>
        <w:t xml:space="preserve"> effort [</w:t>
      </w:r>
      <w:proofErr w:type="spellStart"/>
      <w:r>
        <w:t>Prabhu</w:t>
      </w:r>
      <w:proofErr w:type="spellEnd"/>
      <w:r>
        <w:t xml:space="preserve"> 2011] demonstrated significant performance improvements of a 0-CFA flow analysis by utilizing similar techniques to those demonstrated here. In particular, encoding the AST and using </w:t>
      </w:r>
      <w:proofErr w:type="spellStart"/>
      <w:r>
        <w:t>accessor</w:t>
      </w:r>
      <w:proofErr w:type="spellEnd"/>
      <w:r>
        <w:t xml:space="preserve"> functions have a very similar feel to the node coordinates and AST encoding given here, though they have a different formulation and spend considerable effort understanding the trade-offs of performance associated with the different encodings, whereas the encodings here were chosen for their clarity and directness, rather than their performance. </w:t>
      </w:r>
    </w:p>
    <w:p w:rsidR="006B6CED" w:rsidRDefault="006B6CED" w:rsidP="006B6CED">
      <w:pPr>
        <w:pStyle w:val="Paragraph"/>
      </w:pPr>
      <w:r>
        <w:t>Mendez-</w:t>
      </w:r>
      <w:proofErr w:type="spellStart"/>
      <w:r>
        <w:t>Lojo</w:t>
      </w:r>
      <w:proofErr w:type="spellEnd"/>
      <w:r>
        <w:t xml:space="preserve">, et al. implemented a GPU version of </w:t>
      </w:r>
      <w:r w:rsidRPr="0004188B">
        <w:rPr>
          <w:lang w:val="en-US"/>
        </w:rPr>
        <w:t>Inclusion</w:t>
      </w:r>
      <w:r>
        <w:t>-based Points-to Analysis [Mendez-</w:t>
      </w:r>
      <w:proofErr w:type="spellStart"/>
      <w:r>
        <w:t>Lojo</w:t>
      </w:r>
      <w:proofErr w:type="spellEnd"/>
      <w:r>
        <w:t xml:space="preserve"> 2012] that also focuses on adapting data structures and algorithms to efficiently execute on the GPU. In particular, they use similar techniques of prefix sums and sorts to achieve some of their adaptation to the GPU, Additionally, they have clever and efficient methods of representing graphs on the GPU which enable dynamic rewriting of the graph. </w:t>
      </w:r>
    </w:p>
    <w:p w:rsidR="006B6CED" w:rsidRDefault="006B6CED" w:rsidP="006B6CED">
      <w:pPr>
        <w:pStyle w:val="Paragraph"/>
      </w:pPr>
      <w:r>
        <w:t>The APEX compiler [</w:t>
      </w:r>
      <w:proofErr w:type="spellStart"/>
      <w:r>
        <w:t>Bernecky</w:t>
      </w:r>
      <w:proofErr w:type="spellEnd"/>
      <w:r>
        <w:t xml:space="preserve"> 1997] developed </w:t>
      </w:r>
      <w:proofErr w:type="spellStart"/>
      <w:r>
        <w:t>vectorized</w:t>
      </w:r>
      <w:proofErr w:type="spellEnd"/>
      <w:r>
        <w:t xml:space="preserve"> approaches to handling certain analyses to compile traditional APL, including a SIMD </w:t>
      </w:r>
      <w:proofErr w:type="spellStart"/>
      <w:r>
        <w:t>tokenizer</w:t>
      </w:r>
      <w:proofErr w:type="spellEnd"/>
      <w:r>
        <w:t xml:space="preserve"> [</w:t>
      </w:r>
      <w:proofErr w:type="spellStart"/>
      <w:r>
        <w:t>Bernecky</w:t>
      </w:r>
      <w:proofErr w:type="spellEnd"/>
      <w:r>
        <w:t xml:space="preserve"> 2003]. It uses a SSA representation, and converts the dynamic scope of traditional APL functions into a static form early on. It also uses a matrix format to represent the AST. Traditional APL did not have nested function definitions, however, and thus the APEX compiler does not have any specific approaches to dealing with function lifting.</w:t>
      </w:r>
    </w:p>
    <w:p w:rsidR="006B6CED" w:rsidRDefault="006B6CED" w:rsidP="006B6CED">
      <w:pPr>
        <w:pStyle w:val="Paragraph"/>
      </w:pPr>
      <w:proofErr w:type="spellStart"/>
      <w:r>
        <w:t>Bernecky</w:t>
      </w:r>
      <w:proofErr w:type="spellEnd"/>
      <w:r>
        <w:t xml:space="preserve"> further identified methods of reducing or optimizing the computational complexity or cost of certain array operations, allowing improved performance of easy to understand array expressions [</w:t>
      </w:r>
      <w:proofErr w:type="spellStart"/>
      <w:r>
        <w:t>Bernecky</w:t>
      </w:r>
      <w:proofErr w:type="spellEnd"/>
      <w:r>
        <w:t xml:space="preserve"> 1999].</w:t>
      </w:r>
    </w:p>
    <w:p w:rsidR="006B6CED" w:rsidRDefault="006B6CED" w:rsidP="006B6CED">
      <w:pPr>
        <w:pStyle w:val="Paragraph"/>
      </w:pPr>
      <w:r>
        <w:t xml:space="preserve">Timothy Budd implemented a compiler [Budd 1984, 1988] for APL which targeted vector processors as well as one for C code. They used a method of lazy evaluation to avoid intermediate data copying. Budd provided thoughts and some ideas on how the compiler might be implemented in parallel as well. </w:t>
      </w:r>
    </w:p>
    <w:p w:rsidR="006B6CED" w:rsidRDefault="006B6CED" w:rsidP="006B6CED">
      <w:pPr>
        <w:pStyle w:val="Paragraph"/>
      </w:pPr>
      <w:r>
        <w:t>Walter Schwarz implemented an APL to C compiler for the ACORN system targeting the CM-2 machine, demonstrating performance potential for APL as a massively parallel language [Schwarz 1991].</w:t>
      </w:r>
    </w:p>
    <w:p w:rsidR="006B6CED" w:rsidRDefault="006B6CED" w:rsidP="006B6CED">
      <w:pPr>
        <w:pStyle w:val="Paragraph"/>
      </w:pPr>
      <w:r>
        <w:t xml:space="preserve">W. </w:t>
      </w:r>
      <w:proofErr w:type="spellStart"/>
      <w:r>
        <w:t>Ching</w:t>
      </w:r>
      <w:proofErr w:type="spellEnd"/>
      <w:r>
        <w:t xml:space="preserve"> and D. </w:t>
      </w:r>
      <w:proofErr w:type="spellStart"/>
      <w:r>
        <w:t>Ju</w:t>
      </w:r>
      <w:proofErr w:type="spellEnd"/>
      <w:r>
        <w:t xml:space="preserve"> have spent significant work on the ELI language and other APL-class language implementations, especially on parallelized code and optimizati</w:t>
      </w:r>
      <w:r>
        <w:t>on</w:t>
      </w:r>
      <w:proofErr w:type="gramStart"/>
      <w:r>
        <w:t>.[</w:t>
      </w:r>
      <w:proofErr w:type="spellStart"/>
      <w:proofErr w:type="gramEnd"/>
      <w:r>
        <w:t>Ching</w:t>
      </w:r>
      <w:proofErr w:type="spellEnd"/>
      <w:r>
        <w:t xml:space="preserve"> 1990, 1993, 1994, 2000;</w:t>
      </w:r>
      <w:r>
        <w:t xml:space="preserve"> </w:t>
      </w:r>
      <w:proofErr w:type="spellStart"/>
      <w:r>
        <w:t>Ju</w:t>
      </w:r>
      <w:proofErr w:type="spellEnd"/>
      <w:r>
        <w:t xml:space="preserve"> 1991].</w:t>
      </w:r>
    </w:p>
    <w:p w:rsidR="006B6CED" w:rsidRDefault="006B6CED" w:rsidP="006B6CED">
      <w:pPr>
        <w:pStyle w:val="Paragraph"/>
      </w:pPr>
      <w:r>
        <w:lastRenderedPageBreak/>
        <w:t xml:space="preserve">J. D. </w:t>
      </w:r>
      <w:proofErr w:type="spellStart"/>
      <w:r>
        <w:t>Bunda</w:t>
      </w:r>
      <w:proofErr w:type="spellEnd"/>
      <w:r>
        <w:t xml:space="preserve"> and J. A. </w:t>
      </w:r>
      <w:proofErr w:type="spellStart"/>
      <w:r>
        <w:t>Gerth</w:t>
      </w:r>
      <w:proofErr w:type="spellEnd"/>
      <w:r>
        <w:t xml:space="preserve"> presented a method for doing table driven parsing APL which suggested a parallel optimization for parsing, but did not elucidate the algorithm [</w:t>
      </w:r>
      <w:proofErr w:type="spellStart"/>
      <w:r>
        <w:t>Bunda</w:t>
      </w:r>
      <w:proofErr w:type="spellEnd"/>
      <w:r>
        <w:t xml:space="preserve"> 1984]. </w:t>
      </w:r>
    </w:p>
    <w:p w:rsidR="006B6CED" w:rsidRDefault="006B6CED" w:rsidP="006B6CED">
      <w:pPr>
        <w:pStyle w:val="Heading"/>
      </w:pPr>
      <w:r>
        <w:t>Future Work</w:t>
      </w:r>
    </w:p>
    <w:p w:rsidR="006B6CED" w:rsidRDefault="006B6CED" w:rsidP="006B6CED">
      <w:pPr>
        <w:pStyle w:val="Unindented"/>
      </w:pPr>
      <w:r>
        <w:t>A small compiler for a lexically scoped dialect of APL (Co-</w:t>
      </w:r>
      <w:proofErr w:type="spellStart"/>
      <w:r>
        <w:t>dfns</w:t>
      </w:r>
      <w:proofErr w:type="spellEnd"/>
      <w:r>
        <w:t xml:space="preserve">) currently utilizes these approaches to implement the lexical features of the language. It targets </w:t>
      </w:r>
      <w:proofErr w:type="spellStart"/>
      <w:r>
        <w:t>Cuda</w:t>
      </w:r>
      <w:proofErr w:type="spellEnd"/>
      <w:r>
        <w:t xml:space="preserve"> and C for further compilation. All the given code above elucidates the concepts as directly as possible, without significant consideration to the target</w:t>
      </w:r>
      <w:r>
        <w:t xml:space="preserve"> upon which they will execute. </w:t>
      </w:r>
    </w:p>
    <w:p w:rsidR="006B6CED" w:rsidRDefault="006B6CED" w:rsidP="006B6CED">
      <w:pPr>
        <w:pStyle w:val="Paragraph"/>
      </w:pPr>
      <w:r>
        <w:t>The efficient execution of the above expressions on vector-oriented architectures such as GPUs, or large distributed machines, will require consideration of the array representations such as whether to use dense or sparse matrices (evidence suggests sparse matrices are a clear win [</w:t>
      </w:r>
      <w:proofErr w:type="spellStart"/>
      <w:r>
        <w:t>Prabhu</w:t>
      </w:r>
      <w:proofErr w:type="spellEnd"/>
      <w:r>
        <w:t xml:space="preserve"> 2011]). Additionally, efficient implementations for operators such as inner product and key must exist for the target platforms.</w:t>
      </w:r>
      <w:r>
        <w:t xml:space="preserve"> </w:t>
      </w:r>
    </w:p>
    <w:p w:rsidR="006B6CED" w:rsidRDefault="006B6CED" w:rsidP="006B6CED">
      <w:pPr>
        <w:pStyle w:val="Paragraph"/>
      </w:pPr>
      <w:r>
        <w:t>Further exploration of the compiler design will determine whether these techniques scale to other problems, such complicated optimizations. Prior research indicates that techniques such as these do in fact enable efficient implementation on GPUs [</w:t>
      </w:r>
      <w:proofErr w:type="spellStart"/>
      <w:r>
        <w:t>Prabhu</w:t>
      </w:r>
      <w:proofErr w:type="spellEnd"/>
      <w:r>
        <w:t xml:space="preserve"> 2011], but requires more study of different algorithms and optimizations, as well as a more complex lang</w:t>
      </w:r>
      <w:r>
        <w:t xml:space="preserve">uage than that presented here. </w:t>
      </w:r>
    </w:p>
    <w:p w:rsidR="006B6CED" w:rsidRDefault="006B6CED" w:rsidP="006B6CED">
      <w:pPr>
        <w:pStyle w:val="Paragraph"/>
      </w:pPr>
      <w:r>
        <w:t xml:space="preserve">The above techniques suggest that a self-hosted APL compiler that efficiently executes on the GPU does not exceed the realm of reasonable expectation. Moreover, they suggest that a fully </w:t>
      </w:r>
      <w:proofErr w:type="spellStart"/>
      <w:r>
        <w:t>vectorized</w:t>
      </w:r>
      <w:proofErr w:type="spellEnd"/>
      <w:r>
        <w:t xml:space="preserve"> compiler may not require each pass to exhibit unique cleverness, but that some core techniques may provide sufficient power to implement many of the passes, enabling a focusing of optimization effort to the core primitives used to implement the passes, such as rank and key. Significant work still remains to ac</w:t>
      </w:r>
      <w:r>
        <w:t xml:space="preserve">complish such a goal, however. </w:t>
      </w:r>
    </w:p>
    <w:p w:rsidR="006B6CED" w:rsidRDefault="006B6CED" w:rsidP="006B6CED">
      <w:pPr>
        <w:pStyle w:val="Heading"/>
      </w:pPr>
      <w:r>
        <w:t>Conclusion</w:t>
      </w:r>
    </w:p>
    <w:p w:rsidR="006B6CED" w:rsidRDefault="006B6CED" w:rsidP="006B6CED">
      <w:pPr>
        <w:pStyle w:val="Unindented"/>
      </w:pPr>
      <w:r>
        <w:t xml:space="preserve">Given a few key insights into encoding a tree into an AST and representing relationships between nodes in a suitable manner, one can implement lexical scoping semantics for a given language using nothing but well known array operations, without complex control flow, recursion, or branching. The rank, scan, key, inner and outer product operators form the backbone of such computation, suggesting that efficient implementation of these primitives may enable a completely self-hosted array language compiler to exist on the GPU in the future. Using a suitable notation and approach may also reduce the overheads required to create compiler passes which exhibit </w:t>
      </w:r>
      <w:proofErr w:type="spellStart"/>
      <w:r>
        <w:t>favorable</w:t>
      </w:r>
      <w:proofErr w:type="spellEnd"/>
      <w:r>
        <w:t xml:space="preserve"> characteristics for modern architectures, making the study and comprehension of such algorithms more accessible than previously.</w:t>
      </w:r>
    </w:p>
    <w:p w:rsidR="006B6CED" w:rsidRDefault="006B6CED" w:rsidP="006B6CED">
      <w:pPr>
        <w:pStyle w:val="Heading"/>
      </w:pPr>
      <w:r>
        <w:lastRenderedPageBreak/>
        <w:t>Acknowledgments</w:t>
      </w:r>
    </w:p>
    <w:p w:rsidR="000D3661" w:rsidRDefault="006B6CED" w:rsidP="00C838FC">
      <w:pPr>
        <w:pStyle w:val="Unindented"/>
      </w:pPr>
      <w:r>
        <w:t xml:space="preserve">This work is graciously funded by </w:t>
      </w:r>
      <w:proofErr w:type="spellStart"/>
      <w:r>
        <w:t>Dyalog</w:t>
      </w:r>
      <w:proofErr w:type="spellEnd"/>
      <w:r>
        <w:t>, Ltd. to support the construction of a high-performance APL compiler.</w:t>
      </w:r>
      <w:r w:rsidR="00630073">
        <w:t xml:space="preserve"> Bob </w:t>
      </w:r>
      <w:proofErr w:type="spellStart"/>
      <w:r w:rsidR="00630073">
        <w:t>Bernecky</w:t>
      </w:r>
      <w:proofErr w:type="spellEnd"/>
      <w:r w:rsidR="00630073">
        <w:t xml:space="preserve">, Roger Hui, Eric </w:t>
      </w:r>
      <w:proofErr w:type="spellStart"/>
      <w:r w:rsidR="00630073">
        <w:t>Holk</w:t>
      </w:r>
      <w:proofErr w:type="spellEnd"/>
      <w:r w:rsidR="00630073">
        <w:t xml:space="preserve">, and Ed </w:t>
      </w:r>
      <w:proofErr w:type="spellStart"/>
      <w:r w:rsidR="00630073">
        <w:t>Amsden</w:t>
      </w:r>
      <w:proofErr w:type="spellEnd"/>
      <w:r w:rsidR="00630073">
        <w:t xml:space="preserve"> all provided useful feedback on early drafts.</w:t>
      </w:r>
    </w:p>
    <w:p w:rsidR="00E37DF5" w:rsidRDefault="00E37DF5" w:rsidP="00E37DF5">
      <w:pPr>
        <w:pStyle w:val="References"/>
      </w:pPr>
      <w:r>
        <w:t>References</w:t>
      </w:r>
    </w:p>
    <w:p w:rsidR="006B6CED" w:rsidRPr="006B6CED" w:rsidRDefault="006B6CED" w:rsidP="006B6CED">
      <w:pPr>
        <w:pStyle w:val="ReferenceEntry"/>
      </w:pPr>
      <w:r w:rsidRPr="006B6CED">
        <w:t xml:space="preserve">Robert </w:t>
      </w:r>
      <w:proofErr w:type="spellStart"/>
      <w:r w:rsidRPr="006B6CED">
        <w:t>Bernecky</w:t>
      </w:r>
      <w:proofErr w:type="spellEnd"/>
      <w:r w:rsidRPr="006B6CED">
        <w:t xml:space="preserve">. 1987. An introduction to function rank. SIGAPL APL Quote Quad 18, 2 (December 1987), 39-43. DOI=10.1145/377719.55632 http://doi.acm.org/10.1145/377719.55632 </w:t>
      </w:r>
    </w:p>
    <w:p w:rsidR="006B6CED" w:rsidRPr="006B6CED" w:rsidRDefault="006B6CED" w:rsidP="006B6CED">
      <w:pPr>
        <w:pStyle w:val="ReferenceEntry"/>
      </w:pPr>
      <w:r w:rsidRPr="006B6CED">
        <w:t xml:space="preserve">Robert </w:t>
      </w:r>
      <w:proofErr w:type="spellStart"/>
      <w:r w:rsidRPr="006B6CED">
        <w:t>Bernecky</w:t>
      </w:r>
      <w:proofErr w:type="spellEnd"/>
      <w:r w:rsidRPr="006B6CED">
        <w:t>. 1997. "APEX: The APL parallel e</w:t>
      </w:r>
      <w:r>
        <w:t>xecutor." (1997).</w:t>
      </w:r>
    </w:p>
    <w:p w:rsidR="006B6CED" w:rsidRPr="006B6CED" w:rsidRDefault="006B6CED" w:rsidP="006B6CED">
      <w:pPr>
        <w:pStyle w:val="ReferenceEntry"/>
      </w:pPr>
      <w:r w:rsidRPr="006B6CED">
        <w:t xml:space="preserve">Robert </w:t>
      </w:r>
      <w:proofErr w:type="spellStart"/>
      <w:r w:rsidRPr="006B6CED">
        <w:t>Bernecky</w:t>
      </w:r>
      <w:proofErr w:type="spellEnd"/>
      <w:r w:rsidRPr="006B6CED">
        <w:t>. 1999. "Reducing computational complexity with array predicates." ACM SIGAPL APL Quot</w:t>
      </w:r>
      <w:r>
        <w:t>e Quad 29, no. 3 (1999): 39-43.</w:t>
      </w:r>
    </w:p>
    <w:p w:rsidR="006B6CED" w:rsidRPr="006B6CED" w:rsidRDefault="006B6CED" w:rsidP="006B6CED">
      <w:pPr>
        <w:pStyle w:val="ReferenceEntry"/>
      </w:pPr>
      <w:r w:rsidRPr="006B6CED">
        <w:t xml:space="preserve">Robert </w:t>
      </w:r>
      <w:proofErr w:type="spellStart"/>
      <w:r w:rsidRPr="006B6CED">
        <w:t>Bernecky</w:t>
      </w:r>
      <w:proofErr w:type="spellEnd"/>
      <w:r w:rsidRPr="006B6CED">
        <w:t xml:space="preserve">. 2003. "An SPMD/SIMD parallel </w:t>
      </w:r>
      <w:proofErr w:type="spellStart"/>
      <w:r w:rsidRPr="006B6CED">
        <w:t>tokenizer</w:t>
      </w:r>
      <w:proofErr w:type="spellEnd"/>
      <w:r w:rsidRPr="006B6CED">
        <w:t xml:space="preserve"> for APL." In Proceedings of the 2003 conference on APL: stretching </w:t>
      </w:r>
      <w:r>
        <w:t>the mind, pp. 21-32. ACM, 2003.</w:t>
      </w:r>
    </w:p>
    <w:p w:rsidR="006B6CED" w:rsidRPr="006B6CED" w:rsidRDefault="006B6CED" w:rsidP="006B6CED">
      <w:pPr>
        <w:pStyle w:val="ReferenceEntry"/>
      </w:pPr>
      <w:r w:rsidRPr="006B6CED">
        <w:t>Timothy A. Budd. 1988. An APL compi</w:t>
      </w:r>
      <w:r>
        <w:t>ler. NY: Springer-</w:t>
      </w:r>
      <w:proofErr w:type="spellStart"/>
      <w:r>
        <w:t>Verlag</w:t>
      </w:r>
      <w:proofErr w:type="spellEnd"/>
      <w:r>
        <w:t>, 1988.</w:t>
      </w:r>
    </w:p>
    <w:p w:rsidR="006B6CED" w:rsidRPr="006B6CED" w:rsidRDefault="006B6CED" w:rsidP="006B6CED">
      <w:pPr>
        <w:pStyle w:val="ReferenceEntry"/>
      </w:pPr>
      <w:r w:rsidRPr="006B6CED">
        <w:t>Timothy A. Budd. 1984. An APL Compiler for a Vector Processor. ACM Trans. Program. Lang. Syst. 6, 3 (July 1984), 297-313. DOI=10.1145/579.357248 http:/</w:t>
      </w:r>
      <w:r>
        <w:t>/doi.acm.org/10.1145/579.357248</w:t>
      </w:r>
    </w:p>
    <w:p w:rsidR="006B6CED" w:rsidRPr="006B6CED" w:rsidRDefault="006B6CED" w:rsidP="006B6CED">
      <w:pPr>
        <w:pStyle w:val="ReferenceEntry"/>
      </w:pPr>
      <w:r w:rsidRPr="006B6CED">
        <w:t xml:space="preserve">J. D. </w:t>
      </w:r>
      <w:proofErr w:type="spellStart"/>
      <w:r w:rsidRPr="006B6CED">
        <w:t>Bunda</w:t>
      </w:r>
      <w:proofErr w:type="spellEnd"/>
      <w:r w:rsidRPr="006B6CED">
        <w:t xml:space="preserve"> and J. A. </w:t>
      </w:r>
      <w:proofErr w:type="spellStart"/>
      <w:r w:rsidRPr="006B6CED">
        <w:t>Gerth</w:t>
      </w:r>
      <w:proofErr w:type="spellEnd"/>
      <w:r w:rsidRPr="006B6CED">
        <w:t>. 1984. APL two by two-syntax analysis by pairwise reduction. SIGAPL APL Quote Quad 14, 4 (June 1984), 85-94. DOI=10.1145/384283.801081 http://doi</w:t>
      </w:r>
      <w:r>
        <w:t xml:space="preserve">.acm.org/10.1145/384283.801081 </w:t>
      </w:r>
    </w:p>
    <w:p w:rsidR="006B6CED" w:rsidRPr="006B6CED" w:rsidRDefault="006B6CED" w:rsidP="006B6CED">
      <w:pPr>
        <w:pStyle w:val="ReferenceEntry"/>
      </w:pPr>
      <w:proofErr w:type="spellStart"/>
      <w:r w:rsidRPr="006B6CED">
        <w:t>Wai-Mee</w:t>
      </w:r>
      <w:proofErr w:type="spellEnd"/>
      <w:r w:rsidRPr="006B6CED">
        <w:t xml:space="preserve"> </w:t>
      </w:r>
      <w:proofErr w:type="spellStart"/>
      <w:r w:rsidRPr="006B6CED">
        <w:t>Ching</w:t>
      </w:r>
      <w:proofErr w:type="spellEnd"/>
      <w:r w:rsidRPr="006B6CED">
        <w:t>. 2000. The design and implementation of an APL dialect, ELI. In Proceedings of the international Conference on Apl-Berlin-2000 Conference (Berlin, Germany, July 24 - 27, 2000). APL '00. ACM, New York, NY, 69-76. DOI= http://do</w:t>
      </w:r>
      <w:r>
        <w:t>i.acm.org/10.1145/570475.570485</w:t>
      </w:r>
    </w:p>
    <w:p w:rsidR="006B6CED" w:rsidRPr="006B6CED" w:rsidRDefault="006B6CED" w:rsidP="006B6CED">
      <w:pPr>
        <w:pStyle w:val="ReferenceEntry"/>
      </w:pPr>
      <w:proofErr w:type="spellStart"/>
      <w:r w:rsidRPr="006B6CED">
        <w:t>Wai-Mee</w:t>
      </w:r>
      <w:proofErr w:type="spellEnd"/>
      <w:r w:rsidRPr="006B6CED">
        <w:t xml:space="preserve"> </w:t>
      </w:r>
      <w:proofErr w:type="spellStart"/>
      <w:r w:rsidRPr="006B6CED">
        <w:t>Ching</w:t>
      </w:r>
      <w:proofErr w:type="spellEnd"/>
      <w:r w:rsidRPr="006B6CED">
        <w:t xml:space="preserve"> and A. Katz. 1994. An experimental APL compiler for a distributed memory parallel machine. In Proceedings of the 1994 ACM/IEEE Conference on Supercomputing (Washington, D.C., November 14 - 18, 1994). IEEE Computer Society </w:t>
      </w:r>
      <w:r>
        <w:t>Press, Los Alamitos, CA, 59-68.</w:t>
      </w:r>
    </w:p>
    <w:p w:rsidR="006B6CED" w:rsidRPr="006B6CED" w:rsidRDefault="006B6CED" w:rsidP="006B6CED">
      <w:pPr>
        <w:pStyle w:val="ReferenceEntry"/>
      </w:pPr>
      <w:proofErr w:type="spellStart"/>
      <w:r w:rsidRPr="006B6CED">
        <w:t>Wai-Mee</w:t>
      </w:r>
      <w:proofErr w:type="spellEnd"/>
      <w:r w:rsidRPr="006B6CED">
        <w:t xml:space="preserve"> </w:t>
      </w:r>
      <w:proofErr w:type="spellStart"/>
      <w:r w:rsidRPr="006B6CED">
        <w:t>Ching</w:t>
      </w:r>
      <w:proofErr w:type="spellEnd"/>
      <w:r w:rsidRPr="006B6CED">
        <w:t xml:space="preserve">, P. </w:t>
      </w:r>
      <w:proofErr w:type="spellStart"/>
      <w:r w:rsidRPr="006B6CED">
        <w:t>Carini</w:t>
      </w:r>
      <w:proofErr w:type="spellEnd"/>
      <w:r w:rsidRPr="006B6CED">
        <w:t xml:space="preserve">, and D. </w:t>
      </w:r>
      <w:proofErr w:type="spellStart"/>
      <w:r w:rsidRPr="006B6CED">
        <w:t>Ju</w:t>
      </w:r>
      <w:proofErr w:type="spellEnd"/>
      <w:r w:rsidRPr="006B6CED">
        <w:t xml:space="preserve">. 1993. A primitive-based strategy for producing efficient code for very high level programs. </w:t>
      </w:r>
      <w:proofErr w:type="spellStart"/>
      <w:r w:rsidRPr="006B6CED">
        <w:t>Comput</w:t>
      </w:r>
      <w:proofErr w:type="spellEnd"/>
      <w:r w:rsidRPr="006B6CED">
        <w:t>. Lang. 19, 1 (Jan. 1993), 41-50. DOI= http://dx.doi.o</w:t>
      </w:r>
      <w:r>
        <w:t>rg/10.1016/0096-</w:t>
      </w:r>
      <w:proofErr w:type="gramStart"/>
      <w:r>
        <w:t>0551(</w:t>
      </w:r>
      <w:proofErr w:type="gramEnd"/>
      <w:r>
        <w:t>93)90038-3</w:t>
      </w:r>
    </w:p>
    <w:p w:rsidR="006B6CED" w:rsidRPr="006B6CED" w:rsidRDefault="006B6CED" w:rsidP="006B6CED">
      <w:pPr>
        <w:pStyle w:val="ReferenceEntry"/>
      </w:pPr>
      <w:proofErr w:type="spellStart"/>
      <w:r w:rsidRPr="006B6CED">
        <w:lastRenderedPageBreak/>
        <w:t>Wai-Mee</w:t>
      </w:r>
      <w:proofErr w:type="spellEnd"/>
      <w:r w:rsidRPr="006B6CED">
        <w:t xml:space="preserve"> </w:t>
      </w:r>
      <w:proofErr w:type="spellStart"/>
      <w:r w:rsidRPr="006B6CED">
        <w:t>Ching</w:t>
      </w:r>
      <w:proofErr w:type="spellEnd"/>
      <w:r w:rsidRPr="006B6CED">
        <w:t xml:space="preserve">. 1990. Automatic parallelization of APL-style programs. In Conference Proceedings on APL 90: For the Future (Copenhagen, Denmark, August 13 - 17, 1990). P. </w:t>
      </w:r>
      <w:proofErr w:type="spellStart"/>
      <w:r w:rsidRPr="006B6CED">
        <w:t>Gjerløv</w:t>
      </w:r>
      <w:proofErr w:type="spellEnd"/>
      <w:r w:rsidRPr="006B6CED">
        <w:t>, Ed. APL '90. ACM, New York, NY, 76-80. DOI= http://</w:t>
      </w:r>
      <w:r>
        <w:t>doi.acm.org/10.1145/97808.97826</w:t>
      </w:r>
    </w:p>
    <w:p w:rsidR="006B6CED" w:rsidRPr="006B6CED" w:rsidRDefault="006B6CED" w:rsidP="006B6CED">
      <w:pPr>
        <w:pStyle w:val="ReferenceEntry"/>
      </w:pPr>
      <w:r w:rsidRPr="006B6CED">
        <w:t xml:space="preserve">F. Hendriks and </w:t>
      </w:r>
      <w:proofErr w:type="spellStart"/>
      <w:r w:rsidRPr="006B6CED">
        <w:t>Wai-Mee</w:t>
      </w:r>
      <w:proofErr w:type="spellEnd"/>
      <w:r w:rsidRPr="006B6CED">
        <w:t xml:space="preserve"> </w:t>
      </w:r>
      <w:proofErr w:type="spellStart"/>
      <w:r w:rsidRPr="006B6CED">
        <w:t>Ching</w:t>
      </w:r>
      <w:proofErr w:type="spellEnd"/>
      <w:r w:rsidRPr="006B6CED">
        <w:t xml:space="preserve">. 1990. Sparse matrix technology tools in APL. In Conference Proceedings on APL 90: For the Future (Copenhagen, Denmark, August 13 - 17, 1990). P. </w:t>
      </w:r>
      <w:proofErr w:type="spellStart"/>
      <w:r w:rsidRPr="006B6CED">
        <w:t>Gjerløv</w:t>
      </w:r>
      <w:proofErr w:type="spellEnd"/>
      <w:r w:rsidRPr="006B6CED">
        <w:t>, Ed. APL '90. ACM, New York, NY, 186-191. DOI= http://d</w:t>
      </w:r>
      <w:r>
        <w:t xml:space="preserve">oi.acm.org/10.1145/97808.97844 </w:t>
      </w:r>
    </w:p>
    <w:p w:rsidR="006B6CED" w:rsidRPr="006B6CED" w:rsidRDefault="006B6CED" w:rsidP="006B6CED">
      <w:pPr>
        <w:pStyle w:val="ReferenceEntry"/>
      </w:pPr>
      <w:r w:rsidRPr="006B6CED">
        <w:t xml:space="preserve">D. </w:t>
      </w:r>
      <w:proofErr w:type="spellStart"/>
      <w:r w:rsidRPr="006B6CED">
        <w:t>Ju</w:t>
      </w:r>
      <w:proofErr w:type="spellEnd"/>
      <w:r w:rsidRPr="006B6CED">
        <w:t xml:space="preserve">, </w:t>
      </w:r>
      <w:proofErr w:type="spellStart"/>
      <w:r w:rsidRPr="006B6CED">
        <w:t>Wai-Mee</w:t>
      </w:r>
      <w:proofErr w:type="spellEnd"/>
      <w:r w:rsidRPr="006B6CED">
        <w:t xml:space="preserve"> </w:t>
      </w:r>
      <w:proofErr w:type="spellStart"/>
      <w:r w:rsidRPr="006B6CED">
        <w:t>Ching</w:t>
      </w:r>
      <w:proofErr w:type="spellEnd"/>
      <w:r w:rsidRPr="006B6CED">
        <w:t xml:space="preserve">, and C. Wu. 1991. </w:t>
      </w:r>
      <w:proofErr w:type="gramStart"/>
      <w:r w:rsidRPr="006B6CED">
        <w:t>On</w:t>
      </w:r>
      <w:proofErr w:type="gramEnd"/>
      <w:r w:rsidRPr="006B6CED">
        <w:t xml:space="preserve"> performance and space usage improvements for parallelized compiled APL code. In Proceedings of the international Conference on APL '91 (Palo Alto, California, USA, August 04 - 08, 1991). APL '91. ACM, New York, NY, 234-243. DOI= http://do</w:t>
      </w:r>
      <w:r>
        <w:t>i.acm.org/10.1145/114054.114080</w:t>
      </w:r>
    </w:p>
    <w:p w:rsidR="006B6CED" w:rsidRPr="006B6CED" w:rsidRDefault="006B6CED" w:rsidP="006B6CED">
      <w:pPr>
        <w:pStyle w:val="ReferenceEntry"/>
      </w:pPr>
      <w:r w:rsidRPr="006B6CED">
        <w:t xml:space="preserve">D. </w:t>
      </w:r>
      <w:proofErr w:type="spellStart"/>
      <w:r w:rsidRPr="006B6CED">
        <w:t>Ju</w:t>
      </w:r>
      <w:proofErr w:type="spellEnd"/>
      <w:r w:rsidRPr="006B6CED">
        <w:t xml:space="preserve">. </w:t>
      </w:r>
      <w:proofErr w:type="gramStart"/>
      <w:r w:rsidRPr="006B6CED">
        <w:t>and</w:t>
      </w:r>
      <w:proofErr w:type="gramEnd"/>
      <w:r w:rsidRPr="006B6CED">
        <w:t xml:space="preserve"> </w:t>
      </w:r>
      <w:proofErr w:type="spellStart"/>
      <w:r w:rsidRPr="006B6CED">
        <w:t>Wai-Mee</w:t>
      </w:r>
      <w:proofErr w:type="spellEnd"/>
      <w:r w:rsidRPr="006B6CED">
        <w:t xml:space="preserve"> </w:t>
      </w:r>
      <w:proofErr w:type="spellStart"/>
      <w:r w:rsidRPr="006B6CED">
        <w:t>Ching</w:t>
      </w:r>
      <w:proofErr w:type="spellEnd"/>
      <w:r w:rsidRPr="006B6CED">
        <w:t>. 1991. Exploitation of APL data parallelism on a shared-memory MIMD machine. In Proceedings of the Third ACM SIGPLAN Symposium on Principles and Practice of Parallel Programming (Williamsburg, Virginia, USA, April 21 - 24, 1991). PPOPP '91. ACM, New York, NY, 61-72. DOI= http://do</w:t>
      </w:r>
      <w:r>
        <w:t>i.acm.org/10.1145/109625.109633</w:t>
      </w:r>
    </w:p>
    <w:p w:rsidR="006B6CED" w:rsidRPr="006B6CED" w:rsidRDefault="006B6CED" w:rsidP="006B6CED">
      <w:pPr>
        <w:pStyle w:val="ReferenceEntry"/>
      </w:pPr>
      <w:r w:rsidRPr="006B6CED">
        <w:t>Roger Hui. 1995. Rank and uniformity. In Proceedings of the international conference on Applied programming languages (APL '95), Marc Griffiths and Diane Whitehouse (Eds.). ACM, New York, NY, USA, 83-90. DOI=10.1145/206913.206968 http://doi</w:t>
      </w:r>
      <w:r>
        <w:t xml:space="preserve">.acm.org/10.1145/206913.206968 </w:t>
      </w:r>
    </w:p>
    <w:p w:rsidR="006B6CED" w:rsidRPr="006B6CED" w:rsidRDefault="006B6CED" w:rsidP="006B6CED">
      <w:pPr>
        <w:pStyle w:val="ReferenceEntry"/>
      </w:pPr>
      <w:r w:rsidRPr="006B6CED">
        <w:t>Roger Hui. 2014. Essays/Key. http://www</w:t>
      </w:r>
      <w:r>
        <w:t>.jsoftware.com/jwiki/Essays/Key</w:t>
      </w:r>
    </w:p>
    <w:p w:rsidR="006B6CED" w:rsidRPr="006B6CED" w:rsidRDefault="006B6CED" w:rsidP="006B6CED">
      <w:pPr>
        <w:pStyle w:val="ReferenceEntry"/>
      </w:pPr>
      <w:r w:rsidRPr="006B6CED">
        <w:t>Mario Mendez-</w:t>
      </w:r>
      <w:proofErr w:type="spellStart"/>
      <w:r w:rsidRPr="006B6CED">
        <w:t>Lojo</w:t>
      </w:r>
      <w:proofErr w:type="spellEnd"/>
      <w:r w:rsidRPr="006B6CED">
        <w:t xml:space="preserve">, Martin </w:t>
      </w:r>
      <w:proofErr w:type="spellStart"/>
      <w:r w:rsidRPr="006B6CED">
        <w:t>Burtscher</w:t>
      </w:r>
      <w:proofErr w:type="spellEnd"/>
      <w:r w:rsidRPr="006B6CED">
        <w:t xml:space="preserve">, and </w:t>
      </w:r>
      <w:proofErr w:type="spellStart"/>
      <w:r w:rsidRPr="006B6CED">
        <w:t>Keshav</w:t>
      </w:r>
      <w:proofErr w:type="spellEnd"/>
      <w:r w:rsidRPr="006B6CED">
        <w:t xml:space="preserve"> </w:t>
      </w:r>
      <w:proofErr w:type="spellStart"/>
      <w:r w:rsidRPr="006B6CED">
        <w:t>Pingali</w:t>
      </w:r>
      <w:proofErr w:type="spellEnd"/>
      <w:r w:rsidRPr="006B6CED">
        <w:t>. 2012. A GPU implementation of inclusion-based points-to analysis. In Proceedings of the 17th ACM SIGPLAN symposium on Principles and Practice of Parallel Programming (</w:t>
      </w:r>
      <w:proofErr w:type="spellStart"/>
      <w:r w:rsidRPr="006B6CED">
        <w:t>PPoPP</w:t>
      </w:r>
      <w:proofErr w:type="spellEnd"/>
      <w:r w:rsidRPr="006B6CED">
        <w:t xml:space="preserve"> '12). ACM, New York, NY, USA, 107-116. DOI=10.1145/2145816.2145831 http://doi.</w:t>
      </w:r>
      <w:r>
        <w:t>acm.org/10.1145/2145816.2145831</w:t>
      </w:r>
    </w:p>
    <w:p w:rsidR="006B6CED" w:rsidRPr="006B6CED" w:rsidRDefault="006B6CED" w:rsidP="006B6CED">
      <w:pPr>
        <w:pStyle w:val="ReferenceEntry"/>
      </w:pPr>
      <w:r w:rsidRPr="006B6CED">
        <w:t>Walter Schwarz. 1991. "Acorn Run-Time System for the CM-2." In Arrays, Functional Languages, and Parallel Systems</w:t>
      </w:r>
      <w:r>
        <w:t>, pp. 35-57. Springer US, 1991.</w:t>
      </w:r>
    </w:p>
    <w:p w:rsidR="005A5B94" w:rsidRDefault="006B6CED" w:rsidP="006B6CED">
      <w:pPr>
        <w:pStyle w:val="ReferenceEntry"/>
        <w:sectPr w:rsidR="005A5B94" w:rsidSect="00EE17FD">
          <w:type w:val="continuous"/>
          <w:pgSz w:w="12240" w:h="15840" w:code="1"/>
          <w:pgMar w:top="1440" w:right="1080" w:bottom="1440" w:left="1080" w:header="720" w:footer="720" w:gutter="0"/>
          <w:cols w:num="2" w:space="480"/>
        </w:sectPr>
      </w:pPr>
      <w:proofErr w:type="spellStart"/>
      <w:r w:rsidRPr="006B6CED">
        <w:t>Tarun</w:t>
      </w:r>
      <w:proofErr w:type="spellEnd"/>
      <w:r w:rsidRPr="006B6CED">
        <w:t xml:space="preserve"> </w:t>
      </w:r>
      <w:proofErr w:type="spellStart"/>
      <w:r w:rsidRPr="006B6CED">
        <w:t>Prabhu</w:t>
      </w:r>
      <w:proofErr w:type="spellEnd"/>
      <w:r w:rsidRPr="006B6CED">
        <w:t xml:space="preserve">, </w:t>
      </w:r>
      <w:proofErr w:type="spellStart"/>
      <w:r w:rsidRPr="006B6CED">
        <w:t>Shreyas</w:t>
      </w:r>
      <w:proofErr w:type="spellEnd"/>
      <w:r w:rsidRPr="006B6CED">
        <w:t xml:space="preserve"> </w:t>
      </w:r>
      <w:proofErr w:type="spellStart"/>
      <w:r w:rsidRPr="006B6CED">
        <w:t>Ramalingam</w:t>
      </w:r>
      <w:proofErr w:type="spellEnd"/>
      <w:r w:rsidRPr="006B6CED">
        <w:t xml:space="preserve">, Matthew Might, and Mary Hall. 2011. </w:t>
      </w:r>
      <w:proofErr w:type="spellStart"/>
      <w:r w:rsidRPr="006B6CED">
        <w:t>EigenCFA</w:t>
      </w:r>
      <w:proofErr w:type="spellEnd"/>
      <w:r w:rsidRPr="006B6CED">
        <w:t>: accelerating flow analysis with GPUs. In Proceedings of the 38th annual ACM SIGPLAN-SIGACT symposium on Principles of programming languages (POPL '11). ACM, New York, NY, USA, 511-522. DOI=10.1145/1926385.1926445 http://doi.acm.org/10.1145/1926385.1926445</w:t>
      </w:r>
    </w:p>
    <w:p w:rsidR="005A5B94" w:rsidRPr="003F4FA7" w:rsidRDefault="005A5B94" w:rsidP="005A5B94">
      <w:pPr>
        <w:pStyle w:val="SIGPLANBasic"/>
      </w:pPr>
    </w:p>
    <w:p w:rsidR="00C838FC" w:rsidRDefault="00C838FC">
      <w:pPr>
        <w:rPr>
          <w:b/>
          <w:lang w:val="en-GB"/>
        </w:rPr>
      </w:pPr>
      <w:r>
        <w:br w:type="page"/>
      </w:r>
    </w:p>
    <w:p w:rsidR="002B6337" w:rsidRDefault="002B6337" w:rsidP="002B6337">
      <w:pPr>
        <w:pStyle w:val="Appendix"/>
      </w:pPr>
      <w:r>
        <w:rPr>
          <w:i/>
        </w:rPr>
        <w:lastRenderedPageBreak/>
        <w:t>Complete pass definitions</w:t>
      </w:r>
    </w:p>
    <w:p w:rsidR="002B6337" w:rsidRPr="002B6337" w:rsidRDefault="002B6337" w:rsidP="002B6337">
      <w:pPr>
        <w:pStyle w:val="Snippet"/>
      </w:pPr>
      <w:r w:rsidRPr="002B6337">
        <w:t>┌───────────────────────────────────────────┬──────────────────────────────────────┐</w:t>
      </w:r>
    </w:p>
    <w:p w:rsidR="002B6337" w:rsidRPr="002B6337" w:rsidRDefault="002B6337" w:rsidP="002B6337">
      <w:pPr>
        <w:pStyle w:val="Snippet"/>
      </w:pPr>
      <w:r w:rsidRPr="002B6337">
        <w:t>│ E</w:t>
      </w:r>
      <w:proofErr w:type="gramStart"/>
      <w:r w:rsidRPr="002B6337">
        <w:t>←{</w:t>
      </w:r>
      <w:proofErr w:type="gramEnd"/>
      <w:r w:rsidRPr="002B6337">
        <w:t>(1</w:t>
      </w:r>
      <w:r w:rsidRPr="002B6337">
        <w:rPr>
          <w:rFonts w:cs="Cambria Math"/>
        </w:rPr>
        <w:t>⌷⍉⍵</w:t>
      </w:r>
      <w:r w:rsidRPr="002B6337">
        <w:t>)</w:t>
      </w:r>
      <w:r w:rsidRPr="002B6337">
        <w:rPr>
          <w:rFonts w:cs="Cambria Math"/>
        </w:rPr>
        <w:t>∊</w:t>
      </w:r>
      <w:r w:rsidRPr="002B6337">
        <w:t>⊂,'E'}                          │ F←{(1</w:t>
      </w:r>
      <w:r w:rsidRPr="002B6337">
        <w:rPr>
          <w:rFonts w:cs="Cambria Math"/>
        </w:rPr>
        <w:t>⌷⍉⍵</w:t>
      </w:r>
      <w:r w:rsidRPr="002B6337">
        <w:t>)</w:t>
      </w:r>
      <w:r w:rsidRPr="002B6337">
        <w:rPr>
          <w:rFonts w:cs="Cambria Math"/>
        </w:rPr>
        <w:t>∊</w:t>
      </w:r>
      <w:r w:rsidRPr="002B6337">
        <w:t>⊂,'F'}                     │</w:t>
      </w:r>
    </w:p>
    <w:p w:rsidR="002B6337" w:rsidRPr="002B6337" w:rsidRDefault="002B6337" w:rsidP="002B6337">
      <w:pPr>
        <w:pStyle w:val="Snippet"/>
      </w:pPr>
      <w:r w:rsidRPr="002B6337">
        <w:t>├───────────────────────────────────────────┼──────────────────────────────────────┤</w:t>
      </w:r>
    </w:p>
    <w:p w:rsidR="002B6337" w:rsidRPr="002B6337" w:rsidRDefault="002B6337" w:rsidP="002B6337">
      <w:pPr>
        <w:pStyle w:val="Snippet"/>
      </w:pPr>
      <w:r w:rsidRPr="002B6337">
        <w:t>│ lf</w:t>
      </w:r>
      <w:proofErr w:type="gramStart"/>
      <w:r w:rsidRPr="002B6337">
        <w:t>←{</w:t>
      </w:r>
      <w:proofErr w:type="gramEnd"/>
      <w:r w:rsidRPr="002B6337">
        <w:t xml:space="preserve">                                      │ </w:t>
      </w:r>
      <w:proofErr w:type="spellStart"/>
      <w:r w:rsidRPr="002B6337">
        <w:t>av</w:t>
      </w:r>
      <w:proofErr w:type="spellEnd"/>
      <w:r w:rsidRPr="002B6337">
        <w:t>←{                                 │</w:t>
      </w:r>
    </w:p>
    <w:p w:rsidR="002B6337" w:rsidRPr="002B6337" w:rsidRDefault="002B6337" w:rsidP="002B6337">
      <w:pPr>
        <w:pStyle w:val="Snippet"/>
      </w:pPr>
      <w:r w:rsidRPr="002B6337">
        <w:t>│     rm←1+</w:t>
      </w:r>
      <w:r w:rsidRPr="002B6337">
        <w:rPr>
          <w:rFonts w:cs="Cambria Math"/>
        </w:rPr>
        <w:t>⌈⌿</w:t>
      </w:r>
      <w:r w:rsidRPr="002B6337">
        <w:t>r←↑4</w:t>
      </w:r>
      <w:r w:rsidRPr="002B6337">
        <w:rPr>
          <w:rFonts w:cs="Cambria Math"/>
        </w:rPr>
        <w:t>⌷⍉⍵</w:t>
      </w:r>
      <w:r w:rsidRPr="002B6337">
        <w:t xml:space="preserve">                        │     </w:t>
      </w:r>
      <w:proofErr w:type="spellStart"/>
      <w:r w:rsidRPr="002B6337">
        <w:t>sb</w:t>
      </w:r>
      <w:proofErr w:type="spellEnd"/>
      <w:proofErr w:type="gramStart"/>
      <w:r w:rsidRPr="002B6337">
        <w:t>←(</w:t>
      </w:r>
      <w:proofErr w:type="gramEnd"/>
      <w:r w:rsidRPr="002B6337">
        <w:t>k←+\1</w:t>
      </w:r>
      <w:r w:rsidRPr="002B6337">
        <w:rPr>
          <w:rFonts w:cs="Cambria Math"/>
        </w:rPr>
        <w:t>⌽</w:t>
      </w:r>
      <w:r w:rsidRPr="002B6337">
        <w:t xml:space="preserve">F </w:t>
      </w:r>
      <w:r w:rsidRPr="002B6337">
        <w:rPr>
          <w:rFonts w:cs="Cambria Math"/>
        </w:rPr>
        <w:t>⍵</w:t>
      </w:r>
      <w:r w:rsidRPr="002B6337">
        <w:t>){2</w:t>
      </w:r>
      <w:r w:rsidRPr="002B6337">
        <w:rPr>
          <w:rFonts w:cs="Cambria Math"/>
        </w:rPr>
        <w:t>⌷⍉</w:t>
      </w:r>
      <w:r w:rsidRPr="002B6337">
        <w:t xml:space="preserve">(E </w:t>
      </w:r>
      <w:r w:rsidRPr="002B6337">
        <w:rPr>
          <w:rFonts w:cs="Cambria Math"/>
        </w:rPr>
        <w:t>⍵</w:t>
      </w:r>
      <w:r w:rsidRPr="002B6337">
        <w:t>)</w:t>
      </w:r>
      <w:r w:rsidRPr="002B6337">
        <w:rPr>
          <w:rFonts w:cs="Cambria Math"/>
        </w:rPr>
        <w:t>⌿⍵</w:t>
      </w:r>
      <w:r w:rsidRPr="002B6337">
        <w:t>}</w:t>
      </w:r>
      <w:r w:rsidRPr="002B6337">
        <w:rPr>
          <w:rFonts w:cs="Cambria Math"/>
        </w:rPr>
        <w:t>⌸⍵</w:t>
      </w:r>
      <w:r w:rsidRPr="002B6337">
        <w:t xml:space="preserve">     │</w:t>
      </w:r>
    </w:p>
    <w:p w:rsidR="002B6337" w:rsidRPr="002B6337" w:rsidRDefault="002B6337" w:rsidP="002B6337">
      <w:pPr>
        <w:pStyle w:val="Snippet"/>
      </w:pPr>
      <w:r w:rsidRPr="002B6337">
        <w:t>│     sc←1</w:t>
      </w:r>
      <w:proofErr w:type="gramStart"/>
      <w:r w:rsidRPr="002B6337">
        <w:t>↓(</w:t>
      </w:r>
      <w:proofErr w:type="gramEnd"/>
      <w:r w:rsidRPr="002B6337">
        <w:rPr>
          <w:rFonts w:cs="Cambria Math"/>
        </w:rPr>
        <w:t>≢</w:t>
      </w:r>
      <w:r w:rsidRPr="002B6337">
        <w:t>↑¯1↓(0≠</w:t>
      </w:r>
      <w:r w:rsidRPr="002B6337">
        <w:rPr>
          <w:rFonts w:cs="Cambria Math"/>
        </w:rPr>
        <w:t>⊢</w:t>
      </w:r>
      <w:r w:rsidRPr="002B6337">
        <w:t>)(/</w:t>
      </w:r>
      <w:r w:rsidRPr="002B6337">
        <w:rPr>
          <w:rFonts w:cs="Cambria Math"/>
        </w:rPr>
        <w:t>∘⊢</w:t>
      </w:r>
      <w:r w:rsidRPr="002B6337">
        <w:t>)</w:t>
      </w:r>
      <w:r w:rsidRPr="002B6337">
        <w:rPr>
          <w:rFonts w:cs="Cambria Math"/>
        </w:rPr>
        <w:t>⊢</w:t>
      </w:r>
      <w:r w:rsidRPr="002B6337">
        <w:t>)</w:t>
      </w:r>
      <w:r w:rsidRPr="002B6337">
        <w:rPr>
          <w:rFonts w:cs="Cambria Math"/>
        </w:rPr>
        <w:t>⍤</w:t>
      </w:r>
      <w:r w:rsidRPr="002B6337">
        <w:t>1</w:t>
      </w:r>
      <w:r w:rsidRPr="002B6337">
        <w:rPr>
          <w:rFonts w:cs="Cambria Math"/>
        </w:rPr>
        <w:t>⊢</w:t>
      </w:r>
      <w:r w:rsidRPr="002B6337">
        <w:t xml:space="preserve">r           │     </w:t>
      </w:r>
      <w:proofErr w:type="spellStart"/>
      <w:r w:rsidRPr="002B6337">
        <w:t>sk</w:t>
      </w:r>
      <w:proofErr w:type="spellEnd"/>
      <w:r w:rsidRPr="002B6337">
        <w:t xml:space="preserve">←(1,1↓F </w:t>
      </w:r>
      <w:r w:rsidRPr="002B6337">
        <w:rPr>
          <w:rFonts w:cs="Cambria Math"/>
        </w:rPr>
        <w:t>⍵</w:t>
      </w:r>
      <w:r w:rsidRPr="002B6337">
        <w:t>)/7</w:t>
      </w:r>
      <w:r w:rsidRPr="002B6337">
        <w:rPr>
          <w:rFonts w:cs="Cambria Math"/>
        </w:rPr>
        <w:t>⌷⍉⍵</w:t>
      </w:r>
      <w:r w:rsidRPr="002B6337">
        <w:t xml:space="preserve">                │</w:t>
      </w:r>
    </w:p>
    <w:p w:rsidR="002B6337" w:rsidRPr="002B6337" w:rsidRDefault="002B6337" w:rsidP="002B6337">
      <w:pPr>
        <w:pStyle w:val="Snippet"/>
      </w:pPr>
      <w:r w:rsidRPr="002B6337">
        <w:t xml:space="preserve">│     </w:t>
      </w:r>
      <w:proofErr w:type="spellStart"/>
      <w:r w:rsidRPr="002B6337">
        <w:t>rf</w:t>
      </w:r>
      <w:proofErr w:type="spellEnd"/>
      <w:proofErr w:type="gramStart"/>
      <w:r w:rsidRPr="002B6337">
        <w:t>←(</w:t>
      </w:r>
      <w:proofErr w:type="gramEnd"/>
      <w:r w:rsidRPr="002B6337">
        <w:t xml:space="preserve">1,1↓F </w:t>
      </w:r>
      <w:r w:rsidRPr="002B6337">
        <w:rPr>
          <w:rFonts w:cs="Cambria Math"/>
        </w:rPr>
        <w:t>⍵</w:t>
      </w:r>
      <w:r w:rsidRPr="002B6337">
        <w:t>)</w:t>
      </w:r>
      <w:r w:rsidRPr="002B6337">
        <w:rPr>
          <w:rFonts w:cs="Cambria Math"/>
        </w:rPr>
        <w:t>⌿</w:t>
      </w:r>
      <w:r w:rsidRPr="002B6337">
        <w:t>r                        │     ⊃</w:t>
      </w:r>
      <w:r w:rsidRPr="002B6337">
        <w:rPr>
          <w:rFonts w:cs="Cambria Math"/>
        </w:rPr>
        <w:t>⍪</w:t>
      </w:r>
      <w:r w:rsidRPr="002B6337">
        <w:t>/k(</w:t>
      </w:r>
      <w:proofErr w:type="spellStart"/>
      <w:r w:rsidRPr="002B6337">
        <w:t>sk</w:t>
      </w:r>
      <w:proofErr w:type="spellEnd"/>
      <w:r w:rsidRPr="002B6337">
        <w:t xml:space="preserve"> </w:t>
      </w:r>
      <w:proofErr w:type="spellStart"/>
      <w:r w:rsidRPr="002B6337">
        <w:t>sh</w:t>
      </w:r>
      <w:proofErr w:type="spellEnd"/>
      <w:r w:rsidRPr="002B6337">
        <w:t xml:space="preserve"> </w:t>
      </w:r>
      <w:proofErr w:type="spellStart"/>
      <w:r w:rsidRPr="002B6337">
        <w:t>sb</w:t>
      </w:r>
      <w:proofErr w:type="spellEnd"/>
      <w:r w:rsidRPr="002B6337">
        <w:t>)</w:t>
      </w:r>
      <w:r w:rsidRPr="002B6337">
        <w:rPr>
          <w:rFonts w:cs="Cambria Math"/>
        </w:rPr>
        <w:t>⌸⍵</w:t>
      </w:r>
      <w:r w:rsidRPr="002B6337">
        <w:t xml:space="preserve">                 │</w:t>
      </w:r>
    </w:p>
    <w:p w:rsidR="002B6337" w:rsidRPr="002B6337" w:rsidRDefault="002B6337" w:rsidP="002B6337">
      <w:pPr>
        <w:pStyle w:val="Snippet"/>
      </w:pPr>
      <w:r w:rsidRPr="002B6337">
        <w:t>│     c</w:t>
      </w:r>
      <w:proofErr w:type="gramStart"/>
      <w:r w:rsidRPr="002B6337">
        <w:t>←(</w:t>
      </w:r>
      <w:proofErr w:type="gramEnd"/>
      <w:r w:rsidRPr="002B6337">
        <w:rPr>
          <w:rFonts w:cs="Cambria Math"/>
        </w:rPr>
        <w:t>⌈</w:t>
      </w:r>
      <w:r w:rsidRPr="002B6337">
        <w:t>/(</w:t>
      </w:r>
      <w:r w:rsidRPr="002B6337">
        <w:rPr>
          <w:rFonts w:cs="Cambria Math"/>
        </w:rPr>
        <w:t>⍳≢</w:t>
      </w:r>
      <w:proofErr w:type="spellStart"/>
      <w:r w:rsidRPr="002B6337">
        <w:t>rf</w:t>
      </w:r>
      <w:proofErr w:type="spellEnd"/>
      <w:r w:rsidRPr="002B6337">
        <w:t>)×</w:t>
      </w:r>
      <w:r w:rsidRPr="002B6337">
        <w:rPr>
          <w:rFonts w:cs="Cambria Math"/>
        </w:rPr>
        <w:t>⍤</w:t>
      </w:r>
      <w:r w:rsidRPr="002B6337">
        <w:t>1</w:t>
      </w:r>
      <w:r w:rsidRPr="002B6337">
        <w:rPr>
          <w:rFonts w:cs="Cambria Math"/>
        </w:rPr>
        <w:t>⊢</w:t>
      </w:r>
      <w:r w:rsidRPr="002B6337">
        <w:t>sc∧.(=∨0=</w:t>
      </w:r>
      <w:r w:rsidRPr="002B6337">
        <w:rPr>
          <w:rFonts w:cs="Cambria Math"/>
        </w:rPr>
        <w:t>⊢</w:t>
      </w:r>
      <w:r w:rsidRPr="002B6337">
        <w:t>)</w:t>
      </w:r>
      <w:r w:rsidRPr="002B6337">
        <w:rPr>
          <w:rFonts w:cs="Cambria Math"/>
        </w:rPr>
        <w:t>⍉</w:t>
      </w:r>
      <w:proofErr w:type="spellStart"/>
      <w:r w:rsidRPr="002B6337">
        <w:t>rf</w:t>
      </w:r>
      <w:proofErr w:type="spellEnd"/>
      <w:r w:rsidRPr="002B6337">
        <w:t>)</w:t>
      </w:r>
      <w:r w:rsidRPr="002B6337">
        <w:rPr>
          <w:rFonts w:cs="Cambria Math"/>
        </w:rPr>
        <w:t>⌷⍤</w:t>
      </w:r>
      <w:r w:rsidRPr="002B6337">
        <w:t>0 2</w:t>
      </w:r>
      <w:r w:rsidRPr="002B6337">
        <w:rPr>
          <w:rFonts w:cs="Cambria Math"/>
        </w:rPr>
        <w:t>⊢</w:t>
      </w:r>
      <w:r w:rsidRPr="002B6337">
        <w:t>rf│ }                                    │</w:t>
      </w:r>
    </w:p>
    <w:p w:rsidR="002B6337" w:rsidRPr="002B6337" w:rsidRDefault="002B6337" w:rsidP="002B6337">
      <w:pPr>
        <w:pStyle w:val="Snippet"/>
      </w:pPr>
      <w:r w:rsidRPr="002B6337">
        <w:t>│     (1↑</w:t>
      </w:r>
      <w:r w:rsidRPr="002B6337">
        <w:rPr>
          <w:rFonts w:cs="Cambria Math"/>
        </w:rPr>
        <w:t>⍵</w:t>
      </w:r>
      <w:proofErr w:type="gramStart"/>
      <w:r w:rsidRPr="002B6337">
        <w:t>)</w:t>
      </w:r>
      <w:r w:rsidRPr="002B6337">
        <w:rPr>
          <w:rFonts w:cs="Cambria Math"/>
        </w:rPr>
        <w:t>⍪</w:t>
      </w:r>
      <w:proofErr w:type="gramEnd"/>
      <w:r w:rsidRPr="002B6337">
        <w:t>⊃</w:t>
      </w:r>
      <w:r w:rsidRPr="002B6337">
        <w:rPr>
          <w:rFonts w:cs="Cambria Math"/>
        </w:rPr>
        <w:t>⍪</w:t>
      </w:r>
      <w:r w:rsidRPr="002B6337">
        <w:t>/c(</w:t>
      </w:r>
      <w:proofErr w:type="spellStart"/>
      <w:r w:rsidRPr="002B6337">
        <w:t>rm</w:t>
      </w:r>
      <w:proofErr w:type="spellEnd"/>
      <w:r w:rsidRPr="002B6337">
        <w:t xml:space="preserve"> </w:t>
      </w:r>
      <w:proofErr w:type="spellStart"/>
      <w:r w:rsidRPr="002B6337">
        <w:t>ngh</w:t>
      </w:r>
      <w:proofErr w:type="spellEnd"/>
      <w:r w:rsidRPr="002B6337">
        <w:t>)</w:t>
      </w:r>
      <w:r w:rsidRPr="002B6337">
        <w:rPr>
          <w:rFonts w:cs="Cambria Math"/>
        </w:rPr>
        <w:t>⌸</w:t>
      </w:r>
      <w:r w:rsidRPr="002B6337">
        <w:t>1↓</w:t>
      </w:r>
      <w:r w:rsidRPr="002B6337">
        <w:rPr>
          <w:rFonts w:cs="Cambria Math"/>
        </w:rPr>
        <w:t>⍵</w:t>
      </w:r>
      <w:r w:rsidRPr="002B6337">
        <w:t xml:space="preserve">                │                                      │</w:t>
      </w:r>
    </w:p>
    <w:p w:rsidR="002B6337" w:rsidRPr="002B6337" w:rsidRDefault="002B6337" w:rsidP="002B6337">
      <w:pPr>
        <w:pStyle w:val="Snippet"/>
      </w:pPr>
      <w:r w:rsidRPr="002B6337">
        <w:t>│ }                                         │                                      │</w:t>
      </w:r>
    </w:p>
    <w:p w:rsidR="002B6337" w:rsidRPr="002B6337" w:rsidRDefault="002B6337" w:rsidP="002B6337">
      <w:pPr>
        <w:pStyle w:val="Snippet"/>
      </w:pPr>
      <w:r w:rsidRPr="002B6337">
        <w:t>├───────────────────────────────────────────┼──────────────────────────────────────┤</w:t>
      </w:r>
    </w:p>
    <w:p w:rsidR="002B6337" w:rsidRPr="002B6337" w:rsidRDefault="002B6337" w:rsidP="002B6337">
      <w:pPr>
        <w:pStyle w:val="Snippet"/>
      </w:pPr>
      <w:r w:rsidRPr="002B6337">
        <w:t xml:space="preserve">│ </w:t>
      </w:r>
      <w:proofErr w:type="spellStart"/>
      <w:r w:rsidRPr="002B6337">
        <w:t>ngh</w:t>
      </w:r>
      <w:proofErr w:type="spellEnd"/>
      <w:proofErr w:type="gramStart"/>
      <w:r w:rsidRPr="002B6337">
        <w:t>←{</w:t>
      </w:r>
      <w:proofErr w:type="gramEnd"/>
      <w:r w:rsidRPr="002B6337">
        <w:t xml:space="preserve">                                     │ </w:t>
      </w:r>
      <w:proofErr w:type="spellStart"/>
      <w:r w:rsidRPr="002B6337">
        <w:t>sh</w:t>
      </w:r>
      <w:proofErr w:type="spellEnd"/>
      <w:r w:rsidRPr="002B6337">
        <w:t>←{                                 │</w:t>
      </w:r>
    </w:p>
    <w:p w:rsidR="002B6337" w:rsidRPr="002B6337" w:rsidRDefault="002B6337" w:rsidP="002B6337">
      <w:pPr>
        <w:pStyle w:val="Snippet"/>
      </w:pPr>
      <w:r w:rsidRPr="002B6337">
        <w:t xml:space="preserve">│     </w:t>
      </w:r>
      <w:proofErr w:type="spellStart"/>
      <w:r w:rsidRPr="002B6337">
        <w:t>rf</w:t>
      </w:r>
      <w:proofErr w:type="spellEnd"/>
      <w:r w:rsidRPr="002B6337">
        <w:t>←</w:t>
      </w:r>
      <w:r w:rsidRPr="002B6337">
        <w:rPr>
          <w:rFonts w:cs="Cambria Math"/>
        </w:rPr>
        <w:t>⍺</w:t>
      </w:r>
      <w:proofErr w:type="gramStart"/>
      <w:r w:rsidRPr="002B6337">
        <w:rPr>
          <w:rFonts w:cs="Cambria Math"/>
        </w:rPr>
        <w:t>⍺</w:t>
      </w:r>
      <w:r w:rsidRPr="002B6337">
        <w:t>{</w:t>
      </w:r>
      <w:proofErr w:type="gramEnd"/>
      <w:r w:rsidRPr="002B6337">
        <w:t>(</w:t>
      </w:r>
      <w:r w:rsidRPr="002B6337">
        <w:rPr>
          <w:rFonts w:cs="Cambria Math"/>
        </w:rPr>
        <w:t>≢⍺⍺</w:t>
      </w:r>
      <w:r w:rsidRPr="002B6337">
        <w:t>)↑⊃¯1↑</w:t>
      </w:r>
      <w:r w:rsidRPr="002B6337">
        <w:rPr>
          <w:rFonts w:cs="Cambria Math"/>
        </w:rPr>
        <w:t>⍵</w:t>
      </w:r>
      <w:r w:rsidRPr="002B6337">
        <w:t>}</w:t>
      </w:r>
      <w:r w:rsidRPr="002B6337">
        <w:rPr>
          <w:rFonts w:cs="Cambria Math"/>
        </w:rPr>
        <w:t>⍤</w:t>
      </w:r>
      <w:r w:rsidRPr="002B6337">
        <w:t>1</w:t>
      </w:r>
      <w:r w:rsidRPr="002B6337">
        <w:rPr>
          <w:rFonts w:cs="Cambria Math"/>
        </w:rPr>
        <w:t>⊢</w:t>
      </w:r>
      <w:r w:rsidRPr="002B6337">
        <w:t>(</w:t>
      </w:r>
      <w:proofErr w:type="spellStart"/>
      <w:r w:rsidRPr="002B6337">
        <w:t>fn←F</w:t>
      </w:r>
      <w:proofErr w:type="spellEnd"/>
      <w:r w:rsidRPr="002B6337">
        <w:t xml:space="preserve"> </w:t>
      </w:r>
      <w:r w:rsidRPr="002B6337">
        <w:rPr>
          <w:rFonts w:cs="Cambria Math"/>
        </w:rPr>
        <w:t>⍵</w:t>
      </w:r>
      <w:r w:rsidRPr="002B6337">
        <w:t>)</w:t>
      </w:r>
      <w:r w:rsidRPr="002B6337">
        <w:rPr>
          <w:rFonts w:cs="Cambria Math"/>
        </w:rPr>
        <w:t>⌿</w:t>
      </w:r>
      <w:r w:rsidRPr="002B6337">
        <w:t>g←</w:t>
      </w:r>
      <w:r w:rsidRPr="002B6337">
        <w:rPr>
          <w:rFonts w:cs="Cambria Math"/>
        </w:rPr>
        <w:t>⍵</w:t>
      </w:r>
      <w:r w:rsidRPr="002B6337">
        <w:t xml:space="preserve">     │     r←(0≠</w:t>
      </w:r>
      <w:r w:rsidRPr="002B6337">
        <w:rPr>
          <w:rFonts w:cs="Cambria Math"/>
        </w:rPr>
        <w:t>⍺</w:t>
      </w:r>
      <w:r w:rsidRPr="002B6337">
        <w:t>)⊃7</w:t>
      </w:r>
      <w:r w:rsidRPr="002B6337">
        <w:rPr>
          <w:rFonts w:cs="Cambria Math"/>
        </w:rPr>
        <w:t>⌷⍉⍵</w:t>
      </w:r>
      <w:r w:rsidRPr="002B6337">
        <w:t xml:space="preserve">                     │</w:t>
      </w:r>
    </w:p>
    <w:p w:rsidR="002B6337" w:rsidRPr="002B6337" w:rsidRDefault="002B6337" w:rsidP="002B6337">
      <w:pPr>
        <w:pStyle w:val="Snippet"/>
      </w:pPr>
      <w:r w:rsidRPr="002B6337">
        <w:t>│     (2</w:t>
      </w:r>
      <w:r w:rsidRPr="002B6337">
        <w:rPr>
          <w:rFonts w:cs="Cambria Math"/>
        </w:rPr>
        <w:t>⌷⍉</w:t>
      </w:r>
      <w:proofErr w:type="spellStart"/>
      <w:r w:rsidRPr="002B6337">
        <w:t>fn</w:t>
      </w:r>
      <w:r w:rsidRPr="002B6337">
        <w:rPr>
          <w:rFonts w:cs="Cambria Math"/>
        </w:rPr>
        <w:t>⌿</w:t>
      </w:r>
      <w:r w:rsidRPr="002B6337">
        <w:t>g</w:t>
      </w:r>
      <w:proofErr w:type="spellEnd"/>
      <w:proofErr w:type="gramStart"/>
      <w:r w:rsidRPr="002B6337">
        <w:t>)←</w:t>
      </w:r>
      <w:proofErr w:type="gramEnd"/>
      <w:r w:rsidRPr="002B6337">
        <w:t>(⊂'</w:t>
      </w:r>
      <w:proofErr w:type="spellStart"/>
      <w:r w:rsidRPr="002B6337">
        <w:t>fn</w:t>
      </w:r>
      <w:proofErr w:type="spellEnd"/>
      <w:r w:rsidRPr="002B6337">
        <w:t>'),</w:t>
      </w:r>
      <w:r w:rsidRPr="002B6337">
        <w:rPr>
          <w:rFonts w:cs="Cambria Math"/>
        </w:rPr>
        <w:t>∘⍕</w:t>
      </w:r>
      <w:r w:rsidRPr="002B6337">
        <w:t>¨</w:t>
      </w:r>
      <w:r w:rsidRPr="002B6337">
        <w:rPr>
          <w:rFonts w:cs="Cambria Math"/>
        </w:rPr>
        <w:t>⍺⍺</w:t>
      </w:r>
      <w:r w:rsidRPr="002B6337">
        <w:t>⊥</w:t>
      </w:r>
      <w:r w:rsidRPr="002B6337">
        <w:rPr>
          <w:rFonts w:cs="Cambria Math"/>
        </w:rPr>
        <w:t>⍉</w:t>
      </w:r>
      <w:proofErr w:type="spellStart"/>
      <w:r w:rsidRPr="002B6337">
        <w:t>rf</w:t>
      </w:r>
      <w:proofErr w:type="spellEnd"/>
      <w:r w:rsidRPr="002B6337">
        <w:t xml:space="preserve">           │     </w:t>
      </w:r>
      <w:proofErr w:type="spellStart"/>
      <w:r w:rsidRPr="002B6337">
        <w:t>i</w:t>
      </w:r>
      <w:proofErr w:type="spellEnd"/>
      <w:r w:rsidRPr="002B6337">
        <w:t>←</w:t>
      </w:r>
      <w:r w:rsidRPr="002B6337">
        <w:rPr>
          <w:rFonts w:cs="Cambria Math"/>
        </w:rPr>
        <w:t>⍺⍺⍳⍺⍺</w:t>
      </w:r>
      <w:r w:rsidRPr="002B6337">
        <w:t>∩</w:t>
      </w:r>
      <w:r w:rsidRPr="002B6337">
        <w:rPr>
          <w:rFonts w:cs="Cambria Math"/>
        </w:rPr>
        <w:t>⍨</w:t>
      </w:r>
      <w:r w:rsidRPr="002B6337">
        <w:t>↓(</w:t>
      </w:r>
      <w:r w:rsidRPr="002B6337">
        <w:rPr>
          <w:rFonts w:cs="Cambria Math"/>
        </w:rPr>
        <w:t>⌽</w:t>
      </w:r>
      <w:r w:rsidRPr="002B6337">
        <w:t>1+</w:t>
      </w:r>
      <w:r w:rsidRPr="002B6337">
        <w:rPr>
          <w:rFonts w:cs="Cambria Math"/>
        </w:rPr>
        <w:t>⍳</w:t>
      </w:r>
      <w:r w:rsidRPr="002B6337">
        <w:t>r</w:t>
      </w:r>
      <w:r w:rsidRPr="002B6337">
        <w:rPr>
          <w:rFonts w:cs="Cambria Math"/>
        </w:rPr>
        <w:t>⍳</w:t>
      </w:r>
      <w:r w:rsidRPr="002B6337">
        <w:t>0)((</w:t>
      </w:r>
      <w:r w:rsidRPr="002B6337">
        <w:rPr>
          <w:rFonts w:cs="Cambria Math"/>
        </w:rPr>
        <w:t>≢⊢</w:t>
      </w:r>
      <w:r w:rsidRPr="002B6337">
        <w:t>)↑↑)</w:t>
      </w:r>
      <w:r w:rsidRPr="002B6337">
        <w:rPr>
          <w:rFonts w:cs="Cambria Math"/>
        </w:rPr>
        <w:t>⍤</w:t>
      </w:r>
      <w:r w:rsidRPr="002B6337">
        <w:t>0 1</w:t>
      </w:r>
      <w:r w:rsidRPr="002B6337">
        <w:rPr>
          <w:rFonts w:cs="Cambria Math"/>
        </w:rPr>
        <w:t>⊢</w:t>
      </w:r>
      <w:r w:rsidRPr="002B6337">
        <w:t>r│</w:t>
      </w:r>
    </w:p>
    <w:p w:rsidR="002B6337" w:rsidRPr="002B6337" w:rsidRDefault="002B6337" w:rsidP="002B6337">
      <w:pPr>
        <w:pStyle w:val="Snippet"/>
      </w:pPr>
      <w:r w:rsidRPr="002B6337">
        <w:t>│     (1</w:t>
      </w:r>
      <w:r w:rsidRPr="002B6337">
        <w:rPr>
          <w:rFonts w:cs="Cambria Math"/>
        </w:rPr>
        <w:t>⌷⍉</w:t>
      </w:r>
      <w:proofErr w:type="spellStart"/>
      <w:r w:rsidRPr="002B6337">
        <w:t>fn</w:t>
      </w:r>
      <w:r w:rsidRPr="002B6337">
        <w:rPr>
          <w:rFonts w:cs="Cambria Math"/>
        </w:rPr>
        <w:t>⌿</w:t>
      </w:r>
      <w:r w:rsidRPr="002B6337">
        <w:t>g</w:t>
      </w:r>
      <w:proofErr w:type="spellEnd"/>
      <w:proofErr w:type="gramStart"/>
      <w:r w:rsidRPr="002B6337">
        <w:t>)←</w:t>
      </w:r>
      <w:proofErr w:type="gramEnd"/>
      <w:r w:rsidRPr="002B6337">
        <w:t xml:space="preserve">⊂,'V'                       │     </w:t>
      </w:r>
      <w:proofErr w:type="spellStart"/>
      <w:r w:rsidRPr="002B6337">
        <w:t>b←i</w:t>
      </w:r>
      <w:proofErr w:type="spellEnd"/>
      <w:r w:rsidRPr="002B6337">
        <w:rPr>
          <w:rFonts w:cs="Cambria Math"/>
        </w:rPr>
        <w:t>⌷⍤</w:t>
      </w:r>
      <w:r w:rsidRPr="002B6337">
        <w:t>0 2</w:t>
      </w:r>
      <w:r w:rsidRPr="002B6337">
        <w:rPr>
          <w:rFonts w:cs="Cambria Math"/>
        </w:rPr>
        <w:t>⊢⍵⍵</w:t>
      </w:r>
      <w:r w:rsidRPr="002B6337">
        <w:t xml:space="preserve">                      │</w:t>
      </w:r>
    </w:p>
    <w:p w:rsidR="002B6337" w:rsidRPr="002B6337" w:rsidRDefault="002B6337" w:rsidP="002B6337">
      <w:pPr>
        <w:pStyle w:val="Snippet"/>
      </w:pPr>
      <w:r w:rsidRPr="002B6337">
        <w:t>│     ⊂</w:t>
      </w:r>
      <w:proofErr w:type="gramStart"/>
      <w:r w:rsidRPr="002B6337">
        <w:rPr>
          <w:rFonts w:cs="Cambria Math"/>
        </w:rPr>
        <w:t>⍺</w:t>
      </w:r>
      <w:r w:rsidRPr="002B6337">
        <w:t>(</w:t>
      </w:r>
      <w:proofErr w:type="gramEnd"/>
      <w:r w:rsidRPr="002B6337">
        <w:rPr>
          <w:rFonts w:cs="Cambria Math"/>
        </w:rPr>
        <w:t>⍺⍺</w:t>
      </w:r>
      <w:r w:rsidRPr="002B6337">
        <w:t xml:space="preserve"> </w:t>
      </w:r>
      <w:proofErr w:type="spellStart"/>
      <w:r w:rsidRPr="002B6337">
        <w:t>fnh</w:t>
      </w:r>
      <w:proofErr w:type="spellEnd"/>
      <w:r w:rsidRPr="002B6337">
        <w:t>)</w:t>
      </w:r>
      <w:r w:rsidRPr="002B6337">
        <w:rPr>
          <w:rFonts w:cs="Cambria Math"/>
        </w:rPr>
        <w:t>⍣</w:t>
      </w:r>
      <w:r w:rsidRPr="002B6337">
        <w:t>(1≠+/</w:t>
      </w:r>
      <w:r w:rsidRPr="002B6337">
        <w:rPr>
          <w:rFonts w:cs="Cambria Math"/>
        </w:rPr>
        <w:t>⍺</w:t>
      </w:r>
      <w:r w:rsidRPr="002B6337">
        <w:t>)</w:t>
      </w:r>
      <w:r w:rsidRPr="002B6337">
        <w:rPr>
          <w:rFonts w:cs="Cambria Math"/>
        </w:rPr>
        <w:t>⊢</w:t>
      </w:r>
      <w:r w:rsidRPr="002B6337">
        <w:t>g                  │     nm←((</w:t>
      </w:r>
      <w:proofErr w:type="spellStart"/>
      <w:r w:rsidRPr="002B6337">
        <w:t>e←E</w:t>
      </w:r>
      <w:proofErr w:type="spellEnd"/>
      <w:r w:rsidRPr="002B6337">
        <w:t xml:space="preserve"> </w:t>
      </w:r>
      <w:r w:rsidRPr="002B6337">
        <w:rPr>
          <w:rFonts w:cs="Cambria Math"/>
        </w:rPr>
        <w:t>⍵</w:t>
      </w:r>
      <w:r w:rsidRPr="002B6337">
        <w:t>)</w:t>
      </w:r>
      <w:r w:rsidRPr="002B6337">
        <w:rPr>
          <w:rFonts w:cs="Cambria Math"/>
        </w:rPr>
        <w:t>⌿⍵</w:t>
      </w:r>
      <w:r w:rsidRPr="002B6337">
        <w:t>)[;2 3 5]           │</w:t>
      </w:r>
    </w:p>
    <w:p w:rsidR="002B6337" w:rsidRPr="002B6337" w:rsidRDefault="002B6337" w:rsidP="002B6337">
      <w:pPr>
        <w:pStyle w:val="Snippet"/>
      </w:pPr>
      <w:r w:rsidRPr="002B6337">
        <w:t>│ }                                         │     ⊂</w:t>
      </w:r>
      <w:r w:rsidRPr="002B6337">
        <w:rPr>
          <w:rFonts w:cs="Cambria Math"/>
        </w:rPr>
        <w:t>⍵</w:t>
      </w:r>
      <w:r w:rsidRPr="002B6337">
        <w:t>,e</w:t>
      </w:r>
      <w:r w:rsidRPr="002B6337">
        <w:rPr>
          <w:rFonts w:cs="Cambria Math"/>
        </w:rPr>
        <w:t>⍀</w:t>
      </w:r>
      <w:r w:rsidRPr="002B6337">
        <w:t>((</w:t>
      </w:r>
      <w:r w:rsidRPr="002B6337">
        <w:rPr>
          <w:rFonts w:cs="Cambria Math"/>
        </w:rPr>
        <w:t>≢</w:t>
      </w:r>
      <w:r w:rsidRPr="002B6337">
        <w:t>nm),6)</w:t>
      </w:r>
      <w:r w:rsidRPr="002B6337">
        <w:rPr>
          <w:rFonts w:cs="Cambria Math"/>
        </w:rPr>
        <w:t>⍴⍉</w:t>
      </w:r>
      <w:r w:rsidRPr="002B6337">
        <w:t>(</w:t>
      </w:r>
      <w:r w:rsidRPr="002B6337">
        <w:rPr>
          <w:rFonts w:cs="Cambria Math"/>
        </w:rPr>
        <w:t>⍴</w:t>
      </w:r>
      <w:r w:rsidRPr="002B6337">
        <w:t>b)</w:t>
      </w:r>
      <w:r w:rsidRPr="002B6337">
        <w:rPr>
          <w:rFonts w:cs="Cambria Math"/>
        </w:rPr>
        <w:t>⊤</w:t>
      </w:r>
      <w:r w:rsidRPr="002B6337">
        <w:t>(,b)</w:t>
      </w:r>
      <w:r w:rsidRPr="002B6337">
        <w:rPr>
          <w:rFonts w:cs="Cambria Math"/>
        </w:rPr>
        <w:t>⍳</w:t>
      </w:r>
      <w:r w:rsidRPr="002B6337">
        <w:t>,nm    │</w:t>
      </w:r>
    </w:p>
    <w:p w:rsidR="002B6337" w:rsidRPr="002B6337" w:rsidRDefault="002B6337" w:rsidP="002B6337">
      <w:pPr>
        <w:pStyle w:val="Snippet"/>
      </w:pPr>
      <w:r w:rsidRPr="002B6337">
        <w:t>│                                           │ }                                    │</w:t>
      </w:r>
    </w:p>
    <w:p w:rsidR="002B6337" w:rsidRPr="002B6337" w:rsidRDefault="002B6337" w:rsidP="002B6337">
      <w:pPr>
        <w:pStyle w:val="Snippet"/>
      </w:pPr>
      <w:r w:rsidRPr="002B6337">
        <w:t>├───────────────────────────────────────────┼──────────────────────────────────────┤</w:t>
      </w:r>
    </w:p>
    <w:p w:rsidR="002B6337" w:rsidRPr="002B6337" w:rsidRDefault="002B6337" w:rsidP="002B6337">
      <w:pPr>
        <w:pStyle w:val="Snippet"/>
      </w:pPr>
      <w:r w:rsidRPr="002B6337">
        <w:t xml:space="preserve">│ </w:t>
      </w:r>
      <w:proofErr w:type="spellStart"/>
      <w:r w:rsidRPr="002B6337">
        <w:t>fnh</w:t>
      </w:r>
      <w:proofErr w:type="spellEnd"/>
      <w:proofErr w:type="gramStart"/>
      <w:r w:rsidRPr="002B6337">
        <w:t>←{</w:t>
      </w:r>
      <w:proofErr w:type="gramEnd"/>
      <w:r w:rsidRPr="002B6337">
        <w:t xml:space="preserve">                                     │ </w:t>
      </w:r>
      <w:proofErr w:type="spellStart"/>
      <w:r w:rsidRPr="002B6337">
        <w:t>rn</w:t>
      </w:r>
      <w:proofErr w:type="spellEnd"/>
      <w:r w:rsidRPr="002B6337">
        <w:t>←{</w:t>
      </w:r>
      <w:r w:rsidRPr="002B6337">
        <w:rPr>
          <w:rFonts w:cs="Cambria Math"/>
        </w:rPr>
        <w:t>⍵</w:t>
      </w:r>
      <w:r w:rsidRPr="002B6337">
        <w:t>,↓(1+d)↑</w:t>
      </w:r>
      <w:r w:rsidRPr="002B6337">
        <w:rPr>
          <w:rFonts w:cs="Cambria Math"/>
        </w:rPr>
        <w:t>⍤</w:t>
      </w:r>
      <w:r w:rsidRPr="002B6337">
        <w:t>¯1+</w:t>
      </w:r>
      <w:r w:rsidRPr="002B6337">
        <w:rPr>
          <w:rFonts w:cs="Cambria Math"/>
        </w:rPr>
        <w:t>⍀</w:t>
      </w:r>
      <w:r w:rsidRPr="002B6337">
        <w:t>d</w:t>
      </w:r>
      <w:r w:rsidRPr="002B6337">
        <w:rPr>
          <w:rFonts w:cs="Cambria Math"/>
        </w:rPr>
        <w:t>∘</w:t>
      </w:r>
      <w:r w:rsidRPr="002B6337">
        <w:t>.=</w:t>
      </w:r>
      <w:r w:rsidRPr="002B6337">
        <w:rPr>
          <w:rFonts w:cs="Cambria Math"/>
        </w:rPr>
        <w:t>⍳</w:t>
      </w:r>
      <w:r w:rsidRPr="002B6337">
        <w:t>1+</w:t>
      </w:r>
      <w:r w:rsidRPr="002B6337">
        <w:rPr>
          <w:rFonts w:cs="Cambria Math"/>
        </w:rPr>
        <w:t>⌈</w:t>
      </w:r>
      <w:r w:rsidRPr="002B6337">
        <w:t>/0,d←0</w:t>
      </w:r>
      <w:r w:rsidRPr="002B6337">
        <w:rPr>
          <w:rFonts w:cs="Cambria Math"/>
        </w:rPr>
        <w:t>⌷⍉⍵</w:t>
      </w:r>
      <w:r w:rsidRPr="002B6337">
        <w:t>} │</w:t>
      </w:r>
    </w:p>
    <w:p w:rsidR="002B6337" w:rsidRPr="002B6337" w:rsidRDefault="002B6337" w:rsidP="002B6337">
      <w:pPr>
        <w:pStyle w:val="Snippet"/>
      </w:pPr>
      <w:r w:rsidRPr="002B6337">
        <w:t>│     h←</w:t>
      </w:r>
      <w:r w:rsidRPr="002B6337">
        <w:rPr>
          <w:rFonts w:cs="Cambria Math"/>
        </w:rPr>
        <w:t>⍉⍪</w:t>
      </w:r>
      <w:r w:rsidRPr="002B6337">
        <w:t>1 'FE'('</w:t>
      </w:r>
      <w:proofErr w:type="spellStart"/>
      <w:r w:rsidRPr="002B6337">
        <w:t>fn</w:t>
      </w:r>
      <w:proofErr w:type="spellEnd"/>
      <w:r w:rsidRPr="002B6337">
        <w:t>'</w:t>
      </w:r>
      <w:proofErr w:type="gramStart"/>
      <w:r w:rsidRPr="002B6337">
        <w:t>,</w:t>
      </w:r>
      <w:r w:rsidRPr="002B6337">
        <w:rPr>
          <w:rFonts w:cs="Cambria Math"/>
        </w:rPr>
        <w:t>⍕</w:t>
      </w:r>
      <w:proofErr w:type="gramEnd"/>
      <w:r w:rsidRPr="002B6337">
        <w:rPr>
          <w:rFonts w:cs="Cambria Math"/>
        </w:rPr>
        <w:t>⍺⍺</w:t>
      </w:r>
      <w:r w:rsidRPr="002B6337">
        <w:t>⊥</w:t>
      </w:r>
      <w:r w:rsidRPr="002B6337">
        <w:rPr>
          <w:rFonts w:cs="Cambria Math"/>
        </w:rPr>
        <w:t>⍺</w:t>
      </w:r>
      <w:r w:rsidRPr="002B6337">
        <w:t>)''(0</w:t>
      </w:r>
      <w:r w:rsidRPr="002B6337">
        <w:rPr>
          <w:rFonts w:cs="Cambria Math"/>
        </w:rPr>
        <w:t>⍴⍨≢⍺⍺</w:t>
      </w:r>
      <w:r w:rsidRPr="002B6337">
        <w:t>)      │                                      │</w:t>
      </w:r>
    </w:p>
    <w:p w:rsidR="002B6337" w:rsidRPr="002B6337" w:rsidRDefault="002B6337" w:rsidP="002B6337">
      <w:pPr>
        <w:pStyle w:val="Snippet"/>
      </w:pPr>
      <w:r w:rsidRPr="002B6337">
        <w:t>│     h</w:t>
      </w:r>
      <w:r w:rsidRPr="002B6337">
        <w:rPr>
          <w:rFonts w:cs="Cambria Math"/>
        </w:rPr>
        <w:t>⍪</w:t>
      </w:r>
      <w:r w:rsidRPr="002B6337">
        <w:t>←</w:t>
      </w:r>
      <w:proofErr w:type="gramStart"/>
      <w:r w:rsidRPr="002B6337">
        <w:t>2(</w:t>
      </w:r>
      <w:proofErr w:type="gramEnd"/>
      <w:r w:rsidRPr="002B6337">
        <w:t>,'F')'' ''</w:t>
      </w:r>
      <w:r w:rsidRPr="002B6337">
        <w:rPr>
          <w:rFonts w:cs="Cambria Math"/>
        </w:rPr>
        <w:t>⍺</w:t>
      </w:r>
      <w:r w:rsidRPr="002B6337">
        <w:t xml:space="preserve">                      │                                      │</w:t>
      </w:r>
    </w:p>
    <w:p w:rsidR="002B6337" w:rsidRPr="002B6337" w:rsidRDefault="002B6337" w:rsidP="002B6337">
      <w:pPr>
        <w:pStyle w:val="Snippet"/>
      </w:pPr>
      <w:r w:rsidRPr="002B6337">
        <w:t>│     h</w:t>
      </w:r>
      <w:proofErr w:type="gramStart"/>
      <w:r w:rsidRPr="002B6337">
        <w:rPr>
          <w:rFonts w:cs="Cambria Math"/>
        </w:rPr>
        <w:t>⍪</w:t>
      </w:r>
      <w:r w:rsidRPr="002B6337">
        <w:t>(</w:t>
      </w:r>
      <w:proofErr w:type="gramEnd"/>
      <w:r w:rsidRPr="002B6337">
        <w:t>{</w:t>
      </w:r>
      <w:r w:rsidRPr="002B6337">
        <w:rPr>
          <w:rFonts w:cs="Cambria Math"/>
        </w:rPr>
        <w:t>⍵</w:t>
      </w:r>
      <w:r w:rsidRPr="002B6337">
        <w:t>-(⊃</w:t>
      </w:r>
      <w:r w:rsidRPr="002B6337">
        <w:rPr>
          <w:rFonts w:cs="Cambria Math"/>
        </w:rPr>
        <w:t>⍵</w:t>
      </w:r>
      <w:r w:rsidRPr="002B6337">
        <w:t>)-3}0</w:t>
      </w:r>
      <w:r w:rsidRPr="002B6337">
        <w:rPr>
          <w:rFonts w:cs="Cambria Math"/>
        </w:rPr>
        <w:t>⌷⍉⍵</w:t>
      </w:r>
      <w:r w:rsidRPr="002B6337">
        <w:t>),1↓</w:t>
      </w:r>
      <w:r w:rsidRPr="002B6337">
        <w:rPr>
          <w:rFonts w:cs="Cambria Math"/>
        </w:rPr>
        <w:t>⍤</w:t>
      </w:r>
      <w:r w:rsidRPr="002B6337">
        <w:t>1</w:t>
      </w:r>
      <w:r w:rsidRPr="002B6337">
        <w:rPr>
          <w:rFonts w:cs="Cambria Math"/>
        </w:rPr>
        <w:t>⊢⍵</w:t>
      </w:r>
      <w:r w:rsidRPr="002B6337">
        <w:t xml:space="preserve">             │                                      │</w:t>
      </w:r>
    </w:p>
    <w:p w:rsidR="002B6337" w:rsidRPr="002B6337" w:rsidRDefault="002B6337" w:rsidP="002B6337">
      <w:pPr>
        <w:pStyle w:val="Snippet"/>
      </w:pPr>
      <w:r w:rsidRPr="002B6337">
        <w:t>│ }                                         │                                      │</w:t>
      </w:r>
    </w:p>
    <w:p w:rsidR="00C838FC" w:rsidRPr="002B6337" w:rsidRDefault="002B6337" w:rsidP="002B6337">
      <w:pPr>
        <w:pStyle w:val="Snippet"/>
      </w:pPr>
      <w:r w:rsidRPr="002B6337">
        <w:t>└───────────────────────────────────────────┴──────────────────────────────────────┘</w:t>
      </w:r>
    </w:p>
    <w:p w:rsidR="00C838FC" w:rsidRDefault="00C838FC" w:rsidP="00C838FC">
      <w:pPr>
        <w:pStyle w:val="SIGPLANReferencesheading"/>
      </w:pPr>
      <w:r>
        <w:br w:type="page"/>
      </w:r>
    </w:p>
    <w:p w:rsidR="00B86304" w:rsidRDefault="00B86304"/>
    <w:sectPr w:rsidR="00B86304" w:rsidSect="005A5B94">
      <w:headerReference w:type="even" r:id="rId10"/>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7EF" w:rsidRDefault="007707EF">
      <w:r>
        <w:separator/>
      </w:r>
    </w:p>
  </w:endnote>
  <w:endnote w:type="continuationSeparator" w:id="0">
    <w:p w:rsidR="007707EF" w:rsidRDefault="00770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APL385 Unicode">
    <w:panose1 w:val="020B0709000202000203"/>
    <w:charset w:val="00"/>
    <w:family w:val="modern"/>
    <w:pitch w:val="fixed"/>
    <w:sig w:usb0="800002C7" w:usb1="00005CE1"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CF4" w:rsidRDefault="00E05CF4">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E05CF4" w:rsidRDefault="00E05C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CF4" w:rsidRDefault="00E37DF5">
    <w:pPr>
      <w:pStyle w:val="Footer"/>
    </w:pPr>
    <w:r>
      <w:rPr>
        <w:noProof/>
      </w:rPr>
      <mc:AlternateContent>
        <mc:Choice Requires="wps">
          <w:drawing>
            <wp:anchor distT="0" distB="0" distL="114300" distR="114300" simplePos="0" relativeHeight="251657216" behindDoc="0" locked="0" layoutInCell="1" allowOverlap="1">
              <wp:simplePos x="0" y="0"/>
              <wp:positionH relativeFrom="column">
                <wp:posOffset>1490345</wp:posOffset>
              </wp:positionH>
              <wp:positionV relativeFrom="margin">
                <wp:posOffset>7315200</wp:posOffset>
              </wp:positionV>
              <wp:extent cx="393065" cy="914400"/>
              <wp:effectExtent l="4445" t="0" r="0" b="0"/>
              <wp:wrapTopAndBottom/>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5CF4" w:rsidRPr="004411EF" w:rsidRDefault="00E05CF4" w:rsidP="005A5B94">
                          <w:pPr>
                            <w:pStyle w:val="SIGPLANParagraph1"/>
                            <w:ind w:firstLine="240"/>
                          </w:pPr>
                        </w:p>
                      </w:txbxContent>
                    </wps:txbx>
                    <wps:bodyPr rot="0" vert="horz" wrap="non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6" type="#_x0000_t202" style="position:absolute;margin-left:117.35pt;margin-top:8in;width:30.95pt;height:1in;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" stroked="f">
              <v:textbox inset=",0,,0">
                <w:txbxContent>
                  <w:p w:rsidR="00E05CF4" w:rsidRPr="004411EF" w:rsidRDefault="00E05CF4" w:rsidP="005A5B94">
                    <w:pPr>
                      <w:pStyle w:val="SIGPLANParagraph1"/>
                      <w:ind w:firstLine="240"/>
                    </w:pPr>
                  </w:p>
                </w:txbxContent>
              </v:textbox>
              <w10:wrap type="topAndBottom" anchory="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margin">
                <wp:align>bottom</wp:align>
              </wp:positionV>
              <wp:extent cx="3048000" cy="101600"/>
              <wp:effectExtent l="0" t="2540" r="0" b="63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0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5CF4" w:rsidRPr="00F920B6" w:rsidRDefault="00F920B6" w:rsidP="005A5B94">
                          <w:pPr>
                            <w:pStyle w:val="SIGPLANCopyrightnotice"/>
                          </w:pPr>
                          <w:r w:rsidRPr="00F920B6">
                            <w:rPr>
                              <w:iCs/>
                            </w:rPr>
                            <w:t>[Copyright notice will appear here]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37" type="#_x0000_t202" style="position:absolute;margin-left:0;margin-top:0;width:240pt;height:8pt;z-index:251658240;visibility:visible;mso-wrap-style:square;mso-width-percent:0;mso-height-percent:0;mso-wrap-distance-left:9pt;mso-wrap-distance-top:0;mso-wrap-distance-right:9pt;mso-wrap-distance-bottom:0;mso-position-horizontal:absolute;mso-position-horizontal-relative:text;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" stroked="f">
              <v:textbox style="mso-fit-shape-to-text:t" inset="0,0,0,0">
                <w:txbxContent>
                  <w:p w:rsidR="00E05CF4" w:rsidRPr="00F920B6" w:rsidRDefault="00F920B6" w:rsidP="005A5B94">
                    <w:pPr>
                      <w:pStyle w:val="SIGPLANCopyrightnotice"/>
                    </w:pPr>
                    <w:r w:rsidRPr="00F920B6">
                      <w:rPr>
                        <w:iCs/>
                      </w:rPr>
                      <w:t>[Copyright notice will appear here]</w:t>
                    </w:r>
                  </w:p>
                </w:txbxContent>
              </v:textbox>
              <w10:wrap type="topAndBottom"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7EF" w:rsidRDefault="007707EF">
      <w:r>
        <w:separator/>
      </w:r>
    </w:p>
  </w:footnote>
  <w:footnote w:type="continuationSeparator" w:id="0">
    <w:p w:rsidR="007707EF" w:rsidRDefault="007707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CF4" w:rsidRDefault="00E05CF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14E5C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7B42F8"/>
    <w:multiLevelType w:val="multilevel"/>
    <w:tmpl w:val="92180746"/>
    <w:lvl w:ilvl="0">
      <w:start w:val="1"/>
      <w:numFmt w:val="lowerLetter"/>
      <w:lvlText w:val="%1)"/>
      <w:lvlJc w:val="left"/>
      <w:pPr>
        <w:tabs>
          <w:tab w:val="num" w:pos="260"/>
        </w:tabs>
        <w:ind w:left="260" w:hanging="20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70A2A8D"/>
    <w:multiLevelType w:val="multilevel"/>
    <w:tmpl w:val="E4AC2A9E"/>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lowerRoman"/>
      <w:lvlText w:val="%3)"/>
      <w:lvlJc w:val="left"/>
      <w:pPr>
        <w:tabs>
          <w:tab w:val="num" w:pos="1000"/>
        </w:tabs>
        <w:ind w:left="1000" w:hanging="360"/>
      </w:pPr>
      <w:rPr>
        <w:rFonts w:hint="default"/>
      </w:rPr>
    </w:lvl>
    <w:lvl w:ilvl="3">
      <w:start w:val="1"/>
      <w:numFmt w:val="decimal"/>
      <w:lvlText w:val="(%4)"/>
      <w:lvlJc w:val="left"/>
      <w:pPr>
        <w:tabs>
          <w:tab w:val="num" w:pos="1360"/>
        </w:tabs>
        <w:ind w:left="1360" w:hanging="360"/>
      </w:pPr>
      <w:rPr>
        <w:rFonts w:hint="default"/>
      </w:rPr>
    </w:lvl>
    <w:lvl w:ilvl="4">
      <w:start w:val="1"/>
      <w:numFmt w:val="lowerLetter"/>
      <w:lvlText w:val="(%5)"/>
      <w:lvlJc w:val="left"/>
      <w:pPr>
        <w:tabs>
          <w:tab w:val="num" w:pos="1720"/>
        </w:tabs>
        <w:ind w:left="1720" w:hanging="360"/>
      </w:pPr>
      <w:rPr>
        <w:rFonts w:hint="default"/>
      </w:rPr>
    </w:lvl>
    <w:lvl w:ilvl="5">
      <w:start w:val="1"/>
      <w:numFmt w:val="lowerRoman"/>
      <w:lvlText w:val="(%6)"/>
      <w:lvlJc w:val="left"/>
      <w:pPr>
        <w:tabs>
          <w:tab w:val="num" w:pos="2080"/>
        </w:tabs>
        <w:ind w:left="2080" w:hanging="360"/>
      </w:pPr>
      <w:rPr>
        <w:rFonts w:hint="default"/>
      </w:rPr>
    </w:lvl>
    <w:lvl w:ilvl="6">
      <w:start w:val="1"/>
      <w:numFmt w:val="decimal"/>
      <w:lvlText w:val="%7."/>
      <w:lvlJc w:val="left"/>
      <w:pPr>
        <w:tabs>
          <w:tab w:val="num" w:pos="2440"/>
        </w:tabs>
        <w:ind w:left="2440" w:hanging="360"/>
      </w:pPr>
      <w:rPr>
        <w:rFonts w:hint="default"/>
      </w:rPr>
    </w:lvl>
    <w:lvl w:ilvl="7">
      <w:start w:val="1"/>
      <w:numFmt w:val="lowerLetter"/>
      <w:lvlText w:val="%8."/>
      <w:lvlJc w:val="left"/>
      <w:pPr>
        <w:tabs>
          <w:tab w:val="num" w:pos="2800"/>
        </w:tabs>
        <w:ind w:left="2800" w:hanging="360"/>
      </w:pPr>
      <w:rPr>
        <w:rFonts w:hint="default"/>
      </w:rPr>
    </w:lvl>
    <w:lvl w:ilvl="8">
      <w:start w:val="1"/>
      <w:numFmt w:val="lowerRoman"/>
      <w:lvlText w:val="%9."/>
      <w:lvlJc w:val="left"/>
      <w:pPr>
        <w:tabs>
          <w:tab w:val="num" w:pos="3160"/>
        </w:tabs>
        <w:ind w:left="3160" w:hanging="360"/>
      </w:pPr>
      <w:rPr>
        <w:rFonts w:hint="default"/>
      </w:rPr>
    </w:lvl>
  </w:abstractNum>
  <w:abstractNum w:abstractNumId="3">
    <w:nsid w:val="073E7B33"/>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0FB13F14"/>
    <w:multiLevelType w:val="multilevel"/>
    <w:tmpl w:val="BAFE31E0"/>
    <w:numStyleLink w:val="SIGPLANListbullet"/>
  </w:abstractNum>
  <w:abstractNum w:abstractNumId="6">
    <w:nsid w:val="122D7B0F"/>
    <w:multiLevelType w:val="multilevel"/>
    <w:tmpl w:val="1A2C5E10"/>
    <w:numStyleLink w:val="SIGPLANListnumber"/>
  </w:abstractNum>
  <w:abstractNum w:abstractNumId="7">
    <w:nsid w:val="2BD367AA"/>
    <w:multiLevelType w:val="multilevel"/>
    <w:tmpl w:val="E97A8A70"/>
    <w:lvl w:ilvl="0">
      <w:start w:val="1"/>
      <w:numFmt w:val="none"/>
      <w:lvlText w:val="References"/>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D170EA7"/>
    <w:multiLevelType w:val="multilevel"/>
    <w:tmpl w:val="75687BA6"/>
    <w:lvl w:ilvl="0">
      <w:start w:val="1"/>
      <w:numFmt w:val="decimal"/>
      <w:pStyle w:val="Heading"/>
      <w:suff w:val="nothing"/>
      <w:lvlText w:val="%1. "/>
      <w:lvlJc w:val="left"/>
      <w:pPr>
        <w:ind w:left="0" w:firstLine="0"/>
      </w:pPr>
      <w:rPr>
        <w:rFonts w:hint="default"/>
      </w:rPr>
    </w:lvl>
    <w:lvl w:ilvl="1">
      <w:start w:val="1"/>
      <w:numFmt w:val="decimal"/>
      <w:pStyle w:val="SIGPLANSubsectionheading"/>
      <w:suff w:val="nothing"/>
      <w:lvlText w:val="%1.%2 "/>
      <w:lvlJc w:val="left"/>
      <w:pPr>
        <w:ind w:left="0" w:firstLine="0"/>
      </w:pPr>
      <w:rPr>
        <w:rFonts w:hint="default"/>
      </w:rPr>
    </w:lvl>
    <w:lvl w:ilvl="2">
      <w:start w:val="1"/>
      <w:numFmt w:val="decimal"/>
      <w:pStyle w:val="SIGPLANSub-subsectionheading"/>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0">
    <w:nsid w:val="38D87954"/>
    <w:multiLevelType w:val="multilevel"/>
    <w:tmpl w:val="9284396A"/>
    <w:lvl w:ilvl="0">
      <w:start w:val="1"/>
      <w:numFmt w:val="none"/>
      <w:lvlText w:val="Appendix"/>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46876897"/>
    <w:multiLevelType w:val="hybridMultilevel"/>
    <w:tmpl w:val="A462B5E8"/>
    <w:lvl w:ilvl="0" w:tplc="4FA2657A">
      <w:start w:val="1"/>
      <w:numFmt w:val="upperLetter"/>
      <w:pStyle w:val="SIGPLANAppendixheading"/>
      <w:lvlText w:val="%1.  Appendix"/>
      <w:lvlJc w:val="left"/>
      <w:pPr>
        <w:tabs>
          <w:tab w:val="num" w:pos="0"/>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3">
    <w:nsid w:val="55AA1184"/>
    <w:multiLevelType w:val="multilevel"/>
    <w:tmpl w:val="10725516"/>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4">
    <w:nsid w:val="60445EC9"/>
    <w:multiLevelType w:val="hybridMultilevel"/>
    <w:tmpl w:val="10725516"/>
    <w:lvl w:ilvl="0" w:tplc="C4D83D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204797A"/>
    <w:multiLevelType w:val="hybridMultilevel"/>
    <w:tmpl w:val="E97A8A70"/>
    <w:lvl w:ilvl="0" w:tplc="15B66AA6">
      <w:start w:val="1"/>
      <w:numFmt w:val="none"/>
      <w:pStyle w:val="SIGPLANReferencesheading"/>
      <w:lvlText w:val="References"/>
      <w:lvlJc w:val="left"/>
      <w:pPr>
        <w:tabs>
          <w:tab w:val="num" w:pos="0"/>
        </w:tabs>
        <w:ind w:left="0" w:firstLine="0"/>
      </w:pPr>
      <w:rPr>
        <w:rFonts w:hint="default"/>
      </w:rPr>
    </w:lvl>
    <w:lvl w:ilvl="1" w:tplc="030417B4" w:tentative="1">
      <w:start w:val="1"/>
      <w:numFmt w:val="lowerLetter"/>
      <w:lvlText w:val="%2."/>
      <w:lvlJc w:val="left"/>
      <w:pPr>
        <w:tabs>
          <w:tab w:val="num" w:pos="1440"/>
        </w:tabs>
        <w:ind w:left="1440" w:hanging="360"/>
      </w:pPr>
    </w:lvl>
    <w:lvl w:ilvl="2" w:tplc="A96E4B40" w:tentative="1">
      <w:start w:val="1"/>
      <w:numFmt w:val="lowerRoman"/>
      <w:lvlText w:val="%3."/>
      <w:lvlJc w:val="right"/>
      <w:pPr>
        <w:tabs>
          <w:tab w:val="num" w:pos="2160"/>
        </w:tabs>
        <w:ind w:left="2160" w:hanging="180"/>
      </w:pPr>
    </w:lvl>
    <w:lvl w:ilvl="3" w:tplc="65E6AC50" w:tentative="1">
      <w:start w:val="1"/>
      <w:numFmt w:val="decimal"/>
      <w:lvlText w:val="%4."/>
      <w:lvlJc w:val="left"/>
      <w:pPr>
        <w:tabs>
          <w:tab w:val="num" w:pos="2880"/>
        </w:tabs>
        <w:ind w:left="2880" w:hanging="360"/>
      </w:pPr>
    </w:lvl>
    <w:lvl w:ilvl="4" w:tplc="193A3C1C" w:tentative="1">
      <w:start w:val="1"/>
      <w:numFmt w:val="lowerLetter"/>
      <w:lvlText w:val="%5."/>
      <w:lvlJc w:val="left"/>
      <w:pPr>
        <w:tabs>
          <w:tab w:val="num" w:pos="3600"/>
        </w:tabs>
        <w:ind w:left="3600" w:hanging="360"/>
      </w:pPr>
    </w:lvl>
    <w:lvl w:ilvl="5" w:tplc="68FCF214" w:tentative="1">
      <w:start w:val="1"/>
      <w:numFmt w:val="lowerRoman"/>
      <w:lvlText w:val="%6."/>
      <w:lvlJc w:val="right"/>
      <w:pPr>
        <w:tabs>
          <w:tab w:val="num" w:pos="4320"/>
        </w:tabs>
        <w:ind w:left="4320" w:hanging="180"/>
      </w:pPr>
    </w:lvl>
    <w:lvl w:ilvl="6" w:tplc="9AB8FF72" w:tentative="1">
      <w:start w:val="1"/>
      <w:numFmt w:val="decimal"/>
      <w:lvlText w:val="%7."/>
      <w:lvlJc w:val="left"/>
      <w:pPr>
        <w:tabs>
          <w:tab w:val="num" w:pos="5040"/>
        </w:tabs>
        <w:ind w:left="5040" w:hanging="360"/>
      </w:pPr>
    </w:lvl>
    <w:lvl w:ilvl="7" w:tplc="5E52D1AC" w:tentative="1">
      <w:start w:val="1"/>
      <w:numFmt w:val="lowerLetter"/>
      <w:lvlText w:val="%8."/>
      <w:lvlJc w:val="left"/>
      <w:pPr>
        <w:tabs>
          <w:tab w:val="num" w:pos="5760"/>
        </w:tabs>
        <w:ind w:left="5760" w:hanging="360"/>
      </w:pPr>
    </w:lvl>
    <w:lvl w:ilvl="8" w:tplc="5F4EB526" w:tentative="1">
      <w:start w:val="1"/>
      <w:numFmt w:val="lowerRoman"/>
      <w:lvlText w:val="%9."/>
      <w:lvlJc w:val="right"/>
      <w:pPr>
        <w:tabs>
          <w:tab w:val="num" w:pos="6480"/>
        </w:tabs>
        <w:ind w:left="6480" w:hanging="180"/>
      </w:pPr>
    </w:lvl>
  </w:abstractNum>
  <w:abstractNum w:abstractNumId="16">
    <w:nsid w:val="66DF47DD"/>
    <w:multiLevelType w:val="hybridMultilevel"/>
    <w:tmpl w:val="176605F0"/>
    <w:lvl w:ilvl="0" w:tplc="95A20836">
      <w:start w:val="1"/>
      <w:numFmt w:val="decimal"/>
      <w:lvlText w:val="%1"/>
      <w:lvlJc w:val="left"/>
      <w:pPr>
        <w:tabs>
          <w:tab w:val="num" w:pos="567"/>
        </w:tabs>
        <w:ind w:left="284" w:hanging="284"/>
      </w:pPr>
      <w:rPr>
        <w:rFonts w:cs="Times New Roman" w:hint="default"/>
        <w:b w:val="0"/>
        <w:bCs w:val="0"/>
        <w:i w:val="0"/>
        <w:iCs w:val="0"/>
        <w:caps w:val="0"/>
        <w:smallCaps w:val="0"/>
        <w:strike w:val="0"/>
        <w:dstrike w:val="0"/>
        <w:vanish w:val="0"/>
        <w:color w:val="000000"/>
        <w:spacing w:val="0"/>
        <w:kern w:val="0"/>
        <w:position w:val="0"/>
        <w:sz w:val="14"/>
        <w:szCs w:val="1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8">
    <w:nsid w:val="6B8E7CF9"/>
    <w:multiLevelType w:val="hybridMultilevel"/>
    <w:tmpl w:val="F7F03798"/>
    <w:lvl w:ilvl="0" w:tplc="D88299FA">
      <w:start w:val="1"/>
      <w:numFmt w:val="none"/>
      <w:pStyle w:val="SIGPLANAbstractheading"/>
      <w:lvlText w:val="Abstract"/>
      <w:lvlJc w:val="left"/>
      <w:pPr>
        <w:tabs>
          <w:tab w:val="num" w:pos="0"/>
        </w:tabs>
        <w:ind w:left="0" w:firstLine="0"/>
      </w:pPr>
      <w:rPr>
        <w:rFonts w:hint="default"/>
      </w:rPr>
    </w:lvl>
    <w:lvl w:ilvl="1" w:tplc="A802E620" w:tentative="1">
      <w:start w:val="1"/>
      <w:numFmt w:val="lowerLetter"/>
      <w:lvlText w:val="%2."/>
      <w:lvlJc w:val="left"/>
      <w:pPr>
        <w:tabs>
          <w:tab w:val="num" w:pos="1440"/>
        </w:tabs>
        <w:ind w:left="1440" w:hanging="360"/>
      </w:pPr>
    </w:lvl>
    <w:lvl w:ilvl="2" w:tplc="0122BB36" w:tentative="1">
      <w:start w:val="1"/>
      <w:numFmt w:val="lowerRoman"/>
      <w:lvlText w:val="%3."/>
      <w:lvlJc w:val="right"/>
      <w:pPr>
        <w:tabs>
          <w:tab w:val="num" w:pos="2160"/>
        </w:tabs>
        <w:ind w:left="2160" w:hanging="180"/>
      </w:pPr>
    </w:lvl>
    <w:lvl w:ilvl="3" w:tplc="8668E32E" w:tentative="1">
      <w:start w:val="1"/>
      <w:numFmt w:val="decimal"/>
      <w:lvlText w:val="%4."/>
      <w:lvlJc w:val="left"/>
      <w:pPr>
        <w:tabs>
          <w:tab w:val="num" w:pos="2880"/>
        </w:tabs>
        <w:ind w:left="2880" w:hanging="360"/>
      </w:pPr>
    </w:lvl>
    <w:lvl w:ilvl="4" w:tplc="E45C2CFA" w:tentative="1">
      <w:start w:val="1"/>
      <w:numFmt w:val="lowerLetter"/>
      <w:lvlText w:val="%5."/>
      <w:lvlJc w:val="left"/>
      <w:pPr>
        <w:tabs>
          <w:tab w:val="num" w:pos="3600"/>
        </w:tabs>
        <w:ind w:left="3600" w:hanging="360"/>
      </w:pPr>
    </w:lvl>
    <w:lvl w:ilvl="5" w:tplc="BAE46ACC" w:tentative="1">
      <w:start w:val="1"/>
      <w:numFmt w:val="lowerRoman"/>
      <w:lvlText w:val="%6."/>
      <w:lvlJc w:val="right"/>
      <w:pPr>
        <w:tabs>
          <w:tab w:val="num" w:pos="4320"/>
        </w:tabs>
        <w:ind w:left="4320" w:hanging="180"/>
      </w:pPr>
    </w:lvl>
    <w:lvl w:ilvl="6" w:tplc="7A520850" w:tentative="1">
      <w:start w:val="1"/>
      <w:numFmt w:val="decimal"/>
      <w:lvlText w:val="%7."/>
      <w:lvlJc w:val="left"/>
      <w:pPr>
        <w:tabs>
          <w:tab w:val="num" w:pos="5040"/>
        </w:tabs>
        <w:ind w:left="5040" w:hanging="360"/>
      </w:pPr>
    </w:lvl>
    <w:lvl w:ilvl="7" w:tplc="64C41366" w:tentative="1">
      <w:start w:val="1"/>
      <w:numFmt w:val="lowerLetter"/>
      <w:lvlText w:val="%8."/>
      <w:lvlJc w:val="left"/>
      <w:pPr>
        <w:tabs>
          <w:tab w:val="num" w:pos="5760"/>
        </w:tabs>
        <w:ind w:left="5760" w:hanging="360"/>
      </w:pPr>
    </w:lvl>
    <w:lvl w:ilvl="8" w:tplc="B7C8E270" w:tentative="1">
      <w:start w:val="1"/>
      <w:numFmt w:val="lowerRoman"/>
      <w:lvlText w:val="%9."/>
      <w:lvlJc w:val="right"/>
      <w:pPr>
        <w:tabs>
          <w:tab w:val="num" w:pos="6480"/>
        </w:tabs>
        <w:ind w:left="6480" w:hanging="180"/>
      </w:pPr>
    </w:lvl>
  </w:abstractNum>
  <w:abstractNum w:abstractNumId="19">
    <w:nsid w:val="6B96358A"/>
    <w:multiLevelType w:val="multilevel"/>
    <w:tmpl w:val="3CF85C28"/>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77E72178"/>
    <w:multiLevelType w:val="multilevel"/>
    <w:tmpl w:val="9F46EC34"/>
    <w:numStyleLink w:val="SIGPLANListletter"/>
  </w:abstractNum>
  <w:abstractNum w:abstractNumId="21">
    <w:nsid w:val="78884B60"/>
    <w:multiLevelType w:val="hybridMultilevel"/>
    <w:tmpl w:val="B4F6B22C"/>
    <w:lvl w:ilvl="0" w:tplc="0409000F">
      <w:start w:val="1"/>
      <w:numFmt w:val="decimal"/>
      <w:lvlText w:val="%1."/>
      <w:lvlJc w:val="left"/>
      <w:pPr>
        <w:tabs>
          <w:tab w:val="num" w:pos="0"/>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7CFF1248"/>
    <w:multiLevelType w:val="hybridMultilevel"/>
    <w:tmpl w:val="FDECF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8"/>
  </w:num>
  <w:num w:numId="3">
    <w:abstractNumId w:val="4"/>
  </w:num>
  <w:num w:numId="4">
    <w:abstractNumId w:val="18"/>
  </w:num>
  <w:num w:numId="5">
    <w:abstractNumId w:val="11"/>
  </w:num>
  <w:num w:numId="6">
    <w:abstractNumId w:val="9"/>
  </w:num>
  <w:num w:numId="7">
    <w:abstractNumId w:val="17"/>
  </w:num>
  <w:num w:numId="8">
    <w:abstractNumId w:val="12"/>
  </w:num>
  <w:num w:numId="9">
    <w:abstractNumId w:val="15"/>
  </w:num>
  <w:num w:numId="10">
    <w:abstractNumId w:val="8"/>
  </w:num>
  <w:num w:numId="11">
    <w:abstractNumId w:val="8"/>
  </w:num>
  <w:num w:numId="12">
    <w:abstractNumId w:val="2"/>
  </w:num>
  <w:num w:numId="13">
    <w:abstractNumId w:val="1"/>
  </w:num>
  <w:num w:numId="14">
    <w:abstractNumId w:val="20"/>
  </w:num>
  <w:num w:numId="15">
    <w:abstractNumId w:val="6"/>
  </w:num>
  <w:num w:numId="16">
    <w:abstractNumId w:val="5"/>
  </w:num>
  <w:num w:numId="17">
    <w:abstractNumId w:val="3"/>
  </w:num>
  <w:num w:numId="18">
    <w:abstractNumId w:val="19"/>
  </w:num>
  <w:num w:numId="19">
    <w:abstractNumId w:val="0"/>
  </w:num>
  <w:num w:numId="20">
    <w:abstractNumId w:val="10"/>
  </w:num>
  <w:num w:numId="21">
    <w:abstractNumId w:val="7"/>
  </w:num>
  <w:num w:numId="22">
    <w:abstractNumId w:val="21"/>
  </w:num>
  <w:num w:numId="23">
    <w:abstractNumId w:val="22"/>
  </w:num>
  <w:num w:numId="24">
    <w:abstractNumId w:val="1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11"/>
    <w:rsid w:val="00004F4D"/>
    <w:rsid w:val="000132A4"/>
    <w:rsid w:val="00021180"/>
    <w:rsid w:val="0004188B"/>
    <w:rsid w:val="00050DDC"/>
    <w:rsid w:val="0005258C"/>
    <w:rsid w:val="00083CB2"/>
    <w:rsid w:val="0009728E"/>
    <w:rsid w:val="000A6803"/>
    <w:rsid w:val="000A73ED"/>
    <w:rsid w:val="000D3661"/>
    <w:rsid w:val="00130570"/>
    <w:rsid w:val="00135326"/>
    <w:rsid w:val="00136C72"/>
    <w:rsid w:val="001679A4"/>
    <w:rsid w:val="00185C8E"/>
    <w:rsid w:val="001F0553"/>
    <w:rsid w:val="00206A9A"/>
    <w:rsid w:val="00206EBF"/>
    <w:rsid w:val="00221D4C"/>
    <w:rsid w:val="00241899"/>
    <w:rsid w:val="00246D2F"/>
    <w:rsid w:val="002534FA"/>
    <w:rsid w:val="0025754C"/>
    <w:rsid w:val="002A4B82"/>
    <w:rsid w:val="002A512E"/>
    <w:rsid w:val="002B0FB8"/>
    <w:rsid w:val="002B6337"/>
    <w:rsid w:val="002D5C11"/>
    <w:rsid w:val="002E5ED6"/>
    <w:rsid w:val="00324C4E"/>
    <w:rsid w:val="003344A0"/>
    <w:rsid w:val="00335201"/>
    <w:rsid w:val="0034787F"/>
    <w:rsid w:val="00372A07"/>
    <w:rsid w:val="00374388"/>
    <w:rsid w:val="003B67EB"/>
    <w:rsid w:val="003E1A50"/>
    <w:rsid w:val="003F1CA7"/>
    <w:rsid w:val="004050FF"/>
    <w:rsid w:val="00411897"/>
    <w:rsid w:val="00425A7A"/>
    <w:rsid w:val="0045246B"/>
    <w:rsid w:val="00472AD6"/>
    <w:rsid w:val="004A2317"/>
    <w:rsid w:val="004A6310"/>
    <w:rsid w:val="004B4FCD"/>
    <w:rsid w:val="004E2B25"/>
    <w:rsid w:val="004F5FBD"/>
    <w:rsid w:val="0050077F"/>
    <w:rsid w:val="005039E5"/>
    <w:rsid w:val="0055642E"/>
    <w:rsid w:val="0058000F"/>
    <w:rsid w:val="005A5B94"/>
    <w:rsid w:val="005B1109"/>
    <w:rsid w:val="005D233E"/>
    <w:rsid w:val="005F2BED"/>
    <w:rsid w:val="00613964"/>
    <w:rsid w:val="00630073"/>
    <w:rsid w:val="006366E8"/>
    <w:rsid w:val="006563E4"/>
    <w:rsid w:val="00657003"/>
    <w:rsid w:val="0066176A"/>
    <w:rsid w:val="00674F33"/>
    <w:rsid w:val="00686372"/>
    <w:rsid w:val="006B6CED"/>
    <w:rsid w:val="006D542A"/>
    <w:rsid w:val="006E04B0"/>
    <w:rsid w:val="007058CA"/>
    <w:rsid w:val="007115EA"/>
    <w:rsid w:val="00725FD7"/>
    <w:rsid w:val="00760713"/>
    <w:rsid w:val="007672B3"/>
    <w:rsid w:val="007678C8"/>
    <w:rsid w:val="007707EF"/>
    <w:rsid w:val="007A0554"/>
    <w:rsid w:val="007A255A"/>
    <w:rsid w:val="007A5C6A"/>
    <w:rsid w:val="007B09BD"/>
    <w:rsid w:val="007C506F"/>
    <w:rsid w:val="007D588D"/>
    <w:rsid w:val="00820F57"/>
    <w:rsid w:val="00831D68"/>
    <w:rsid w:val="008621EE"/>
    <w:rsid w:val="008A0AA3"/>
    <w:rsid w:val="008A5A9C"/>
    <w:rsid w:val="008B7096"/>
    <w:rsid w:val="00933094"/>
    <w:rsid w:val="00952AE2"/>
    <w:rsid w:val="00956A4E"/>
    <w:rsid w:val="00964861"/>
    <w:rsid w:val="00976FA2"/>
    <w:rsid w:val="00985CD4"/>
    <w:rsid w:val="009E2172"/>
    <w:rsid w:val="00A07145"/>
    <w:rsid w:val="00A21EDE"/>
    <w:rsid w:val="00A22921"/>
    <w:rsid w:val="00A53938"/>
    <w:rsid w:val="00A570E6"/>
    <w:rsid w:val="00A63263"/>
    <w:rsid w:val="00A84FD2"/>
    <w:rsid w:val="00A868CD"/>
    <w:rsid w:val="00A95C90"/>
    <w:rsid w:val="00AA4ABF"/>
    <w:rsid w:val="00AB0591"/>
    <w:rsid w:val="00AC7477"/>
    <w:rsid w:val="00AC778A"/>
    <w:rsid w:val="00B00313"/>
    <w:rsid w:val="00B13E0A"/>
    <w:rsid w:val="00B637D0"/>
    <w:rsid w:val="00B67873"/>
    <w:rsid w:val="00B71A42"/>
    <w:rsid w:val="00B81A50"/>
    <w:rsid w:val="00B84306"/>
    <w:rsid w:val="00B84A93"/>
    <w:rsid w:val="00B86304"/>
    <w:rsid w:val="00B863B5"/>
    <w:rsid w:val="00BB0B23"/>
    <w:rsid w:val="00BB39A9"/>
    <w:rsid w:val="00BB3A60"/>
    <w:rsid w:val="00BD7E07"/>
    <w:rsid w:val="00C07B0C"/>
    <w:rsid w:val="00C23A0F"/>
    <w:rsid w:val="00C23FE3"/>
    <w:rsid w:val="00C30FBD"/>
    <w:rsid w:val="00C327EE"/>
    <w:rsid w:val="00C44DE7"/>
    <w:rsid w:val="00C51DF9"/>
    <w:rsid w:val="00C526BF"/>
    <w:rsid w:val="00C60EDF"/>
    <w:rsid w:val="00C642D0"/>
    <w:rsid w:val="00C672D4"/>
    <w:rsid w:val="00C838FC"/>
    <w:rsid w:val="00C94D1B"/>
    <w:rsid w:val="00CB5E65"/>
    <w:rsid w:val="00CD0BA5"/>
    <w:rsid w:val="00CF7A34"/>
    <w:rsid w:val="00D26AA1"/>
    <w:rsid w:val="00D62AD6"/>
    <w:rsid w:val="00D677BB"/>
    <w:rsid w:val="00D71214"/>
    <w:rsid w:val="00D73D31"/>
    <w:rsid w:val="00D77B1E"/>
    <w:rsid w:val="00D80A1D"/>
    <w:rsid w:val="00D80CA0"/>
    <w:rsid w:val="00DE1AB6"/>
    <w:rsid w:val="00E05CF4"/>
    <w:rsid w:val="00E2015F"/>
    <w:rsid w:val="00E20384"/>
    <w:rsid w:val="00E2440F"/>
    <w:rsid w:val="00E327CA"/>
    <w:rsid w:val="00E37DF5"/>
    <w:rsid w:val="00E42243"/>
    <w:rsid w:val="00E60A94"/>
    <w:rsid w:val="00E70AEE"/>
    <w:rsid w:val="00E84543"/>
    <w:rsid w:val="00EA4058"/>
    <w:rsid w:val="00ED464B"/>
    <w:rsid w:val="00EE096A"/>
    <w:rsid w:val="00EE17FD"/>
    <w:rsid w:val="00F1698F"/>
    <w:rsid w:val="00F25CB0"/>
    <w:rsid w:val="00F523D6"/>
    <w:rsid w:val="00F610C3"/>
    <w:rsid w:val="00F920B6"/>
    <w:rsid w:val="00FA5D19"/>
    <w:rsid w:val="00FB534B"/>
    <w:rsid w:val="00FB63A3"/>
    <w:rsid w:val="00FC0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8A0FAAB-356A-4B05-81DD-B7CEE24A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B94"/>
    <w:rPr>
      <w:sz w:val="24"/>
    </w:rPr>
  </w:style>
  <w:style w:type="paragraph" w:styleId="Heading1">
    <w:name w:val="heading 1"/>
    <w:basedOn w:val="Normal"/>
    <w:next w:val="Normal"/>
    <w:link w:val="Heading1Char"/>
    <w:qFormat/>
    <w:rsid w:val="007A055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GPLANBasic">
    <w:name w:val="SIGPLAN Basic"/>
    <w:link w:val="SIGPLANBasicChar"/>
    <w:rsid w:val="0045246B"/>
    <w:pPr>
      <w:spacing w:line="240" w:lineRule="exact"/>
    </w:pPr>
    <w:rPr>
      <w:lang w:val="en-GB"/>
    </w:rPr>
  </w:style>
  <w:style w:type="paragraph" w:customStyle="1" w:styleId="SIGPLANSectionheading">
    <w:name w:val="SIGPLAN Section heading"/>
    <w:basedOn w:val="SIGPLANBasic"/>
    <w:next w:val="SIGPLANParagraph1"/>
    <w:link w:val="SIGPLANSectionheadingChar"/>
    <w:rsid w:val="00C51DF9"/>
    <w:pPr>
      <w:keepNext/>
      <w:suppressAutoHyphens/>
      <w:spacing w:before="120" w:after="100" w:line="280" w:lineRule="exact"/>
      <w:outlineLvl w:val="0"/>
    </w:pPr>
    <w:rPr>
      <w:b/>
      <w:sz w:val="24"/>
    </w:rPr>
  </w:style>
  <w:style w:type="paragraph" w:customStyle="1" w:styleId="SIGPLANAcknowledgmentsheading">
    <w:name w:val="SIGPLAN Acknowledgments heading"/>
    <w:basedOn w:val="SIGPLANSectionheading"/>
    <w:next w:val="Normal"/>
    <w:link w:val="SIGPLANAcknowledgmentsheadingChar"/>
    <w:rsid w:val="0045246B"/>
    <w:pPr>
      <w:numPr>
        <w:numId w:val="3"/>
      </w:numPr>
    </w:pPr>
  </w:style>
  <w:style w:type="paragraph" w:customStyle="1" w:styleId="SIGPLANAbstractheading">
    <w:name w:val="SIGPLAN Abstract heading"/>
    <w:basedOn w:val="SIGPLANAcknowledgmentsheading"/>
    <w:next w:val="Normal"/>
    <w:link w:val="SIGPLANAbstractheadingChar"/>
    <w:rsid w:val="0045246B"/>
    <w:pPr>
      <w:numPr>
        <w:numId w:val="4"/>
      </w:numPr>
      <w:spacing w:before="0" w:line="240" w:lineRule="exact"/>
    </w:pPr>
  </w:style>
  <w:style w:type="paragraph" w:customStyle="1" w:styleId="SIGPLANAppendixheading">
    <w:name w:val="SIGPLAN Appendix heading"/>
    <w:basedOn w:val="SIGPLANSectionheading"/>
    <w:next w:val="Normal"/>
    <w:link w:val="SIGPLANAppendixheadingChar"/>
    <w:rsid w:val="0045246B"/>
    <w:pPr>
      <w:numPr>
        <w:numId w:val="5"/>
      </w:numPr>
    </w:pPr>
  </w:style>
  <w:style w:type="paragraph" w:customStyle="1" w:styleId="SIGPLANAuthorname">
    <w:name w:val="SIGPLAN Author name"/>
    <w:basedOn w:val="Normal"/>
    <w:next w:val="Normal"/>
    <w:rsid w:val="0045246B"/>
    <w:pPr>
      <w:suppressAutoHyphens/>
      <w:spacing w:after="20" w:line="340" w:lineRule="exact"/>
      <w:jc w:val="center"/>
    </w:pPr>
    <w:rPr>
      <w:sz w:val="28"/>
      <w:szCs w:val="22"/>
    </w:rPr>
  </w:style>
  <w:style w:type="paragraph" w:customStyle="1" w:styleId="SIGPLANAuthoraffiliation">
    <w:name w:val="SIGPLAN Author affiliation"/>
    <w:basedOn w:val="SIGPLANAuthorname"/>
    <w:next w:val="Normal"/>
    <w:rsid w:val="0045246B"/>
    <w:pPr>
      <w:spacing w:before="100" w:after="0" w:line="240" w:lineRule="exact"/>
      <w:contextualSpacing/>
    </w:pPr>
    <w:rPr>
      <w:sz w:val="20"/>
      <w:szCs w:val="18"/>
    </w:rPr>
  </w:style>
  <w:style w:type="paragraph" w:customStyle="1" w:styleId="SIGPLANAuthoremail">
    <w:name w:val="SIGPLAN Author email"/>
    <w:basedOn w:val="SIGPLANAuthoraffiliation"/>
    <w:next w:val="SIGPLANBasic"/>
    <w:rsid w:val="0045246B"/>
    <w:pPr>
      <w:spacing w:before="40"/>
      <w:contextualSpacing w:val="0"/>
    </w:pPr>
    <w:rPr>
      <w:rFonts w:ascii="Trebuchet MS" w:hAnsi="Trebuchet MS"/>
      <w:sz w:val="18"/>
    </w:rPr>
  </w:style>
  <w:style w:type="character" w:customStyle="1" w:styleId="SIGPLANCode">
    <w:name w:val="SIGPLAN Code"/>
    <w:rsid w:val="0045246B"/>
    <w:rPr>
      <w:rFonts w:ascii="Lucida Console" w:hAnsi="Lucida Console"/>
      <w:sz w:val="17"/>
    </w:rPr>
  </w:style>
  <w:style w:type="character" w:customStyle="1" w:styleId="SIGPLANComputer">
    <w:name w:val="SIGPLAN Computer"/>
    <w:rsid w:val="0045246B"/>
    <w:rPr>
      <w:rFonts w:ascii="Trebuchet MS" w:hAnsi="Trebuchet MS"/>
      <w:sz w:val="18"/>
    </w:rPr>
  </w:style>
  <w:style w:type="paragraph" w:customStyle="1" w:styleId="SIGPLANCopyrightnotice">
    <w:name w:val="SIGPLAN Copyright notice"/>
    <w:basedOn w:val="SIGPLANBasic"/>
    <w:rsid w:val="0045246B"/>
    <w:pPr>
      <w:suppressAutoHyphens/>
      <w:spacing w:line="160" w:lineRule="exact"/>
      <w:jc w:val="both"/>
    </w:pPr>
    <w:rPr>
      <w:sz w:val="14"/>
    </w:rPr>
  </w:style>
  <w:style w:type="character" w:customStyle="1" w:styleId="SIGPLANEmphasize">
    <w:name w:val="SIGPLAN Emphasize"/>
    <w:rsid w:val="0045246B"/>
    <w:rPr>
      <w:i/>
    </w:rPr>
  </w:style>
  <w:style w:type="paragraph" w:customStyle="1" w:styleId="SIGPLANParagraph1">
    <w:name w:val="SIGPLAN Paragraph 1"/>
    <w:basedOn w:val="SIGPLANBasic"/>
    <w:next w:val="SIGPLANParagraph"/>
    <w:link w:val="SIGPLANParagraph1Char"/>
    <w:rsid w:val="0045246B"/>
    <w:pPr>
      <w:jc w:val="both"/>
    </w:pPr>
  </w:style>
  <w:style w:type="paragraph" w:customStyle="1" w:styleId="SIGPLANEnunciation">
    <w:name w:val="SIGPLAN Enunciation"/>
    <w:basedOn w:val="SIGPLANParagraph1"/>
    <w:next w:val="SIGPLANParagraph1"/>
    <w:rsid w:val="0045246B"/>
    <w:pPr>
      <w:spacing w:before="140" w:after="140"/>
    </w:pPr>
  </w:style>
  <w:style w:type="character" w:customStyle="1" w:styleId="SIGPLANEnunciationcaption">
    <w:name w:val="SIGPLAN Enunciation caption"/>
    <w:rsid w:val="0045246B"/>
    <w:rPr>
      <w:smallCaps/>
    </w:rPr>
  </w:style>
  <w:style w:type="paragraph" w:customStyle="1" w:styleId="SIGPLANEquation">
    <w:name w:val="SIGPLAN Equation"/>
    <w:basedOn w:val="SIGPLANParagraph1"/>
    <w:next w:val="SIGPLANParagraph1"/>
    <w:rsid w:val="0045246B"/>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45246B"/>
    <w:pPr>
      <w:jc w:val="right"/>
    </w:pPr>
  </w:style>
  <w:style w:type="paragraph" w:customStyle="1" w:styleId="SIGPLANFigurecaption">
    <w:name w:val="SIGPLAN Figure caption"/>
    <w:basedOn w:val="SIGPLANParagraph1"/>
    <w:rsid w:val="0045246B"/>
    <w:pPr>
      <w:spacing w:before="20"/>
      <w:jc w:val="left"/>
    </w:pPr>
  </w:style>
  <w:style w:type="numbering" w:customStyle="1" w:styleId="SIGPLANListbullet">
    <w:name w:val="SIGPLAN List bullet"/>
    <w:basedOn w:val="NoList"/>
    <w:rsid w:val="0045246B"/>
    <w:pPr>
      <w:numPr>
        <w:numId w:val="6"/>
      </w:numPr>
    </w:pPr>
  </w:style>
  <w:style w:type="paragraph" w:customStyle="1" w:styleId="SIGPLANListparagraph">
    <w:name w:val="SIGPLAN List paragraph"/>
    <w:basedOn w:val="SIGPLANParagraph1"/>
    <w:rsid w:val="0045246B"/>
    <w:pPr>
      <w:spacing w:before="80" w:after="80"/>
      <w:ind w:left="260"/>
    </w:pPr>
  </w:style>
  <w:style w:type="paragraph" w:customStyle="1" w:styleId="SIGPLANListitem">
    <w:name w:val="SIGPLAN List item"/>
    <w:basedOn w:val="SIGPLANListparagraph"/>
    <w:rsid w:val="0045246B"/>
    <w:pPr>
      <w:ind w:left="0"/>
    </w:pPr>
  </w:style>
  <w:style w:type="numbering" w:customStyle="1" w:styleId="SIGPLANListletter">
    <w:name w:val="SIGPLAN List letter"/>
    <w:basedOn w:val="NoList"/>
    <w:rsid w:val="0045246B"/>
    <w:pPr>
      <w:numPr>
        <w:numId w:val="7"/>
      </w:numPr>
    </w:pPr>
  </w:style>
  <w:style w:type="numbering" w:customStyle="1" w:styleId="SIGPLANListnumber">
    <w:name w:val="SIGPLAN List number"/>
    <w:basedOn w:val="NoList"/>
    <w:rsid w:val="0045246B"/>
    <w:pPr>
      <w:numPr>
        <w:numId w:val="8"/>
      </w:numPr>
    </w:pPr>
  </w:style>
  <w:style w:type="paragraph" w:customStyle="1" w:styleId="SIGPLANParagraph">
    <w:name w:val="SIGPLAN Paragraph"/>
    <w:basedOn w:val="SIGPLANParagraph1"/>
    <w:link w:val="SIGPLANParagraphChar"/>
    <w:rsid w:val="0045246B"/>
    <w:pPr>
      <w:ind w:firstLine="240"/>
    </w:pPr>
  </w:style>
  <w:style w:type="character" w:customStyle="1" w:styleId="SIGPLANParagraphheading">
    <w:name w:val="SIGPLAN Paragraph heading"/>
    <w:rsid w:val="0045246B"/>
    <w:rPr>
      <w:b/>
      <w:i/>
    </w:rPr>
  </w:style>
  <w:style w:type="paragraph" w:customStyle="1" w:styleId="SIGPLANParagraphSubparagraphheading">
    <w:name w:val="SIGPLAN Paragraph/Subparagraph heading"/>
    <w:basedOn w:val="SIGPLANParagraph1"/>
    <w:next w:val="SIGPLANParagraph"/>
    <w:rsid w:val="0045246B"/>
    <w:pPr>
      <w:spacing w:before="140"/>
      <w:outlineLvl w:val="3"/>
    </w:pPr>
  </w:style>
  <w:style w:type="paragraph" w:customStyle="1" w:styleId="SIGPLANReference">
    <w:name w:val="SIGPLAN Reference"/>
    <w:basedOn w:val="SIGPLANParagraph1"/>
    <w:link w:val="SIGPLANReferenceChar"/>
    <w:rsid w:val="0045246B"/>
    <w:pPr>
      <w:spacing w:after="80" w:line="220" w:lineRule="exact"/>
      <w:ind w:left="340" w:hanging="340"/>
    </w:pPr>
  </w:style>
  <w:style w:type="paragraph" w:customStyle="1" w:styleId="SIGPLANReferencesheading">
    <w:name w:val="SIGPLAN References heading"/>
    <w:basedOn w:val="SIGPLANAcknowledgmentsheading"/>
    <w:next w:val="SIGPLANReference"/>
    <w:rsid w:val="0045246B"/>
    <w:pPr>
      <w:numPr>
        <w:numId w:val="9"/>
      </w:numPr>
    </w:pPr>
  </w:style>
  <w:style w:type="character" w:customStyle="1" w:styleId="SIGPLANSubparagraphheading">
    <w:name w:val="SIGPLAN Subparagraph heading"/>
    <w:rsid w:val="0045246B"/>
    <w:rPr>
      <w:i/>
    </w:rPr>
  </w:style>
  <w:style w:type="paragraph" w:customStyle="1" w:styleId="SIGPLANSubsectionheading">
    <w:name w:val="SIGPLAN Subsection heading"/>
    <w:basedOn w:val="SIGPLANSectionheading"/>
    <w:next w:val="SIGPLANParagraph1"/>
    <w:rsid w:val="00C51DF9"/>
    <w:pPr>
      <w:numPr>
        <w:ilvl w:val="1"/>
        <w:numId w:val="2"/>
      </w:numPr>
      <w:spacing w:before="180" w:line="240" w:lineRule="exact"/>
      <w:outlineLvl w:val="1"/>
    </w:pPr>
    <w:rPr>
      <w:sz w:val="20"/>
    </w:rPr>
  </w:style>
  <w:style w:type="paragraph" w:customStyle="1" w:styleId="SIGPLANSub-subsectionheading">
    <w:name w:val="SIGPLAN Sub-subsection heading"/>
    <w:basedOn w:val="SIGPLANSubsectionheading"/>
    <w:next w:val="SIGPLANParagraph1"/>
    <w:rsid w:val="00C51DF9"/>
    <w:pPr>
      <w:numPr>
        <w:ilvl w:val="2"/>
      </w:numPr>
      <w:outlineLvl w:val="2"/>
    </w:pPr>
  </w:style>
  <w:style w:type="paragraph" w:customStyle="1" w:styleId="SIGPLANTitle">
    <w:name w:val="SIGPLAN Title"/>
    <w:basedOn w:val="SIGPLANBasic"/>
    <w:rsid w:val="0045246B"/>
    <w:pPr>
      <w:suppressAutoHyphens/>
      <w:spacing w:line="400" w:lineRule="exact"/>
      <w:jc w:val="center"/>
    </w:pPr>
    <w:rPr>
      <w:b/>
      <w:sz w:val="36"/>
    </w:rPr>
  </w:style>
  <w:style w:type="paragraph" w:customStyle="1" w:styleId="SIGPLANSubtitle">
    <w:name w:val="SIGPLAN Subtitle"/>
    <w:basedOn w:val="SIGPLANTitle"/>
    <w:next w:val="SIGPLANBasic"/>
    <w:rsid w:val="0045246B"/>
    <w:pPr>
      <w:spacing w:before="120" w:line="320" w:lineRule="exact"/>
    </w:pPr>
    <w:rPr>
      <w:sz w:val="28"/>
    </w:rPr>
  </w:style>
  <w:style w:type="paragraph" w:styleId="FootnoteText">
    <w:name w:val="footnote text"/>
    <w:basedOn w:val="Normal"/>
    <w:semiHidden/>
    <w:rsid w:val="005A5B94"/>
    <w:pPr>
      <w:spacing w:after="60" w:line="190" w:lineRule="exact"/>
      <w:jc w:val="both"/>
    </w:pPr>
    <w:rPr>
      <w:sz w:val="16"/>
    </w:rPr>
  </w:style>
  <w:style w:type="character" w:styleId="FootnoteReference">
    <w:name w:val="footnote reference"/>
    <w:semiHidden/>
    <w:rsid w:val="005A5B94"/>
    <w:rPr>
      <w:rFonts w:ascii="Times New Roman" w:hAnsi="Times New Roman"/>
      <w:sz w:val="18"/>
      <w:vertAlign w:val="superscript"/>
    </w:rPr>
  </w:style>
  <w:style w:type="paragraph" w:styleId="Footer">
    <w:name w:val="footer"/>
    <w:basedOn w:val="Normal"/>
    <w:semiHidden/>
    <w:rsid w:val="005A5B94"/>
    <w:pPr>
      <w:tabs>
        <w:tab w:val="center" w:pos="4320"/>
        <w:tab w:val="right" w:pos="8640"/>
      </w:tabs>
    </w:pPr>
  </w:style>
  <w:style w:type="paragraph" w:customStyle="1" w:styleId="SIGPLANTablecaption">
    <w:name w:val="SIGPLAN Table caption"/>
    <w:basedOn w:val="SIGPLANFigurecaption"/>
    <w:rsid w:val="00A22921"/>
    <w:pPr>
      <w:spacing w:before="0" w:after="20"/>
    </w:pPr>
  </w:style>
  <w:style w:type="table" w:styleId="TableGrid">
    <w:name w:val="Table Grid"/>
    <w:basedOn w:val="TableNormal"/>
    <w:semiHidden/>
    <w:rsid w:val="00A22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GPLANListing">
    <w:name w:val="SIGPLAN Listing"/>
    <w:basedOn w:val="SIGPLANBasic"/>
    <w:qFormat/>
    <w:rsid w:val="00933094"/>
    <w:pPr>
      <w:spacing w:before="60" w:after="60" w:line="220" w:lineRule="exact"/>
      <w:contextualSpacing/>
    </w:pPr>
    <w:rPr>
      <w:rFonts w:ascii="Consolas" w:hAnsi="Consolas" w:cs="Consolas"/>
      <w:sz w:val="16"/>
      <w:szCs w:val="16"/>
    </w:rPr>
  </w:style>
  <w:style w:type="paragraph" w:styleId="Header">
    <w:name w:val="header"/>
    <w:basedOn w:val="Normal"/>
    <w:link w:val="HeaderChar"/>
    <w:rsid w:val="00F920B6"/>
    <w:pPr>
      <w:tabs>
        <w:tab w:val="center" w:pos="4320"/>
        <w:tab w:val="right" w:pos="8640"/>
      </w:tabs>
    </w:pPr>
  </w:style>
  <w:style w:type="character" w:customStyle="1" w:styleId="HeaderChar">
    <w:name w:val="Header Char"/>
    <w:link w:val="Header"/>
    <w:rsid w:val="00F920B6"/>
    <w:rPr>
      <w:sz w:val="24"/>
      <w:lang w:val="en-US"/>
    </w:rPr>
  </w:style>
  <w:style w:type="paragraph" w:customStyle="1" w:styleId="Heading">
    <w:name w:val="Heading"/>
    <w:basedOn w:val="SIGPLANSectionheading"/>
    <w:link w:val="HeadingChar"/>
    <w:qFormat/>
    <w:rsid w:val="00E37DF5"/>
    <w:pPr>
      <w:numPr>
        <w:numId w:val="2"/>
      </w:numPr>
    </w:pPr>
    <w:rPr>
      <w:noProof/>
    </w:rPr>
  </w:style>
  <w:style w:type="paragraph" w:customStyle="1" w:styleId="Appendix">
    <w:name w:val="Appendix"/>
    <w:basedOn w:val="SIGPLANAppendixheading"/>
    <w:link w:val="AppendixChar"/>
    <w:qFormat/>
    <w:rsid w:val="00E37DF5"/>
  </w:style>
  <w:style w:type="character" w:customStyle="1" w:styleId="SIGPLANBasicChar">
    <w:name w:val="SIGPLAN Basic Char"/>
    <w:basedOn w:val="DefaultParagraphFont"/>
    <w:link w:val="SIGPLANBasic"/>
    <w:rsid w:val="00E37DF5"/>
    <w:rPr>
      <w:lang w:val="en-GB"/>
    </w:rPr>
  </w:style>
  <w:style w:type="character" w:customStyle="1" w:styleId="SIGPLANSectionheadingChar">
    <w:name w:val="SIGPLAN Section heading Char"/>
    <w:basedOn w:val="SIGPLANBasicChar"/>
    <w:link w:val="SIGPLANSectionheading"/>
    <w:rsid w:val="00E37DF5"/>
    <w:rPr>
      <w:b/>
      <w:sz w:val="24"/>
      <w:lang w:val="en-GB"/>
    </w:rPr>
  </w:style>
  <w:style w:type="character" w:customStyle="1" w:styleId="HeadingChar">
    <w:name w:val="Heading Char"/>
    <w:basedOn w:val="SIGPLANSectionheadingChar"/>
    <w:link w:val="Heading"/>
    <w:rsid w:val="00E37DF5"/>
    <w:rPr>
      <w:b/>
      <w:noProof/>
      <w:sz w:val="24"/>
      <w:lang w:val="en-GB"/>
    </w:rPr>
  </w:style>
  <w:style w:type="paragraph" w:customStyle="1" w:styleId="References">
    <w:name w:val="References"/>
    <w:basedOn w:val="Appendix"/>
    <w:link w:val="ReferencesChar"/>
    <w:qFormat/>
    <w:rsid w:val="00E37DF5"/>
    <w:pPr>
      <w:numPr>
        <w:numId w:val="0"/>
      </w:numPr>
    </w:pPr>
  </w:style>
  <w:style w:type="character" w:customStyle="1" w:styleId="SIGPLANAppendixheadingChar">
    <w:name w:val="SIGPLAN Appendix heading Char"/>
    <w:basedOn w:val="SIGPLANSectionheadingChar"/>
    <w:link w:val="SIGPLANAppendixheading"/>
    <w:rsid w:val="00E37DF5"/>
    <w:rPr>
      <w:b/>
      <w:sz w:val="24"/>
      <w:lang w:val="en-GB"/>
    </w:rPr>
  </w:style>
  <w:style w:type="character" w:customStyle="1" w:styleId="AppendixChar">
    <w:name w:val="Appendix Char"/>
    <w:basedOn w:val="SIGPLANAppendixheadingChar"/>
    <w:link w:val="Appendix"/>
    <w:rsid w:val="00E37DF5"/>
    <w:rPr>
      <w:b/>
      <w:sz w:val="24"/>
      <w:lang w:val="en-GB"/>
    </w:rPr>
  </w:style>
  <w:style w:type="paragraph" w:customStyle="1" w:styleId="Abstract">
    <w:name w:val="Abstract"/>
    <w:basedOn w:val="SIGPLANAbstractheading"/>
    <w:link w:val="AbstractChar"/>
    <w:qFormat/>
    <w:rsid w:val="00372A07"/>
  </w:style>
  <w:style w:type="character" w:customStyle="1" w:styleId="ReferencesChar">
    <w:name w:val="References Char"/>
    <w:basedOn w:val="AppendixChar"/>
    <w:link w:val="References"/>
    <w:rsid w:val="00E37DF5"/>
    <w:rPr>
      <w:b/>
      <w:sz w:val="24"/>
      <w:lang w:val="en-GB"/>
    </w:rPr>
  </w:style>
  <w:style w:type="paragraph" w:customStyle="1" w:styleId="Paragraph">
    <w:name w:val="Paragraph"/>
    <w:basedOn w:val="SIGPLANParagraph"/>
    <w:link w:val="ParagraphChar"/>
    <w:qFormat/>
    <w:rsid w:val="00372A07"/>
  </w:style>
  <w:style w:type="character" w:customStyle="1" w:styleId="SIGPLANAcknowledgmentsheadingChar">
    <w:name w:val="SIGPLAN Acknowledgments heading Char"/>
    <w:basedOn w:val="SIGPLANSectionheadingChar"/>
    <w:link w:val="SIGPLANAcknowledgmentsheading"/>
    <w:rsid w:val="00372A07"/>
    <w:rPr>
      <w:b/>
      <w:sz w:val="24"/>
      <w:lang w:val="en-GB"/>
    </w:rPr>
  </w:style>
  <w:style w:type="character" w:customStyle="1" w:styleId="SIGPLANAbstractheadingChar">
    <w:name w:val="SIGPLAN Abstract heading Char"/>
    <w:basedOn w:val="SIGPLANAcknowledgmentsheadingChar"/>
    <w:link w:val="SIGPLANAbstractheading"/>
    <w:rsid w:val="00372A07"/>
    <w:rPr>
      <w:b/>
      <w:sz w:val="24"/>
      <w:lang w:val="en-GB"/>
    </w:rPr>
  </w:style>
  <w:style w:type="character" w:customStyle="1" w:styleId="AbstractChar">
    <w:name w:val="Abstract Char"/>
    <w:basedOn w:val="SIGPLANAbstractheadingChar"/>
    <w:link w:val="Abstract"/>
    <w:rsid w:val="00372A07"/>
    <w:rPr>
      <w:b/>
      <w:sz w:val="24"/>
      <w:lang w:val="en-GB"/>
    </w:rPr>
  </w:style>
  <w:style w:type="paragraph" w:customStyle="1" w:styleId="ReferenceEntry">
    <w:name w:val="Reference Entry"/>
    <w:basedOn w:val="SIGPLANReference"/>
    <w:link w:val="ReferenceEntryChar"/>
    <w:qFormat/>
    <w:rsid w:val="000D3661"/>
  </w:style>
  <w:style w:type="character" w:customStyle="1" w:styleId="SIGPLANParagraph1Char">
    <w:name w:val="SIGPLAN Paragraph 1 Char"/>
    <w:basedOn w:val="SIGPLANBasicChar"/>
    <w:link w:val="SIGPLANParagraph1"/>
    <w:rsid w:val="00372A07"/>
    <w:rPr>
      <w:lang w:val="en-GB"/>
    </w:rPr>
  </w:style>
  <w:style w:type="character" w:customStyle="1" w:styleId="SIGPLANParagraphChar">
    <w:name w:val="SIGPLAN Paragraph Char"/>
    <w:basedOn w:val="SIGPLANParagraph1Char"/>
    <w:link w:val="SIGPLANParagraph"/>
    <w:rsid w:val="00372A07"/>
    <w:rPr>
      <w:lang w:val="en-GB"/>
    </w:rPr>
  </w:style>
  <w:style w:type="character" w:customStyle="1" w:styleId="ParagraphChar">
    <w:name w:val="Paragraph Char"/>
    <w:basedOn w:val="SIGPLANParagraphChar"/>
    <w:link w:val="Paragraph"/>
    <w:rsid w:val="00372A07"/>
    <w:rPr>
      <w:lang w:val="en-GB"/>
    </w:rPr>
  </w:style>
  <w:style w:type="character" w:customStyle="1" w:styleId="SIGPLANReferenceChar">
    <w:name w:val="SIGPLAN Reference Char"/>
    <w:basedOn w:val="SIGPLANParagraph1Char"/>
    <w:link w:val="SIGPLANReference"/>
    <w:rsid w:val="000D3661"/>
    <w:rPr>
      <w:lang w:val="en-GB"/>
    </w:rPr>
  </w:style>
  <w:style w:type="character" w:customStyle="1" w:styleId="ReferenceEntryChar">
    <w:name w:val="Reference Entry Char"/>
    <w:basedOn w:val="SIGPLANReferenceChar"/>
    <w:link w:val="ReferenceEntry"/>
    <w:rsid w:val="000D3661"/>
    <w:rPr>
      <w:lang w:val="en-GB"/>
    </w:rPr>
  </w:style>
  <w:style w:type="paragraph" w:customStyle="1" w:styleId="Code">
    <w:name w:val="Code"/>
    <w:basedOn w:val="Unindented"/>
    <w:link w:val="CodeChar"/>
    <w:qFormat/>
    <w:rsid w:val="00674F33"/>
    <w:pPr>
      <w:spacing w:before="120" w:after="120" w:line="240" w:lineRule="auto"/>
      <w:ind w:left="144"/>
      <w:jc w:val="left"/>
    </w:pPr>
    <w:rPr>
      <w:rFonts w:ascii="APL385 Unicode" w:hAnsi="APL385 Unicode"/>
      <w:sz w:val="18"/>
      <w:szCs w:val="18"/>
    </w:rPr>
  </w:style>
  <w:style w:type="paragraph" w:styleId="HTMLPreformatted">
    <w:name w:val="HTML Preformatted"/>
    <w:basedOn w:val="Normal"/>
    <w:link w:val="HTMLPreformattedChar"/>
    <w:uiPriority w:val="99"/>
    <w:unhideWhenUsed/>
    <w:rsid w:val="00206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CodeChar">
    <w:name w:val="Code Char"/>
    <w:basedOn w:val="SIGPLANParagraph1Char"/>
    <w:link w:val="Code"/>
    <w:rsid w:val="00674F33"/>
    <w:rPr>
      <w:rFonts w:ascii="APL385 Unicode" w:hAnsi="APL385 Unicode"/>
      <w:sz w:val="18"/>
      <w:szCs w:val="18"/>
      <w:lang w:val="en-GB"/>
    </w:rPr>
  </w:style>
  <w:style w:type="character" w:customStyle="1" w:styleId="HTMLPreformattedChar">
    <w:name w:val="HTML Preformatted Char"/>
    <w:basedOn w:val="DefaultParagraphFont"/>
    <w:link w:val="HTMLPreformatted"/>
    <w:uiPriority w:val="99"/>
    <w:rsid w:val="00206EBF"/>
    <w:rPr>
      <w:rFonts w:ascii="Courier New" w:hAnsi="Courier New" w:cs="Courier New"/>
    </w:rPr>
  </w:style>
  <w:style w:type="paragraph" w:customStyle="1" w:styleId="Unindented">
    <w:name w:val="Unindented"/>
    <w:basedOn w:val="Paragraph"/>
    <w:link w:val="UnindentedChar"/>
    <w:qFormat/>
    <w:rsid w:val="0055642E"/>
    <w:pPr>
      <w:ind w:firstLine="0"/>
    </w:pPr>
  </w:style>
  <w:style w:type="table" w:styleId="PlainTable3">
    <w:name w:val="Plain Table 3"/>
    <w:basedOn w:val="TableNormal"/>
    <w:uiPriority w:val="43"/>
    <w:rsid w:val="0055642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indentedChar">
    <w:name w:val="Unindented Char"/>
    <w:basedOn w:val="ParagraphChar"/>
    <w:link w:val="Unindented"/>
    <w:rsid w:val="0055642E"/>
    <w:rPr>
      <w:lang w:val="en-GB"/>
    </w:rPr>
  </w:style>
  <w:style w:type="paragraph" w:styleId="Caption">
    <w:name w:val="caption"/>
    <w:basedOn w:val="Normal"/>
    <w:next w:val="Normal"/>
    <w:unhideWhenUsed/>
    <w:qFormat/>
    <w:rsid w:val="00657003"/>
    <w:pPr>
      <w:spacing w:after="200"/>
    </w:pPr>
    <w:rPr>
      <w:i/>
      <w:iCs/>
      <w:color w:val="44546A" w:themeColor="text2"/>
      <w:sz w:val="18"/>
      <w:szCs w:val="18"/>
    </w:rPr>
  </w:style>
  <w:style w:type="character" w:customStyle="1" w:styleId="Heading1Char">
    <w:name w:val="Heading 1 Char"/>
    <w:basedOn w:val="DefaultParagraphFont"/>
    <w:link w:val="Heading1"/>
    <w:rsid w:val="007A0554"/>
    <w:rPr>
      <w:rFonts w:asciiTheme="majorHAnsi" w:eastAsiaTheme="majorEastAsia" w:hAnsiTheme="majorHAnsi" w:cstheme="majorBidi"/>
      <w:color w:val="2E74B5" w:themeColor="accent1" w:themeShade="BF"/>
      <w:sz w:val="32"/>
      <w:szCs w:val="32"/>
    </w:rPr>
  </w:style>
  <w:style w:type="paragraph" w:customStyle="1" w:styleId="Snippet">
    <w:name w:val="Snippet"/>
    <w:basedOn w:val="Code"/>
    <w:link w:val="SnippetChar"/>
    <w:qFormat/>
    <w:rsid w:val="00B00313"/>
    <w:pPr>
      <w:spacing w:before="0" w:after="0"/>
      <w:ind w:left="0"/>
    </w:pPr>
    <w:rPr>
      <w:sz w:val="20"/>
      <w:szCs w:val="20"/>
    </w:rPr>
  </w:style>
  <w:style w:type="paragraph" w:styleId="BalloonText">
    <w:name w:val="Balloon Text"/>
    <w:basedOn w:val="Normal"/>
    <w:link w:val="BalloonTextChar"/>
    <w:rsid w:val="00AB0591"/>
    <w:rPr>
      <w:rFonts w:ascii="Segoe UI" w:hAnsi="Segoe UI" w:cs="Segoe UI"/>
      <w:sz w:val="18"/>
      <w:szCs w:val="18"/>
    </w:rPr>
  </w:style>
  <w:style w:type="character" w:customStyle="1" w:styleId="SnippetChar">
    <w:name w:val="Snippet Char"/>
    <w:basedOn w:val="CodeChar"/>
    <w:link w:val="Snippet"/>
    <w:rsid w:val="00B00313"/>
    <w:rPr>
      <w:rFonts w:ascii="APL385 Unicode" w:hAnsi="APL385 Unicode"/>
      <w:sz w:val="18"/>
      <w:szCs w:val="18"/>
      <w:lang w:val="en-GB"/>
    </w:rPr>
  </w:style>
  <w:style w:type="character" w:customStyle="1" w:styleId="BalloonTextChar">
    <w:name w:val="Balloon Text Char"/>
    <w:basedOn w:val="DefaultParagraphFont"/>
    <w:link w:val="BalloonText"/>
    <w:rsid w:val="00AB05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2032">
      <w:bodyDiv w:val="1"/>
      <w:marLeft w:val="0"/>
      <w:marRight w:val="0"/>
      <w:marTop w:val="0"/>
      <w:marBottom w:val="0"/>
      <w:divBdr>
        <w:top w:val="none" w:sz="0" w:space="0" w:color="auto"/>
        <w:left w:val="none" w:sz="0" w:space="0" w:color="auto"/>
        <w:bottom w:val="none" w:sz="0" w:space="0" w:color="auto"/>
        <w:right w:val="none" w:sz="0" w:space="0" w:color="auto"/>
      </w:divBdr>
    </w:div>
    <w:div w:id="18746891">
      <w:bodyDiv w:val="1"/>
      <w:marLeft w:val="0"/>
      <w:marRight w:val="0"/>
      <w:marTop w:val="0"/>
      <w:marBottom w:val="0"/>
      <w:divBdr>
        <w:top w:val="none" w:sz="0" w:space="0" w:color="auto"/>
        <w:left w:val="none" w:sz="0" w:space="0" w:color="auto"/>
        <w:bottom w:val="none" w:sz="0" w:space="0" w:color="auto"/>
        <w:right w:val="none" w:sz="0" w:space="0" w:color="auto"/>
      </w:divBdr>
    </w:div>
    <w:div w:id="102727217">
      <w:bodyDiv w:val="1"/>
      <w:marLeft w:val="0"/>
      <w:marRight w:val="0"/>
      <w:marTop w:val="0"/>
      <w:marBottom w:val="0"/>
      <w:divBdr>
        <w:top w:val="none" w:sz="0" w:space="0" w:color="auto"/>
        <w:left w:val="none" w:sz="0" w:space="0" w:color="auto"/>
        <w:bottom w:val="none" w:sz="0" w:space="0" w:color="auto"/>
        <w:right w:val="none" w:sz="0" w:space="0" w:color="auto"/>
      </w:divBdr>
    </w:div>
    <w:div w:id="117604335">
      <w:bodyDiv w:val="1"/>
      <w:marLeft w:val="0"/>
      <w:marRight w:val="0"/>
      <w:marTop w:val="0"/>
      <w:marBottom w:val="0"/>
      <w:divBdr>
        <w:top w:val="none" w:sz="0" w:space="0" w:color="auto"/>
        <w:left w:val="none" w:sz="0" w:space="0" w:color="auto"/>
        <w:bottom w:val="none" w:sz="0" w:space="0" w:color="auto"/>
        <w:right w:val="none" w:sz="0" w:space="0" w:color="auto"/>
      </w:divBdr>
    </w:div>
    <w:div w:id="122233852">
      <w:bodyDiv w:val="1"/>
      <w:marLeft w:val="0"/>
      <w:marRight w:val="0"/>
      <w:marTop w:val="0"/>
      <w:marBottom w:val="0"/>
      <w:divBdr>
        <w:top w:val="none" w:sz="0" w:space="0" w:color="auto"/>
        <w:left w:val="none" w:sz="0" w:space="0" w:color="auto"/>
        <w:bottom w:val="none" w:sz="0" w:space="0" w:color="auto"/>
        <w:right w:val="none" w:sz="0" w:space="0" w:color="auto"/>
      </w:divBdr>
    </w:div>
    <w:div w:id="239871977">
      <w:bodyDiv w:val="1"/>
      <w:marLeft w:val="0"/>
      <w:marRight w:val="0"/>
      <w:marTop w:val="0"/>
      <w:marBottom w:val="0"/>
      <w:divBdr>
        <w:top w:val="none" w:sz="0" w:space="0" w:color="auto"/>
        <w:left w:val="none" w:sz="0" w:space="0" w:color="auto"/>
        <w:bottom w:val="none" w:sz="0" w:space="0" w:color="auto"/>
        <w:right w:val="none" w:sz="0" w:space="0" w:color="auto"/>
      </w:divBdr>
    </w:div>
    <w:div w:id="385179028">
      <w:bodyDiv w:val="1"/>
      <w:marLeft w:val="0"/>
      <w:marRight w:val="0"/>
      <w:marTop w:val="0"/>
      <w:marBottom w:val="0"/>
      <w:divBdr>
        <w:top w:val="none" w:sz="0" w:space="0" w:color="auto"/>
        <w:left w:val="none" w:sz="0" w:space="0" w:color="auto"/>
        <w:bottom w:val="none" w:sz="0" w:space="0" w:color="auto"/>
        <w:right w:val="none" w:sz="0" w:space="0" w:color="auto"/>
      </w:divBdr>
    </w:div>
    <w:div w:id="399912085">
      <w:bodyDiv w:val="1"/>
      <w:marLeft w:val="0"/>
      <w:marRight w:val="0"/>
      <w:marTop w:val="0"/>
      <w:marBottom w:val="0"/>
      <w:divBdr>
        <w:top w:val="none" w:sz="0" w:space="0" w:color="auto"/>
        <w:left w:val="none" w:sz="0" w:space="0" w:color="auto"/>
        <w:bottom w:val="none" w:sz="0" w:space="0" w:color="auto"/>
        <w:right w:val="none" w:sz="0" w:space="0" w:color="auto"/>
      </w:divBdr>
    </w:div>
    <w:div w:id="407918562">
      <w:bodyDiv w:val="1"/>
      <w:marLeft w:val="0"/>
      <w:marRight w:val="0"/>
      <w:marTop w:val="0"/>
      <w:marBottom w:val="0"/>
      <w:divBdr>
        <w:top w:val="none" w:sz="0" w:space="0" w:color="auto"/>
        <w:left w:val="none" w:sz="0" w:space="0" w:color="auto"/>
        <w:bottom w:val="none" w:sz="0" w:space="0" w:color="auto"/>
        <w:right w:val="none" w:sz="0" w:space="0" w:color="auto"/>
      </w:divBdr>
    </w:div>
    <w:div w:id="538665750">
      <w:bodyDiv w:val="1"/>
      <w:marLeft w:val="0"/>
      <w:marRight w:val="0"/>
      <w:marTop w:val="0"/>
      <w:marBottom w:val="0"/>
      <w:divBdr>
        <w:top w:val="none" w:sz="0" w:space="0" w:color="auto"/>
        <w:left w:val="none" w:sz="0" w:space="0" w:color="auto"/>
        <w:bottom w:val="none" w:sz="0" w:space="0" w:color="auto"/>
        <w:right w:val="none" w:sz="0" w:space="0" w:color="auto"/>
      </w:divBdr>
    </w:div>
    <w:div w:id="552275191">
      <w:bodyDiv w:val="1"/>
      <w:marLeft w:val="0"/>
      <w:marRight w:val="0"/>
      <w:marTop w:val="0"/>
      <w:marBottom w:val="0"/>
      <w:divBdr>
        <w:top w:val="none" w:sz="0" w:space="0" w:color="auto"/>
        <w:left w:val="none" w:sz="0" w:space="0" w:color="auto"/>
        <w:bottom w:val="none" w:sz="0" w:space="0" w:color="auto"/>
        <w:right w:val="none" w:sz="0" w:space="0" w:color="auto"/>
      </w:divBdr>
    </w:div>
    <w:div w:id="554047704">
      <w:bodyDiv w:val="1"/>
      <w:marLeft w:val="0"/>
      <w:marRight w:val="0"/>
      <w:marTop w:val="0"/>
      <w:marBottom w:val="0"/>
      <w:divBdr>
        <w:top w:val="none" w:sz="0" w:space="0" w:color="auto"/>
        <w:left w:val="none" w:sz="0" w:space="0" w:color="auto"/>
        <w:bottom w:val="none" w:sz="0" w:space="0" w:color="auto"/>
        <w:right w:val="none" w:sz="0" w:space="0" w:color="auto"/>
      </w:divBdr>
    </w:div>
    <w:div w:id="609896361">
      <w:bodyDiv w:val="1"/>
      <w:marLeft w:val="0"/>
      <w:marRight w:val="0"/>
      <w:marTop w:val="0"/>
      <w:marBottom w:val="0"/>
      <w:divBdr>
        <w:top w:val="none" w:sz="0" w:space="0" w:color="auto"/>
        <w:left w:val="none" w:sz="0" w:space="0" w:color="auto"/>
        <w:bottom w:val="none" w:sz="0" w:space="0" w:color="auto"/>
        <w:right w:val="none" w:sz="0" w:space="0" w:color="auto"/>
      </w:divBdr>
    </w:div>
    <w:div w:id="637537598">
      <w:bodyDiv w:val="1"/>
      <w:marLeft w:val="0"/>
      <w:marRight w:val="0"/>
      <w:marTop w:val="0"/>
      <w:marBottom w:val="0"/>
      <w:divBdr>
        <w:top w:val="none" w:sz="0" w:space="0" w:color="auto"/>
        <w:left w:val="none" w:sz="0" w:space="0" w:color="auto"/>
        <w:bottom w:val="none" w:sz="0" w:space="0" w:color="auto"/>
        <w:right w:val="none" w:sz="0" w:space="0" w:color="auto"/>
      </w:divBdr>
    </w:div>
    <w:div w:id="662438627">
      <w:bodyDiv w:val="1"/>
      <w:marLeft w:val="0"/>
      <w:marRight w:val="0"/>
      <w:marTop w:val="0"/>
      <w:marBottom w:val="0"/>
      <w:divBdr>
        <w:top w:val="none" w:sz="0" w:space="0" w:color="auto"/>
        <w:left w:val="none" w:sz="0" w:space="0" w:color="auto"/>
        <w:bottom w:val="none" w:sz="0" w:space="0" w:color="auto"/>
        <w:right w:val="none" w:sz="0" w:space="0" w:color="auto"/>
      </w:divBdr>
    </w:div>
    <w:div w:id="689261407">
      <w:bodyDiv w:val="1"/>
      <w:marLeft w:val="0"/>
      <w:marRight w:val="0"/>
      <w:marTop w:val="0"/>
      <w:marBottom w:val="0"/>
      <w:divBdr>
        <w:top w:val="none" w:sz="0" w:space="0" w:color="auto"/>
        <w:left w:val="none" w:sz="0" w:space="0" w:color="auto"/>
        <w:bottom w:val="none" w:sz="0" w:space="0" w:color="auto"/>
        <w:right w:val="none" w:sz="0" w:space="0" w:color="auto"/>
      </w:divBdr>
    </w:div>
    <w:div w:id="707922435">
      <w:bodyDiv w:val="1"/>
      <w:marLeft w:val="0"/>
      <w:marRight w:val="0"/>
      <w:marTop w:val="0"/>
      <w:marBottom w:val="0"/>
      <w:divBdr>
        <w:top w:val="none" w:sz="0" w:space="0" w:color="auto"/>
        <w:left w:val="none" w:sz="0" w:space="0" w:color="auto"/>
        <w:bottom w:val="none" w:sz="0" w:space="0" w:color="auto"/>
        <w:right w:val="none" w:sz="0" w:space="0" w:color="auto"/>
      </w:divBdr>
    </w:div>
    <w:div w:id="728378093">
      <w:bodyDiv w:val="1"/>
      <w:marLeft w:val="0"/>
      <w:marRight w:val="0"/>
      <w:marTop w:val="0"/>
      <w:marBottom w:val="0"/>
      <w:divBdr>
        <w:top w:val="none" w:sz="0" w:space="0" w:color="auto"/>
        <w:left w:val="none" w:sz="0" w:space="0" w:color="auto"/>
        <w:bottom w:val="none" w:sz="0" w:space="0" w:color="auto"/>
        <w:right w:val="none" w:sz="0" w:space="0" w:color="auto"/>
      </w:divBdr>
    </w:div>
    <w:div w:id="821894475">
      <w:bodyDiv w:val="1"/>
      <w:marLeft w:val="0"/>
      <w:marRight w:val="0"/>
      <w:marTop w:val="0"/>
      <w:marBottom w:val="0"/>
      <w:divBdr>
        <w:top w:val="none" w:sz="0" w:space="0" w:color="auto"/>
        <w:left w:val="none" w:sz="0" w:space="0" w:color="auto"/>
        <w:bottom w:val="none" w:sz="0" w:space="0" w:color="auto"/>
        <w:right w:val="none" w:sz="0" w:space="0" w:color="auto"/>
      </w:divBdr>
    </w:div>
    <w:div w:id="875392431">
      <w:bodyDiv w:val="1"/>
      <w:marLeft w:val="0"/>
      <w:marRight w:val="0"/>
      <w:marTop w:val="0"/>
      <w:marBottom w:val="0"/>
      <w:divBdr>
        <w:top w:val="none" w:sz="0" w:space="0" w:color="auto"/>
        <w:left w:val="none" w:sz="0" w:space="0" w:color="auto"/>
        <w:bottom w:val="none" w:sz="0" w:space="0" w:color="auto"/>
        <w:right w:val="none" w:sz="0" w:space="0" w:color="auto"/>
      </w:divBdr>
    </w:div>
    <w:div w:id="914097121">
      <w:bodyDiv w:val="1"/>
      <w:marLeft w:val="0"/>
      <w:marRight w:val="0"/>
      <w:marTop w:val="0"/>
      <w:marBottom w:val="0"/>
      <w:divBdr>
        <w:top w:val="none" w:sz="0" w:space="0" w:color="auto"/>
        <w:left w:val="none" w:sz="0" w:space="0" w:color="auto"/>
        <w:bottom w:val="none" w:sz="0" w:space="0" w:color="auto"/>
        <w:right w:val="none" w:sz="0" w:space="0" w:color="auto"/>
      </w:divBdr>
    </w:div>
    <w:div w:id="930043851">
      <w:bodyDiv w:val="1"/>
      <w:marLeft w:val="0"/>
      <w:marRight w:val="0"/>
      <w:marTop w:val="0"/>
      <w:marBottom w:val="0"/>
      <w:divBdr>
        <w:top w:val="none" w:sz="0" w:space="0" w:color="auto"/>
        <w:left w:val="none" w:sz="0" w:space="0" w:color="auto"/>
        <w:bottom w:val="none" w:sz="0" w:space="0" w:color="auto"/>
        <w:right w:val="none" w:sz="0" w:space="0" w:color="auto"/>
      </w:divBdr>
    </w:div>
    <w:div w:id="933708713">
      <w:bodyDiv w:val="1"/>
      <w:marLeft w:val="0"/>
      <w:marRight w:val="0"/>
      <w:marTop w:val="0"/>
      <w:marBottom w:val="0"/>
      <w:divBdr>
        <w:top w:val="none" w:sz="0" w:space="0" w:color="auto"/>
        <w:left w:val="none" w:sz="0" w:space="0" w:color="auto"/>
        <w:bottom w:val="none" w:sz="0" w:space="0" w:color="auto"/>
        <w:right w:val="none" w:sz="0" w:space="0" w:color="auto"/>
      </w:divBdr>
    </w:div>
    <w:div w:id="960187265">
      <w:bodyDiv w:val="1"/>
      <w:marLeft w:val="0"/>
      <w:marRight w:val="0"/>
      <w:marTop w:val="0"/>
      <w:marBottom w:val="0"/>
      <w:divBdr>
        <w:top w:val="none" w:sz="0" w:space="0" w:color="auto"/>
        <w:left w:val="none" w:sz="0" w:space="0" w:color="auto"/>
        <w:bottom w:val="none" w:sz="0" w:space="0" w:color="auto"/>
        <w:right w:val="none" w:sz="0" w:space="0" w:color="auto"/>
      </w:divBdr>
    </w:div>
    <w:div w:id="962347451">
      <w:bodyDiv w:val="1"/>
      <w:marLeft w:val="0"/>
      <w:marRight w:val="0"/>
      <w:marTop w:val="0"/>
      <w:marBottom w:val="0"/>
      <w:divBdr>
        <w:top w:val="none" w:sz="0" w:space="0" w:color="auto"/>
        <w:left w:val="none" w:sz="0" w:space="0" w:color="auto"/>
        <w:bottom w:val="none" w:sz="0" w:space="0" w:color="auto"/>
        <w:right w:val="none" w:sz="0" w:space="0" w:color="auto"/>
      </w:divBdr>
    </w:div>
    <w:div w:id="989594685">
      <w:bodyDiv w:val="1"/>
      <w:marLeft w:val="0"/>
      <w:marRight w:val="0"/>
      <w:marTop w:val="0"/>
      <w:marBottom w:val="0"/>
      <w:divBdr>
        <w:top w:val="none" w:sz="0" w:space="0" w:color="auto"/>
        <w:left w:val="none" w:sz="0" w:space="0" w:color="auto"/>
        <w:bottom w:val="none" w:sz="0" w:space="0" w:color="auto"/>
        <w:right w:val="none" w:sz="0" w:space="0" w:color="auto"/>
      </w:divBdr>
    </w:div>
    <w:div w:id="1028674523">
      <w:bodyDiv w:val="1"/>
      <w:marLeft w:val="0"/>
      <w:marRight w:val="0"/>
      <w:marTop w:val="0"/>
      <w:marBottom w:val="0"/>
      <w:divBdr>
        <w:top w:val="none" w:sz="0" w:space="0" w:color="auto"/>
        <w:left w:val="none" w:sz="0" w:space="0" w:color="auto"/>
        <w:bottom w:val="none" w:sz="0" w:space="0" w:color="auto"/>
        <w:right w:val="none" w:sz="0" w:space="0" w:color="auto"/>
      </w:divBdr>
    </w:div>
    <w:div w:id="1066609003">
      <w:bodyDiv w:val="1"/>
      <w:marLeft w:val="0"/>
      <w:marRight w:val="0"/>
      <w:marTop w:val="0"/>
      <w:marBottom w:val="0"/>
      <w:divBdr>
        <w:top w:val="none" w:sz="0" w:space="0" w:color="auto"/>
        <w:left w:val="none" w:sz="0" w:space="0" w:color="auto"/>
        <w:bottom w:val="none" w:sz="0" w:space="0" w:color="auto"/>
        <w:right w:val="none" w:sz="0" w:space="0" w:color="auto"/>
      </w:divBdr>
    </w:div>
    <w:div w:id="1253735332">
      <w:bodyDiv w:val="1"/>
      <w:marLeft w:val="0"/>
      <w:marRight w:val="0"/>
      <w:marTop w:val="0"/>
      <w:marBottom w:val="0"/>
      <w:divBdr>
        <w:top w:val="none" w:sz="0" w:space="0" w:color="auto"/>
        <w:left w:val="none" w:sz="0" w:space="0" w:color="auto"/>
        <w:bottom w:val="none" w:sz="0" w:space="0" w:color="auto"/>
        <w:right w:val="none" w:sz="0" w:space="0" w:color="auto"/>
      </w:divBdr>
    </w:div>
    <w:div w:id="1257593493">
      <w:bodyDiv w:val="1"/>
      <w:marLeft w:val="0"/>
      <w:marRight w:val="0"/>
      <w:marTop w:val="0"/>
      <w:marBottom w:val="0"/>
      <w:divBdr>
        <w:top w:val="none" w:sz="0" w:space="0" w:color="auto"/>
        <w:left w:val="none" w:sz="0" w:space="0" w:color="auto"/>
        <w:bottom w:val="none" w:sz="0" w:space="0" w:color="auto"/>
        <w:right w:val="none" w:sz="0" w:space="0" w:color="auto"/>
      </w:divBdr>
    </w:div>
    <w:div w:id="1263609821">
      <w:bodyDiv w:val="1"/>
      <w:marLeft w:val="0"/>
      <w:marRight w:val="0"/>
      <w:marTop w:val="0"/>
      <w:marBottom w:val="0"/>
      <w:divBdr>
        <w:top w:val="none" w:sz="0" w:space="0" w:color="auto"/>
        <w:left w:val="none" w:sz="0" w:space="0" w:color="auto"/>
        <w:bottom w:val="none" w:sz="0" w:space="0" w:color="auto"/>
        <w:right w:val="none" w:sz="0" w:space="0" w:color="auto"/>
      </w:divBdr>
    </w:div>
    <w:div w:id="1288051836">
      <w:bodyDiv w:val="1"/>
      <w:marLeft w:val="0"/>
      <w:marRight w:val="0"/>
      <w:marTop w:val="0"/>
      <w:marBottom w:val="0"/>
      <w:divBdr>
        <w:top w:val="none" w:sz="0" w:space="0" w:color="auto"/>
        <w:left w:val="none" w:sz="0" w:space="0" w:color="auto"/>
        <w:bottom w:val="none" w:sz="0" w:space="0" w:color="auto"/>
        <w:right w:val="none" w:sz="0" w:space="0" w:color="auto"/>
      </w:divBdr>
    </w:div>
    <w:div w:id="1338462139">
      <w:bodyDiv w:val="1"/>
      <w:marLeft w:val="0"/>
      <w:marRight w:val="0"/>
      <w:marTop w:val="0"/>
      <w:marBottom w:val="0"/>
      <w:divBdr>
        <w:top w:val="none" w:sz="0" w:space="0" w:color="auto"/>
        <w:left w:val="none" w:sz="0" w:space="0" w:color="auto"/>
        <w:bottom w:val="none" w:sz="0" w:space="0" w:color="auto"/>
        <w:right w:val="none" w:sz="0" w:space="0" w:color="auto"/>
      </w:divBdr>
    </w:div>
    <w:div w:id="1352729744">
      <w:bodyDiv w:val="1"/>
      <w:marLeft w:val="0"/>
      <w:marRight w:val="0"/>
      <w:marTop w:val="0"/>
      <w:marBottom w:val="0"/>
      <w:divBdr>
        <w:top w:val="none" w:sz="0" w:space="0" w:color="auto"/>
        <w:left w:val="none" w:sz="0" w:space="0" w:color="auto"/>
        <w:bottom w:val="none" w:sz="0" w:space="0" w:color="auto"/>
        <w:right w:val="none" w:sz="0" w:space="0" w:color="auto"/>
      </w:divBdr>
    </w:div>
    <w:div w:id="1371149447">
      <w:bodyDiv w:val="1"/>
      <w:marLeft w:val="0"/>
      <w:marRight w:val="0"/>
      <w:marTop w:val="0"/>
      <w:marBottom w:val="0"/>
      <w:divBdr>
        <w:top w:val="none" w:sz="0" w:space="0" w:color="auto"/>
        <w:left w:val="none" w:sz="0" w:space="0" w:color="auto"/>
        <w:bottom w:val="none" w:sz="0" w:space="0" w:color="auto"/>
        <w:right w:val="none" w:sz="0" w:space="0" w:color="auto"/>
      </w:divBdr>
    </w:div>
    <w:div w:id="1384258667">
      <w:bodyDiv w:val="1"/>
      <w:marLeft w:val="0"/>
      <w:marRight w:val="0"/>
      <w:marTop w:val="0"/>
      <w:marBottom w:val="0"/>
      <w:divBdr>
        <w:top w:val="none" w:sz="0" w:space="0" w:color="auto"/>
        <w:left w:val="none" w:sz="0" w:space="0" w:color="auto"/>
        <w:bottom w:val="none" w:sz="0" w:space="0" w:color="auto"/>
        <w:right w:val="none" w:sz="0" w:space="0" w:color="auto"/>
      </w:divBdr>
    </w:div>
    <w:div w:id="1451389516">
      <w:bodyDiv w:val="1"/>
      <w:marLeft w:val="0"/>
      <w:marRight w:val="0"/>
      <w:marTop w:val="0"/>
      <w:marBottom w:val="0"/>
      <w:divBdr>
        <w:top w:val="none" w:sz="0" w:space="0" w:color="auto"/>
        <w:left w:val="none" w:sz="0" w:space="0" w:color="auto"/>
        <w:bottom w:val="none" w:sz="0" w:space="0" w:color="auto"/>
        <w:right w:val="none" w:sz="0" w:space="0" w:color="auto"/>
      </w:divBdr>
    </w:div>
    <w:div w:id="1501002511">
      <w:bodyDiv w:val="1"/>
      <w:marLeft w:val="0"/>
      <w:marRight w:val="0"/>
      <w:marTop w:val="0"/>
      <w:marBottom w:val="0"/>
      <w:divBdr>
        <w:top w:val="none" w:sz="0" w:space="0" w:color="auto"/>
        <w:left w:val="none" w:sz="0" w:space="0" w:color="auto"/>
        <w:bottom w:val="none" w:sz="0" w:space="0" w:color="auto"/>
        <w:right w:val="none" w:sz="0" w:space="0" w:color="auto"/>
      </w:divBdr>
    </w:div>
    <w:div w:id="1529953557">
      <w:bodyDiv w:val="1"/>
      <w:marLeft w:val="0"/>
      <w:marRight w:val="0"/>
      <w:marTop w:val="0"/>
      <w:marBottom w:val="0"/>
      <w:divBdr>
        <w:top w:val="none" w:sz="0" w:space="0" w:color="auto"/>
        <w:left w:val="none" w:sz="0" w:space="0" w:color="auto"/>
        <w:bottom w:val="none" w:sz="0" w:space="0" w:color="auto"/>
        <w:right w:val="none" w:sz="0" w:space="0" w:color="auto"/>
      </w:divBdr>
    </w:div>
    <w:div w:id="1558391637">
      <w:bodyDiv w:val="1"/>
      <w:marLeft w:val="0"/>
      <w:marRight w:val="0"/>
      <w:marTop w:val="0"/>
      <w:marBottom w:val="0"/>
      <w:divBdr>
        <w:top w:val="none" w:sz="0" w:space="0" w:color="auto"/>
        <w:left w:val="none" w:sz="0" w:space="0" w:color="auto"/>
        <w:bottom w:val="none" w:sz="0" w:space="0" w:color="auto"/>
        <w:right w:val="none" w:sz="0" w:space="0" w:color="auto"/>
      </w:divBdr>
    </w:div>
    <w:div w:id="1634411126">
      <w:bodyDiv w:val="1"/>
      <w:marLeft w:val="0"/>
      <w:marRight w:val="0"/>
      <w:marTop w:val="0"/>
      <w:marBottom w:val="0"/>
      <w:divBdr>
        <w:top w:val="none" w:sz="0" w:space="0" w:color="auto"/>
        <w:left w:val="none" w:sz="0" w:space="0" w:color="auto"/>
        <w:bottom w:val="none" w:sz="0" w:space="0" w:color="auto"/>
        <w:right w:val="none" w:sz="0" w:space="0" w:color="auto"/>
      </w:divBdr>
    </w:div>
    <w:div w:id="1651403376">
      <w:bodyDiv w:val="1"/>
      <w:marLeft w:val="0"/>
      <w:marRight w:val="0"/>
      <w:marTop w:val="0"/>
      <w:marBottom w:val="0"/>
      <w:divBdr>
        <w:top w:val="none" w:sz="0" w:space="0" w:color="auto"/>
        <w:left w:val="none" w:sz="0" w:space="0" w:color="auto"/>
        <w:bottom w:val="none" w:sz="0" w:space="0" w:color="auto"/>
        <w:right w:val="none" w:sz="0" w:space="0" w:color="auto"/>
      </w:divBdr>
    </w:div>
    <w:div w:id="1668551344">
      <w:bodyDiv w:val="1"/>
      <w:marLeft w:val="0"/>
      <w:marRight w:val="0"/>
      <w:marTop w:val="0"/>
      <w:marBottom w:val="0"/>
      <w:divBdr>
        <w:top w:val="none" w:sz="0" w:space="0" w:color="auto"/>
        <w:left w:val="none" w:sz="0" w:space="0" w:color="auto"/>
        <w:bottom w:val="none" w:sz="0" w:space="0" w:color="auto"/>
        <w:right w:val="none" w:sz="0" w:space="0" w:color="auto"/>
      </w:divBdr>
    </w:div>
    <w:div w:id="1683585105">
      <w:bodyDiv w:val="1"/>
      <w:marLeft w:val="0"/>
      <w:marRight w:val="0"/>
      <w:marTop w:val="0"/>
      <w:marBottom w:val="0"/>
      <w:divBdr>
        <w:top w:val="none" w:sz="0" w:space="0" w:color="auto"/>
        <w:left w:val="none" w:sz="0" w:space="0" w:color="auto"/>
        <w:bottom w:val="none" w:sz="0" w:space="0" w:color="auto"/>
        <w:right w:val="none" w:sz="0" w:space="0" w:color="auto"/>
      </w:divBdr>
    </w:div>
    <w:div w:id="1703899483">
      <w:bodyDiv w:val="1"/>
      <w:marLeft w:val="0"/>
      <w:marRight w:val="0"/>
      <w:marTop w:val="0"/>
      <w:marBottom w:val="0"/>
      <w:divBdr>
        <w:top w:val="none" w:sz="0" w:space="0" w:color="auto"/>
        <w:left w:val="none" w:sz="0" w:space="0" w:color="auto"/>
        <w:bottom w:val="none" w:sz="0" w:space="0" w:color="auto"/>
        <w:right w:val="none" w:sz="0" w:space="0" w:color="auto"/>
      </w:divBdr>
    </w:div>
    <w:div w:id="1707439306">
      <w:bodyDiv w:val="1"/>
      <w:marLeft w:val="0"/>
      <w:marRight w:val="0"/>
      <w:marTop w:val="0"/>
      <w:marBottom w:val="0"/>
      <w:divBdr>
        <w:top w:val="none" w:sz="0" w:space="0" w:color="auto"/>
        <w:left w:val="none" w:sz="0" w:space="0" w:color="auto"/>
        <w:bottom w:val="none" w:sz="0" w:space="0" w:color="auto"/>
        <w:right w:val="none" w:sz="0" w:space="0" w:color="auto"/>
      </w:divBdr>
    </w:div>
    <w:div w:id="1713575271">
      <w:bodyDiv w:val="1"/>
      <w:marLeft w:val="0"/>
      <w:marRight w:val="0"/>
      <w:marTop w:val="0"/>
      <w:marBottom w:val="0"/>
      <w:divBdr>
        <w:top w:val="none" w:sz="0" w:space="0" w:color="auto"/>
        <w:left w:val="none" w:sz="0" w:space="0" w:color="auto"/>
        <w:bottom w:val="none" w:sz="0" w:space="0" w:color="auto"/>
        <w:right w:val="none" w:sz="0" w:space="0" w:color="auto"/>
      </w:divBdr>
    </w:div>
    <w:div w:id="1724912488">
      <w:bodyDiv w:val="1"/>
      <w:marLeft w:val="0"/>
      <w:marRight w:val="0"/>
      <w:marTop w:val="0"/>
      <w:marBottom w:val="0"/>
      <w:divBdr>
        <w:top w:val="none" w:sz="0" w:space="0" w:color="auto"/>
        <w:left w:val="none" w:sz="0" w:space="0" w:color="auto"/>
        <w:bottom w:val="none" w:sz="0" w:space="0" w:color="auto"/>
        <w:right w:val="none" w:sz="0" w:space="0" w:color="auto"/>
      </w:divBdr>
    </w:div>
    <w:div w:id="1741825674">
      <w:bodyDiv w:val="1"/>
      <w:marLeft w:val="0"/>
      <w:marRight w:val="0"/>
      <w:marTop w:val="0"/>
      <w:marBottom w:val="0"/>
      <w:divBdr>
        <w:top w:val="none" w:sz="0" w:space="0" w:color="auto"/>
        <w:left w:val="none" w:sz="0" w:space="0" w:color="auto"/>
        <w:bottom w:val="none" w:sz="0" w:space="0" w:color="auto"/>
        <w:right w:val="none" w:sz="0" w:space="0" w:color="auto"/>
      </w:divBdr>
    </w:div>
    <w:div w:id="1783767342">
      <w:bodyDiv w:val="1"/>
      <w:marLeft w:val="0"/>
      <w:marRight w:val="0"/>
      <w:marTop w:val="0"/>
      <w:marBottom w:val="0"/>
      <w:divBdr>
        <w:top w:val="none" w:sz="0" w:space="0" w:color="auto"/>
        <w:left w:val="none" w:sz="0" w:space="0" w:color="auto"/>
        <w:bottom w:val="none" w:sz="0" w:space="0" w:color="auto"/>
        <w:right w:val="none" w:sz="0" w:space="0" w:color="auto"/>
      </w:divBdr>
    </w:div>
    <w:div w:id="1850486264">
      <w:bodyDiv w:val="1"/>
      <w:marLeft w:val="0"/>
      <w:marRight w:val="0"/>
      <w:marTop w:val="0"/>
      <w:marBottom w:val="0"/>
      <w:divBdr>
        <w:top w:val="none" w:sz="0" w:space="0" w:color="auto"/>
        <w:left w:val="none" w:sz="0" w:space="0" w:color="auto"/>
        <w:bottom w:val="none" w:sz="0" w:space="0" w:color="auto"/>
        <w:right w:val="none" w:sz="0" w:space="0" w:color="auto"/>
      </w:divBdr>
    </w:div>
    <w:div w:id="1909146285">
      <w:bodyDiv w:val="1"/>
      <w:marLeft w:val="0"/>
      <w:marRight w:val="0"/>
      <w:marTop w:val="0"/>
      <w:marBottom w:val="0"/>
      <w:divBdr>
        <w:top w:val="none" w:sz="0" w:space="0" w:color="auto"/>
        <w:left w:val="none" w:sz="0" w:space="0" w:color="auto"/>
        <w:bottom w:val="none" w:sz="0" w:space="0" w:color="auto"/>
        <w:right w:val="none" w:sz="0" w:space="0" w:color="auto"/>
      </w:divBdr>
    </w:div>
    <w:div w:id="1918782346">
      <w:bodyDiv w:val="1"/>
      <w:marLeft w:val="0"/>
      <w:marRight w:val="0"/>
      <w:marTop w:val="0"/>
      <w:marBottom w:val="0"/>
      <w:divBdr>
        <w:top w:val="none" w:sz="0" w:space="0" w:color="auto"/>
        <w:left w:val="none" w:sz="0" w:space="0" w:color="auto"/>
        <w:bottom w:val="none" w:sz="0" w:space="0" w:color="auto"/>
        <w:right w:val="none" w:sz="0" w:space="0" w:color="auto"/>
      </w:divBdr>
    </w:div>
    <w:div w:id="1953514291">
      <w:bodyDiv w:val="1"/>
      <w:marLeft w:val="0"/>
      <w:marRight w:val="0"/>
      <w:marTop w:val="0"/>
      <w:marBottom w:val="0"/>
      <w:divBdr>
        <w:top w:val="none" w:sz="0" w:space="0" w:color="auto"/>
        <w:left w:val="none" w:sz="0" w:space="0" w:color="auto"/>
        <w:bottom w:val="none" w:sz="0" w:space="0" w:color="auto"/>
        <w:right w:val="none" w:sz="0" w:space="0" w:color="auto"/>
      </w:divBdr>
    </w:div>
    <w:div w:id="1962568450">
      <w:bodyDiv w:val="1"/>
      <w:marLeft w:val="0"/>
      <w:marRight w:val="0"/>
      <w:marTop w:val="0"/>
      <w:marBottom w:val="0"/>
      <w:divBdr>
        <w:top w:val="none" w:sz="0" w:space="0" w:color="auto"/>
        <w:left w:val="none" w:sz="0" w:space="0" w:color="auto"/>
        <w:bottom w:val="none" w:sz="0" w:space="0" w:color="auto"/>
        <w:right w:val="none" w:sz="0" w:space="0" w:color="auto"/>
      </w:divBdr>
    </w:div>
    <w:div w:id="1994487420">
      <w:bodyDiv w:val="1"/>
      <w:marLeft w:val="0"/>
      <w:marRight w:val="0"/>
      <w:marTop w:val="0"/>
      <w:marBottom w:val="0"/>
      <w:divBdr>
        <w:top w:val="none" w:sz="0" w:space="0" w:color="auto"/>
        <w:left w:val="none" w:sz="0" w:space="0" w:color="auto"/>
        <w:bottom w:val="none" w:sz="0" w:space="0" w:color="auto"/>
        <w:right w:val="none" w:sz="0" w:space="0" w:color="auto"/>
      </w:divBdr>
    </w:div>
    <w:div w:id="210818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on\Documents\Custom%20Office%20Templates\PLDI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1B534-560A-4C49-888E-D121FF7DB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PLDI15.dotx</Template>
  <TotalTime>199</TotalTime>
  <Pages>12</Pages>
  <Words>5471</Words>
  <Characters>31187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Paper Title</vt:lpstr>
    </vt:vector>
  </TitlesOfParts>
  <Company>Fernuniversität Hagen</Company>
  <LinksUpToDate>false</LinksUpToDate>
  <CharactersWithSpaces>36585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branching, no recursion, no problem</dc:title>
  <dc:subject/>
  <dc:creator>Aaron Hsu</dc:creator>
  <cp:keywords/>
  <dc:description/>
  <cp:lastModifiedBy>Aaron Hsu</cp:lastModifiedBy>
  <cp:revision>36</cp:revision>
  <cp:lastPrinted>2014-11-13T10:21:00Z</cp:lastPrinted>
  <dcterms:created xsi:type="dcterms:W3CDTF">2014-11-13T07:14:00Z</dcterms:created>
  <dcterms:modified xsi:type="dcterms:W3CDTF">2014-11-13T10:34:00Z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ingStyle">
    <vt:lpwstr>textual</vt:lpwstr>
  </property>
</Properties>
</file>